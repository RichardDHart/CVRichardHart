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A14E81" w:rsidRDefault="007604F7" w:rsidP="00EA7C4E">
      <w:pPr>
        <w:pStyle w:val="CVHeading"/>
        <w:spacing w:before="0" w:after="0"/>
        <w:rPr>
          <w:rFonts w:asciiTheme="minorHAnsi" w:hAnsiTheme="minorHAnsi" w:cstheme="minorHAnsi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4146841C" w14:textId="1B19FD48" w:rsidR="001F4B87" w:rsidRP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Gestión del proyecto para el </w:t>
      </w:r>
      <w:r w:rsidR="005E2C90" w:rsidRPr="001F4B87">
        <w:rPr>
          <w:rFonts w:asciiTheme="minorHAnsi" w:hAnsiTheme="minorHAnsi" w:cstheme="minorHAnsi"/>
          <w:sz w:val="20"/>
          <w:szCs w:val="20"/>
          <w:lang w:val="es-ES"/>
        </w:rPr>
        <w:t>desarrollo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 de los documentos de </w:t>
      </w:r>
      <w:r w:rsidR="00945CD7" w:rsidRPr="001F4B87">
        <w:rPr>
          <w:rFonts w:asciiTheme="minorHAnsi" w:hAnsiTheme="minorHAnsi" w:cstheme="minorHAnsi"/>
          <w:sz w:val="20"/>
          <w:szCs w:val="20"/>
          <w:lang w:val="es-ES"/>
        </w:rPr>
        <w:t>diseño;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 planos, especificaciones etc. para las ofertas y diseño final;</w:t>
      </w:r>
    </w:p>
    <w:p w14:paraId="4947063B" w14:textId="4E51FC9E" w:rsidR="001F4B87" w:rsidRP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 xml:space="preserve">Representante de consultante en reuniones de diseño, obra </w:t>
      </w:r>
      <w:r w:rsidR="000375D1">
        <w:rPr>
          <w:rFonts w:asciiTheme="minorHAnsi" w:hAnsiTheme="minorHAnsi" w:cstheme="minorHAnsi"/>
          <w:sz w:val="20"/>
          <w:szCs w:val="20"/>
          <w:lang w:val="es-ES"/>
        </w:rPr>
        <w:t xml:space="preserve">o </w:t>
      </w:r>
      <w:r w:rsidR="00877002" w:rsidRPr="00877002">
        <w:rPr>
          <w:rFonts w:asciiTheme="minorHAnsi" w:hAnsiTheme="minorHAnsi" w:cstheme="minorHAnsi"/>
          <w:sz w:val="20"/>
          <w:szCs w:val="20"/>
          <w:lang w:val="es-ES"/>
        </w:rPr>
        <w:t>de la Junta Directiva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1BA71B28" w14:textId="38C35AB7" w:rsidR="001F4B87" w:rsidRDefault="001F4B87" w:rsidP="001F4B87">
      <w:pPr>
        <w:pStyle w:val="CVBullet"/>
        <w:numPr>
          <w:ilvl w:val="0"/>
          <w:numId w:val="29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1F4B87">
        <w:rPr>
          <w:rFonts w:asciiTheme="minorHAnsi" w:hAnsiTheme="minorHAnsi" w:cstheme="minorHAnsi"/>
          <w:sz w:val="20"/>
          <w:szCs w:val="20"/>
          <w:lang w:val="es-ES"/>
        </w:rPr>
        <w:t>Evaluación técnica de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38C268F7" w:rsidR="00684B21" w:rsidRPr="008820F0" w:rsidRDefault="0020126E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C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asi 40 años de experiencia como ingeniero civil y estructural. Su experiencia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7604F7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0CD92759" w14:textId="77E75551" w:rsidR="0090260D" w:rsidRPr="00047652" w:rsidRDefault="007141F4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esponsable de evaluar y defender </w:t>
            </w:r>
            <w:r w:rsidR="00333C03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varias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reclamaciones de l</w:t>
            </w:r>
            <w:r w:rsidR="00B052C8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o</w:t>
            </w:r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s contratistas contra </w:t>
            </w:r>
            <w:proofErr w:type="spellStart"/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Eptisa</w:t>
            </w:r>
            <w:proofErr w:type="spellEnd"/>
            <w:r w:rsidR="0090260D" w:rsidRPr="00047652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63938F8" w14:textId="77777777" w:rsidR="0090260D" w:rsidRPr="0090260D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1BBB0AB6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68538180" w14:textId="77777777" w:rsidR="005A3127" w:rsidRDefault="005A3127">
      <w:r>
        <w:br w:type="page"/>
      </w:r>
    </w:p>
    <w:p w14:paraId="181B79F6" w14:textId="34D7FB32" w:rsidR="00190167" w:rsidRPr="00EA7C4E" w:rsidRDefault="00190167" w:rsidP="00EA7C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712293C7" w14:textId="324A1B33" w:rsidR="00190167" w:rsidRPr="00450229" w:rsidRDefault="00190167" w:rsidP="00450229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</w:rPr>
      </w:pPr>
    </w:p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proofErr w:type="gramStart"/>
            <w:r w:rsidRPr="00856198">
              <w:rPr>
                <w:rFonts w:asciiTheme="minorHAnsi" w:hAnsiTheme="minorHAnsi"/>
              </w:rPr>
              <w:t>Representative  del</w:t>
            </w:r>
            <w:proofErr w:type="gramEnd"/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7604F7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7604F7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7604F7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proofErr w:type="gram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proofErr w:type="gram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proofErr w:type="gram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EE774E">
      <w:pPr>
        <w:pStyle w:val="CVHeadingtables"/>
        <w:jc w:val="both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BFB9E50" w14:textId="468BCCC5" w:rsidR="00EE774E" w:rsidRPr="007604F7" w:rsidRDefault="00EE774E" w:rsidP="008D613A">
      <w:pPr>
        <w:pStyle w:val="CVHeadingtables"/>
        <w:pBdr>
          <w:bottom w:val="single" w:sz="4" w:space="1" w:color="auto"/>
        </w:pBdr>
        <w:jc w:val="both"/>
        <w:rPr>
          <w:sz w:val="16"/>
          <w:szCs w:val="16"/>
          <w:lang w:val="es-ES"/>
        </w:rPr>
      </w:pPr>
    </w:p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7604F7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7604F7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FC917" w14:textId="77777777" w:rsidR="00C633EC" w:rsidRDefault="00C633EC">
      <w:r>
        <w:separator/>
      </w:r>
    </w:p>
  </w:endnote>
  <w:endnote w:type="continuationSeparator" w:id="0">
    <w:p w14:paraId="5AF7D7D9" w14:textId="77777777" w:rsidR="00C633EC" w:rsidRDefault="00C63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4F706" w14:textId="77777777" w:rsidR="00C633EC" w:rsidRDefault="00C633EC">
      <w:r>
        <w:separator/>
      </w:r>
    </w:p>
  </w:footnote>
  <w:footnote w:type="continuationSeparator" w:id="0">
    <w:p w14:paraId="4235DBD9" w14:textId="77777777" w:rsidR="00C633EC" w:rsidRDefault="00C633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7604F7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52C8"/>
    <w:rsid w:val="00B07A96"/>
    <w:rsid w:val="00B17816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000000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45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  <w:style w:type="paragraph" w:customStyle="1" w:styleId="3FAD1AAED4BE4264BC3C46487C0A36CC">
    <w:name w:val="3FAD1AAED4BE4264BC3C46487C0A36CC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494</TotalTime>
  <Pages>1</Pages>
  <Words>1477</Words>
  <Characters>8129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113</cp:revision>
  <cp:lastPrinted>2022-07-25T13:16:00Z</cp:lastPrinted>
  <dcterms:created xsi:type="dcterms:W3CDTF">2022-07-18T06:23:00Z</dcterms:created>
  <dcterms:modified xsi:type="dcterms:W3CDTF">2022-07-25T13:16:00Z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