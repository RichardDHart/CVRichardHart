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12AC5C1C" w14:textId="07811EF2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64E6C" w14:textId="14574B9F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Representante de consultante en reuniones de diseño, obra o de la Junta Directiva;</w:t>
      </w:r>
    </w:p>
    <w:p w14:paraId="77E86CFC" w14:textId="2E4A6B93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Evaluación técnica, contractual y financiera de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41E8530" w:rsidR="00684B21" w:rsidRPr="008820F0" w:rsidRDefault="00B21B92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CE7797">
              <w:rPr>
                <w:rFonts w:ascii="Calibri" w:hAnsi="Calibri" w:cs="Calibri"/>
                <w:sz w:val="20"/>
                <w:lang w:val="es-ES"/>
              </w:rPr>
              <w:t xml:space="preserve">amplia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097884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097884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097884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097884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097884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097884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097884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097884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725A7" w14:textId="77777777" w:rsidR="00E27499" w:rsidRDefault="00E27499">
      <w:r>
        <w:separator/>
      </w:r>
    </w:p>
  </w:endnote>
  <w:endnote w:type="continuationSeparator" w:id="0">
    <w:p w14:paraId="10E30159" w14:textId="77777777" w:rsidR="00E27499" w:rsidRDefault="00E27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3A0BD" w14:textId="77777777" w:rsidR="00E27499" w:rsidRDefault="00E27499">
      <w:r>
        <w:separator/>
      </w:r>
    </w:p>
  </w:footnote>
  <w:footnote w:type="continuationSeparator" w:id="0">
    <w:p w14:paraId="03E2C6C8" w14:textId="77777777" w:rsidR="00E27499" w:rsidRDefault="00E274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1"/>
  </w:num>
  <w:num w:numId="31" w16cid:durableId="72537665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  <w:rsid w:val="00B66882"/>
    <w:rsid w:val="00C02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512</TotalTime>
  <Pages>9</Pages>
  <Words>1509</Words>
  <Characters>8305</Characters>
  <Application>Microsoft Office Word</Application>
  <DocSecurity>0</DocSecurity>
  <Lines>69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124</cp:revision>
  <cp:lastPrinted>2022-07-28T09:16:00Z</cp:lastPrinted>
  <dcterms:created xsi:type="dcterms:W3CDTF">2022-07-18T06:23:00Z</dcterms:created>
  <dcterms:modified xsi:type="dcterms:W3CDTF">2022-07-28T20:20:00Z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