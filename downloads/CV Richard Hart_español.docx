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056438" w14:textId="3DC9EE38" w:rsidR="007604F7" w:rsidRPr="005D54CB" w:rsidRDefault="007604F7" w:rsidP="00EA7C4E">
      <w:pPr>
        <w:pStyle w:val="CVHeading"/>
        <w:spacing w:before="0" w:after="0"/>
        <w:rPr>
          <w:rFonts w:asciiTheme="minorHAnsi" w:hAnsiTheme="minorHAnsi" w:cstheme="minorHAnsi"/>
          <w:lang w:val="es-ES"/>
        </w:rPr>
      </w:pPr>
      <w:r w:rsidRPr="007604F7">
        <w:rPr>
          <w:rFonts w:asciiTheme="minorHAnsi" w:hAnsiTheme="minorHAnsi" w:cstheme="minorHAnsi"/>
          <w:sz w:val="28"/>
          <w:szCs w:val="28"/>
          <w:lang w:val="es-ES"/>
        </w:rPr>
        <w:t>Introducción</w:t>
      </w:r>
    </w:p>
    <w:p w14:paraId="1C6EFC59" w14:textId="185D956B" w:rsidR="003E52E1" w:rsidRPr="003E52E1" w:rsidRDefault="001F4B87" w:rsidP="003E52E1">
      <w:pPr>
        <w:pStyle w:val="CVBullet"/>
        <w:numPr>
          <w:ilvl w:val="0"/>
          <w:numId w:val="0"/>
        </w:numPr>
        <w:tabs>
          <w:tab w:val="center" w:pos="4153"/>
          <w:tab w:val="right" w:pos="8306"/>
        </w:tabs>
        <w:jc w:val="both"/>
        <w:rPr>
          <w:rFonts w:asciiTheme="minorHAnsi" w:hAnsiTheme="minorHAnsi" w:cstheme="minorHAnsi"/>
          <w:sz w:val="20"/>
          <w:szCs w:val="20"/>
          <w:lang w:val="es-ES"/>
        </w:rPr>
      </w:pPr>
      <w:r w:rsidRPr="005D54CB">
        <w:rPr>
          <w:rFonts w:asciiTheme="minorHAnsi" w:hAnsiTheme="minorHAnsi" w:cstheme="minorHAnsi"/>
          <w:sz w:val="20"/>
          <w:szCs w:val="20"/>
          <w:lang w:val="es-ES"/>
        </w:rPr>
        <w:t xml:space="preserve">Ingeniero civil/estructural australiano. </w:t>
      </w:r>
      <w:r w:rsidRPr="001F4B87">
        <w:rPr>
          <w:rFonts w:asciiTheme="minorHAnsi" w:hAnsiTheme="minorHAnsi" w:cstheme="minorHAnsi"/>
          <w:sz w:val="20"/>
          <w:szCs w:val="20"/>
          <w:lang w:val="es-ES"/>
        </w:rPr>
        <w:t>Autónomo residente en España con disponibilidad de incorporarse en proyectos u obras de corta o larga duración</w:t>
      </w:r>
      <w:r w:rsidR="003E52E1" w:rsidRPr="003E52E1">
        <w:rPr>
          <w:rFonts w:asciiTheme="minorHAnsi" w:hAnsiTheme="minorHAnsi" w:cstheme="minorHAnsi"/>
          <w:sz w:val="20"/>
          <w:szCs w:val="20"/>
          <w:lang w:val="es-ES"/>
        </w:rPr>
        <w:t xml:space="preserve"> Particularmente interesado en el papel de </w:t>
      </w:r>
      <w:proofErr w:type="gramStart"/>
      <w:r w:rsidR="003E52E1" w:rsidRPr="003E52E1">
        <w:rPr>
          <w:rFonts w:asciiTheme="minorHAnsi" w:hAnsiTheme="minorHAnsi" w:cstheme="minorHAnsi"/>
          <w:b/>
          <w:bCs/>
          <w:sz w:val="20"/>
          <w:szCs w:val="20"/>
          <w:lang w:val="es-ES"/>
        </w:rPr>
        <w:t>Jefe</w:t>
      </w:r>
      <w:proofErr w:type="gramEnd"/>
      <w:r w:rsidR="003E52E1" w:rsidRPr="003E52E1">
        <w:rPr>
          <w:rFonts w:asciiTheme="minorHAnsi" w:hAnsiTheme="minorHAnsi" w:cstheme="minorHAnsi"/>
          <w:b/>
          <w:bCs/>
          <w:sz w:val="20"/>
          <w:szCs w:val="20"/>
          <w:lang w:val="es-ES"/>
        </w:rPr>
        <w:t xml:space="preserve"> de Proyecto</w:t>
      </w:r>
      <w:r w:rsidR="003E52E1">
        <w:rPr>
          <w:rFonts w:asciiTheme="minorHAnsi" w:hAnsiTheme="minorHAnsi" w:cstheme="minorHAnsi"/>
          <w:sz w:val="20"/>
          <w:szCs w:val="20"/>
          <w:lang w:val="es-ES"/>
        </w:rPr>
        <w:t>:</w:t>
      </w:r>
    </w:p>
    <w:p w14:paraId="12AC5C1C" w14:textId="25C9312E" w:rsidR="005D54CB" w:rsidRPr="00F863C0" w:rsidRDefault="00F863C0" w:rsidP="00E3240A">
      <w:pPr>
        <w:pStyle w:val="CVBullet"/>
        <w:numPr>
          <w:ilvl w:val="0"/>
          <w:numId w:val="33"/>
        </w:numPr>
        <w:tabs>
          <w:tab w:val="center" w:pos="4153"/>
          <w:tab w:val="right" w:pos="8306"/>
        </w:tabs>
        <w:jc w:val="both"/>
        <w:rPr>
          <w:rFonts w:asciiTheme="minorHAnsi" w:hAnsiTheme="minorHAnsi" w:cstheme="minorHAnsi"/>
          <w:sz w:val="20"/>
          <w:szCs w:val="20"/>
          <w:lang w:val="es-ES"/>
        </w:rPr>
      </w:pPr>
      <w:r w:rsidRPr="00F863C0">
        <w:rPr>
          <w:rFonts w:asciiTheme="minorHAnsi" w:hAnsiTheme="minorHAnsi" w:cstheme="minorHAnsi"/>
          <w:sz w:val="20"/>
          <w:szCs w:val="20"/>
          <w:lang w:val="es-ES"/>
        </w:rPr>
        <w:t>Controlar la preparación de los documentos</w:t>
      </w:r>
      <w:r w:rsidRPr="00F863C0">
        <w:rPr>
          <w:rFonts w:asciiTheme="minorHAnsi" w:hAnsiTheme="minorHAnsi" w:cstheme="minorHAnsi"/>
          <w:sz w:val="20"/>
          <w:szCs w:val="20"/>
          <w:lang w:val="es-ES"/>
        </w:rPr>
        <w:t xml:space="preserve"> </w:t>
      </w:r>
      <w:r w:rsidR="005D54CB" w:rsidRPr="00F863C0">
        <w:rPr>
          <w:rFonts w:asciiTheme="minorHAnsi" w:hAnsiTheme="minorHAnsi" w:cstheme="minorHAnsi"/>
          <w:sz w:val="20"/>
          <w:szCs w:val="20"/>
          <w:lang w:val="es-ES"/>
        </w:rPr>
        <w:t xml:space="preserve">de construcción (planos, especificaciones, manuales de mantenimiento etc.) desde la fase de desarrollo de diseño hasta el diseño final y los planos </w:t>
      </w:r>
      <w:r w:rsidR="005D54CB" w:rsidRPr="00F863C0">
        <w:rPr>
          <w:rFonts w:asciiTheme="minorHAnsi" w:hAnsiTheme="minorHAnsi" w:cstheme="minorHAnsi"/>
          <w:i/>
          <w:iCs/>
          <w:sz w:val="20"/>
          <w:szCs w:val="20"/>
          <w:lang w:val="es-ES"/>
        </w:rPr>
        <w:t>as-</w:t>
      </w:r>
      <w:proofErr w:type="spellStart"/>
      <w:r w:rsidR="005D54CB" w:rsidRPr="00F863C0">
        <w:rPr>
          <w:rFonts w:asciiTheme="minorHAnsi" w:hAnsiTheme="minorHAnsi" w:cstheme="minorHAnsi"/>
          <w:i/>
          <w:iCs/>
          <w:sz w:val="20"/>
          <w:szCs w:val="20"/>
          <w:lang w:val="es-ES"/>
        </w:rPr>
        <w:t>built</w:t>
      </w:r>
      <w:proofErr w:type="spellEnd"/>
      <w:r w:rsidR="005D54CB" w:rsidRPr="00F863C0">
        <w:rPr>
          <w:rFonts w:asciiTheme="minorHAnsi" w:hAnsiTheme="minorHAnsi" w:cstheme="minorHAnsi"/>
          <w:sz w:val="20"/>
          <w:szCs w:val="20"/>
          <w:lang w:val="es-ES"/>
        </w:rPr>
        <w:t>;</w:t>
      </w:r>
    </w:p>
    <w:p w14:paraId="7952B57B" w14:textId="3DCFDB0F" w:rsidR="003E52E1" w:rsidRPr="003E52E1" w:rsidRDefault="003E52E1" w:rsidP="003E52E1">
      <w:pPr>
        <w:pStyle w:val="CVBullet"/>
        <w:numPr>
          <w:ilvl w:val="0"/>
          <w:numId w:val="33"/>
        </w:numPr>
        <w:tabs>
          <w:tab w:val="center" w:pos="4153"/>
          <w:tab w:val="right" w:pos="8306"/>
        </w:tabs>
        <w:jc w:val="both"/>
        <w:rPr>
          <w:rFonts w:asciiTheme="minorHAnsi" w:hAnsiTheme="minorHAnsi" w:cstheme="minorHAnsi"/>
          <w:sz w:val="20"/>
          <w:szCs w:val="20"/>
          <w:lang w:val="es-ES"/>
        </w:rPr>
      </w:pPr>
      <w:r w:rsidRPr="003E52E1">
        <w:rPr>
          <w:rFonts w:asciiTheme="minorHAnsi" w:hAnsiTheme="minorHAnsi" w:cstheme="minorHAnsi"/>
          <w:sz w:val="20"/>
          <w:szCs w:val="20"/>
          <w:lang w:val="es-ES"/>
        </w:rPr>
        <w:t>Representar la consultaría en reuniones de diseño, obra o de la Junta Directiva;</w:t>
      </w:r>
    </w:p>
    <w:p w14:paraId="5E1934EB" w14:textId="4E2129C6" w:rsidR="003E52E1" w:rsidRPr="003E52E1" w:rsidRDefault="003E52E1" w:rsidP="003E52E1">
      <w:pPr>
        <w:pStyle w:val="CVBullet"/>
        <w:numPr>
          <w:ilvl w:val="0"/>
          <w:numId w:val="33"/>
        </w:numPr>
        <w:tabs>
          <w:tab w:val="center" w:pos="4153"/>
          <w:tab w:val="right" w:pos="8306"/>
        </w:tabs>
        <w:jc w:val="both"/>
        <w:rPr>
          <w:rFonts w:asciiTheme="minorHAnsi" w:hAnsiTheme="minorHAnsi" w:cstheme="minorHAnsi"/>
          <w:sz w:val="20"/>
          <w:szCs w:val="20"/>
          <w:lang w:val="es-ES"/>
        </w:rPr>
      </w:pPr>
      <w:r w:rsidRPr="003E52E1">
        <w:rPr>
          <w:rFonts w:asciiTheme="minorHAnsi" w:hAnsiTheme="minorHAnsi" w:cstheme="minorHAnsi"/>
          <w:sz w:val="20"/>
          <w:szCs w:val="20"/>
          <w:lang w:val="es-ES"/>
        </w:rPr>
        <w:t>Evaluar los aspectos técnic</w:t>
      </w:r>
      <w:r>
        <w:rPr>
          <w:rFonts w:asciiTheme="minorHAnsi" w:hAnsiTheme="minorHAnsi" w:cstheme="minorHAnsi"/>
          <w:sz w:val="20"/>
          <w:szCs w:val="20"/>
          <w:lang w:val="es-ES"/>
        </w:rPr>
        <w:t>o</w:t>
      </w:r>
      <w:r w:rsidRPr="003E52E1">
        <w:rPr>
          <w:rFonts w:asciiTheme="minorHAnsi" w:hAnsiTheme="minorHAnsi" w:cstheme="minorHAnsi"/>
          <w:sz w:val="20"/>
          <w:szCs w:val="20"/>
          <w:lang w:val="es-ES"/>
        </w:rPr>
        <w:t>s, contractuales y financier</w:t>
      </w:r>
      <w:r>
        <w:rPr>
          <w:rFonts w:asciiTheme="minorHAnsi" w:hAnsiTheme="minorHAnsi" w:cstheme="minorHAnsi"/>
          <w:sz w:val="20"/>
          <w:szCs w:val="20"/>
          <w:lang w:val="es-ES"/>
        </w:rPr>
        <w:t>o</w:t>
      </w:r>
      <w:r w:rsidRPr="003E52E1">
        <w:rPr>
          <w:rFonts w:asciiTheme="minorHAnsi" w:hAnsiTheme="minorHAnsi" w:cstheme="minorHAnsi"/>
          <w:sz w:val="20"/>
          <w:szCs w:val="20"/>
          <w:lang w:val="es-ES"/>
        </w:rPr>
        <w:t xml:space="preserve">s de cualquier reclamación para establecer responsabilidad, causa, efecto y daños y participar </w:t>
      </w:r>
      <w:r w:rsidR="00E668D6">
        <w:rPr>
          <w:rFonts w:asciiTheme="minorHAnsi" w:hAnsiTheme="minorHAnsi" w:cstheme="minorHAnsi"/>
          <w:sz w:val="20"/>
          <w:szCs w:val="20"/>
          <w:lang w:val="es-ES"/>
        </w:rPr>
        <w:t>e</w:t>
      </w:r>
      <w:r w:rsidRPr="003E52E1">
        <w:rPr>
          <w:rFonts w:asciiTheme="minorHAnsi" w:hAnsiTheme="minorHAnsi" w:cstheme="minorHAnsi"/>
          <w:sz w:val="20"/>
          <w:szCs w:val="20"/>
          <w:lang w:val="es-ES"/>
        </w:rPr>
        <w:t>n cualquier mediación de conflictos.</w:t>
      </w:r>
    </w:p>
    <w:p w14:paraId="397BF506" w14:textId="77777777" w:rsidR="00A14F70" w:rsidRPr="00A14F70" w:rsidRDefault="00A14F70" w:rsidP="00A14F70">
      <w:pPr>
        <w:pStyle w:val="CVBullet"/>
        <w:numPr>
          <w:ilvl w:val="0"/>
          <w:numId w:val="0"/>
        </w:numPr>
        <w:tabs>
          <w:tab w:val="center" w:pos="4153"/>
          <w:tab w:val="right" w:pos="8306"/>
        </w:tabs>
        <w:ind w:left="360"/>
        <w:jc w:val="both"/>
        <w:rPr>
          <w:rFonts w:asciiTheme="minorHAnsi" w:hAnsiTheme="minorHAnsi" w:cstheme="minorHAnsi"/>
          <w:sz w:val="16"/>
          <w:szCs w:val="16"/>
          <w:lang w:val="es-ES"/>
        </w:rPr>
      </w:pPr>
    </w:p>
    <w:p w14:paraId="6F61C610" w14:textId="17B336C6" w:rsidR="003E6247" w:rsidRDefault="003E6247" w:rsidP="007B0085">
      <w:pPr>
        <w:pStyle w:val="CVHeading"/>
        <w:spacing w:before="0" w:after="0"/>
        <w:rPr>
          <w:rFonts w:ascii="Calibri" w:hAnsi="Calibri" w:cs="Calibri"/>
          <w:sz w:val="28"/>
          <w:szCs w:val="28"/>
          <w:lang w:val="es-ES"/>
        </w:rPr>
      </w:pPr>
      <w:r w:rsidRPr="007B0085">
        <w:rPr>
          <w:rFonts w:asciiTheme="minorHAnsi" w:hAnsiTheme="minorHAnsi" w:cstheme="minorHAnsi"/>
          <w:sz w:val="28"/>
          <w:szCs w:val="28"/>
          <w:lang w:val="es-ES"/>
        </w:rPr>
        <w:t>Resumen</w:t>
      </w:r>
    </w:p>
    <w:tbl>
      <w:tblPr>
        <w:tblW w:w="9963" w:type="dxa"/>
        <w:tblInd w:w="28" w:type="dxa"/>
        <w:tblLayout w:type="fixed"/>
        <w:tblCellMar>
          <w:left w:w="57" w:type="dxa"/>
          <w:right w:w="57" w:type="dxa"/>
        </w:tblCellMar>
        <w:tblLook w:val="01E0" w:firstRow="1" w:lastRow="1" w:firstColumn="1" w:lastColumn="1" w:noHBand="0" w:noVBand="0"/>
      </w:tblPr>
      <w:tblGrid>
        <w:gridCol w:w="2410"/>
        <w:gridCol w:w="142"/>
        <w:gridCol w:w="4139"/>
        <w:gridCol w:w="142"/>
        <w:gridCol w:w="3130"/>
      </w:tblGrid>
      <w:tr w:rsidR="006360F4" w:rsidRPr="008820F0" w14:paraId="476A7B56" w14:textId="77777777" w:rsidTr="00FA4A95">
        <w:tc>
          <w:tcPr>
            <w:tcW w:w="2410" w:type="dxa"/>
            <w:tcBorders>
              <w:bottom w:val="single" w:sz="8" w:space="0" w:color="394A58"/>
            </w:tcBorders>
            <w:shd w:val="clear" w:color="auto" w:fill="auto"/>
            <w:tcMar>
              <w:left w:w="28" w:type="dxa"/>
              <w:right w:w="28" w:type="dxa"/>
            </w:tcMar>
          </w:tcPr>
          <w:p w14:paraId="0DE8D55F" w14:textId="77777777" w:rsidR="000E39E1" w:rsidRPr="000E39E1" w:rsidRDefault="000E39E1" w:rsidP="003C76BB">
            <w:pPr>
              <w:pStyle w:val="CVHeadingtables"/>
              <w:jc w:val="both"/>
              <w:rPr>
                <w:rFonts w:ascii="Calibri" w:hAnsi="Calibri" w:cs="Calibri"/>
                <w:sz w:val="16"/>
                <w:szCs w:val="16"/>
                <w:lang w:val="es-ES"/>
              </w:rPr>
            </w:pPr>
          </w:p>
          <w:p w14:paraId="10CBC124" w14:textId="53D0D784" w:rsidR="006360F4" w:rsidRPr="008820F0" w:rsidRDefault="008820F0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>
              <w:rPr>
                <w:rFonts w:ascii="Calibri" w:hAnsi="Calibri" w:cs="Calibri"/>
                <w:sz w:val="20"/>
                <w:lang w:val="es-ES"/>
              </w:rPr>
              <w:t>Perfil</w:t>
            </w:r>
          </w:p>
        </w:tc>
        <w:tc>
          <w:tcPr>
            <w:tcW w:w="142" w:type="dxa"/>
            <w:vMerge w:val="restart"/>
          </w:tcPr>
          <w:p w14:paraId="73BD395F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</w:p>
        </w:tc>
        <w:tc>
          <w:tcPr>
            <w:tcW w:w="4139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319F5366" w14:textId="77777777" w:rsidR="000E39E1" w:rsidRPr="000E39E1" w:rsidRDefault="000E39E1" w:rsidP="003C76BB">
            <w:pPr>
              <w:pStyle w:val="CVHeadingtables"/>
              <w:jc w:val="both"/>
              <w:rPr>
                <w:rFonts w:ascii="Calibri" w:hAnsi="Calibri" w:cs="Calibri"/>
                <w:sz w:val="16"/>
                <w:szCs w:val="16"/>
                <w:lang w:val="es-ES"/>
              </w:rPr>
            </w:pPr>
          </w:p>
          <w:p w14:paraId="3D4EF3AA" w14:textId="384E5F00" w:rsidR="006360F4" w:rsidRPr="008820F0" w:rsidRDefault="006360F4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Experienc</w:t>
            </w:r>
            <w:r w:rsidR="008820F0">
              <w:rPr>
                <w:rFonts w:ascii="Calibri" w:hAnsi="Calibri" w:cs="Calibri"/>
                <w:sz w:val="20"/>
                <w:lang w:val="es-ES"/>
              </w:rPr>
              <w:t>ia</w:t>
            </w:r>
            <w:r w:rsidR="003C76BB">
              <w:rPr>
                <w:rFonts w:ascii="Calibri" w:hAnsi="Calibri" w:cs="Calibri"/>
                <w:sz w:val="20"/>
                <w:lang w:val="es-ES"/>
              </w:rPr>
              <w:t xml:space="preserve"> general</w:t>
            </w: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18E687DE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24400E76" w14:textId="77777777" w:rsidR="000E39E1" w:rsidRPr="000E39E1" w:rsidRDefault="000E39E1" w:rsidP="003C76BB">
            <w:pPr>
              <w:pStyle w:val="CVHeadingtables"/>
              <w:jc w:val="both"/>
              <w:rPr>
                <w:rFonts w:ascii="Calibri" w:hAnsi="Calibri" w:cs="Calibri"/>
                <w:sz w:val="16"/>
                <w:szCs w:val="16"/>
                <w:lang w:val="es-ES"/>
              </w:rPr>
            </w:pPr>
          </w:p>
          <w:p w14:paraId="5EF71195" w14:textId="484F4612" w:rsidR="006360F4" w:rsidRPr="008820F0" w:rsidRDefault="008820F0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Profesión</w:t>
            </w:r>
            <w:r w:rsidR="001C70C0" w:rsidRPr="008820F0">
              <w:rPr>
                <w:rFonts w:ascii="Calibri" w:hAnsi="Calibri" w:cs="Calibri"/>
                <w:sz w:val="20"/>
                <w:lang w:val="es-ES"/>
              </w:rPr>
              <w:t xml:space="preserve"> </w:t>
            </w:r>
          </w:p>
        </w:tc>
      </w:tr>
      <w:tr w:rsidR="006360F4" w:rsidRPr="008820F0" w14:paraId="6EEDF725" w14:textId="77777777" w:rsidTr="00FA4A95">
        <w:tc>
          <w:tcPr>
            <w:tcW w:w="2410" w:type="dxa"/>
            <w:vMerge w:val="restart"/>
            <w:tcBorders>
              <w:top w:val="single" w:sz="8" w:space="0" w:color="394A58"/>
            </w:tcBorders>
            <w:shd w:val="clear" w:color="auto" w:fill="auto"/>
            <w:tcMar>
              <w:left w:w="28" w:type="dxa"/>
              <w:right w:w="28" w:type="dxa"/>
            </w:tcMar>
          </w:tcPr>
          <w:p w14:paraId="3EEFD146" w14:textId="77777777" w:rsidR="003B4054" w:rsidRPr="008820F0" w:rsidRDefault="003B4054" w:rsidP="003C76BB">
            <w:pPr>
              <w:pStyle w:val="CVBodyText"/>
              <w:spacing w:before="0" w:after="0"/>
              <w:jc w:val="both"/>
              <w:rPr>
                <w:rFonts w:ascii="Calibri" w:hAnsi="Calibri" w:cs="Calibri"/>
                <w:sz w:val="20"/>
                <w:lang w:val="es-ES"/>
              </w:rPr>
            </w:pPr>
            <w:bookmarkStart w:id="0" w:name="CV_Pen"/>
            <w:bookmarkEnd w:id="0"/>
            <w:r w:rsidRPr="008820F0">
              <w:rPr>
                <w:rFonts w:ascii="Calibri" w:hAnsi="Calibri" w:cs="Calibri"/>
                <w:noProof/>
                <w:lang w:val="es-ES"/>
              </w:rPr>
              <w:drawing>
                <wp:anchor distT="0" distB="0" distL="114300" distR="114300" simplePos="0" relativeHeight="251658240" behindDoc="0" locked="0" layoutInCell="1" allowOverlap="1" wp14:anchorId="06860044" wp14:editId="201B1F3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85060</wp:posOffset>
                  </wp:positionV>
                  <wp:extent cx="1043604" cy="1238250"/>
                  <wp:effectExtent l="0" t="0" r="4445" b="0"/>
                  <wp:wrapTopAndBottom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n 3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3604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3B59C25C" w14:textId="785BF2F3" w:rsidR="00684B21" w:rsidRPr="008820F0" w:rsidRDefault="00CD6046" w:rsidP="003C76BB">
            <w:pPr>
              <w:pStyle w:val="CVBodyText"/>
              <w:spacing w:before="0" w:after="0"/>
              <w:jc w:val="both"/>
              <w:rPr>
                <w:rFonts w:ascii="Calibri" w:hAnsi="Calibri" w:cs="Calibri"/>
                <w:sz w:val="20"/>
                <w:lang w:val="es-ES"/>
              </w:rPr>
            </w:pPr>
            <w:r>
              <w:rPr>
                <w:rFonts w:ascii="Calibri" w:hAnsi="Calibri" w:cs="Calibri"/>
                <w:sz w:val="20"/>
                <w:lang w:val="es-ES"/>
              </w:rPr>
              <w:t>Amplia e</w:t>
            </w:r>
            <w:r w:rsidRPr="008820F0">
              <w:rPr>
                <w:rFonts w:ascii="Calibri" w:hAnsi="Calibri" w:cs="Calibri"/>
                <w:sz w:val="20"/>
                <w:lang w:val="es-ES"/>
              </w:rPr>
              <w:t xml:space="preserve">xperiencia </w:t>
            </w:r>
            <w:r w:rsidR="007C7B4C" w:rsidRPr="008820F0">
              <w:rPr>
                <w:rFonts w:ascii="Calibri" w:hAnsi="Calibri" w:cs="Calibri"/>
                <w:sz w:val="20"/>
                <w:lang w:val="es-ES"/>
              </w:rPr>
              <w:t xml:space="preserve">como ingeniero civil y estructural. </w:t>
            </w:r>
            <w:r w:rsidR="00097884" w:rsidRPr="00B06D1F">
              <w:rPr>
                <w:rFonts w:ascii="Calibri" w:hAnsi="Calibri" w:cs="Calibri"/>
                <w:sz w:val="20"/>
                <w:lang w:val="es-ES"/>
              </w:rPr>
              <w:t>E</w:t>
            </w:r>
            <w:r w:rsidR="007C7B4C" w:rsidRPr="00B06D1F">
              <w:rPr>
                <w:rFonts w:ascii="Calibri" w:hAnsi="Calibri" w:cs="Calibri"/>
                <w:sz w:val="20"/>
                <w:lang w:val="es-ES"/>
              </w:rPr>
              <w:t>xperiencia</w:t>
            </w:r>
            <w:r w:rsidR="007C7B4C" w:rsidRPr="008820F0">
              <w:rPr>
                <w:rFonts w:ascii="Calibri" w:hAnsi="Calibri" w:cs="Calibri"/>
                <w:sz w:val="20"/>
                <w:lang w:val="es-ES"/>
              </w:rPr>
              <w:t xml:space="preserve"> cubre tanto edificación como puentes en los últimos años. </w:t>
            </w:r>
            <w:r w:rsidR="00DA1676">
              <w:rPr>
                <w:rFonts w:ascii="Calibri" w:hAnsi="Calibri" w:cs="Calibri"/>
                <w:sz w:val="20"/>
                <w:lang w:val="es-ES"/>
              </w:rPr>
              <w:t>Experiencia</w:t>
            </w:r>
            <w:r w:rsidR="007C7B4C" w:rsidRPr="008820F0">
              <w:rPr>
                <w:rFonts w:ascii="Calibri" w:hAnsi="Calibri" w:cs="Calibri"/>
                <w:sz w:val="20"/>
                <w:lang w:val="es-ES"/>
              </w:rPr>
              <w:t xml:space="preserve"> en </w:t>
            </w:r>
            <w:r w:rsidR="00A94522" w:rsidRPr="008820F0">
              <w:rPr>
                <w:rFonts w:ascii="Calibri" w:hAnsi="Calibri" w:cs="Calibri"/>
                <w:sz w:val="20"/>
                <w:lang w:val="es-ES"/>
              </w:rPr>
              <w:t xml:space="preserve">Australia, </w:t>
            </w:r>
            <w:r w:rsidR="007C7B4C" w:rsidRPr="008820F0">
              <w:rPr>
                <w:rFonts w:ascii="Calibri" w:hAnsi="Calibri" w:cs="Calibri"/>
                <w:sz w:val="20"/>
                <w:lang w:val="es-ES"/>
              </w:rPr>
              <w:t>Inglaterra y España</w:t>
            </w:r>
            <w:r w:rsidR="0016513A" w:rsidRPr="008820F0">
              <w:rPr>
                <w:rFonts w:ascii="Calibri" w:hAnsi="Calibri" w:cs="Calibri"/>
                <w:sz w:val="20"/>
                <w:lang w:val="es-ES"/>
              </w:rPr>
              <w:t>.</w:t>
            </w:r>
          </w:p>
        </w:tc>
        <w:tc>
          <w:tcPr>
            <w:tcW w:w="142" w:type="dxa"/>
            <w:vMerge/>
          </w:tcPr>
          <w:p w14:paraId="7D821A09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 w:val="restart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032DCA94" w14:textId="265B4220" w:rsidR="00597881" w:rsidRPr="008820F0" w:rsidRDefault="00CD6046" w:rsidP="003C76BB">
            <w:pPr>
              <w:pStyle w:val="CVBullet"/>
              <w:tabs>
                <w:tab w:val="center" w:pos="4153"/>
                <w:tab w:val="right" w:pos="8306"/>
              </w:tabs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bookmarkStart w:id="1" w:name="CV_Experience"/>
            <w:bookmarkEnd w:id="1"/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Amplia </w:t>
            </w:r>
            <w:r>
              <w:rPr>
                <w:rFonts w:ascii="Calibri" w:hAnsi="Calibri" w:cs="Calibri"/>
                <w:sz w:val="20"/>
                <w:szCs w:val="20"/>
                <w:lang w:val="es-ES"/>
              </w:rPr>
              <w:t>e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xperiencia </w:t>
            </w:r>
            <w:r w:rsidR="003B3A1F" w:rsidRPr="008820F0">
              <w:rPr>
                <w:rFonts w:ascii="Calibri" w:hAnsi="Calibri" w:cs="Calibri"/>
                <w:sz w:val="20"/>
                <w:szCs w:val="20"/>
                <w:lang w:val="es-ES"/>
              </w:rPr>
              <w:t>en diseño, supervisión de obra, chequeos independientes y gestión de proyectos.</w:t>
            </w:r>
          </w:p>
          <w:p w14:paraId="0EC13442" w14:textId="53C6F80C" w:rsidR="00597881" w:rsidRPr="008820F0" w:rsidRDefault="00C8000F" w:rsidP="003C76BB">
            <w:pPr>
              <w:pStyle w:val="CVBullet"/>
              <w:tabs>
                <w:tab w:val="center" w:pos="4153"/>
                <w:tab w:val="right" w:pos="8306"/>
              </w:tabs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Diseño estructural en edificación utilizando hormigón armad</w:t>
            </w:r>
            <w:r w:rsidR="00B052C8">
              <w:rPr>
                <w:rFonts w:ascii="Calibri" w:hAnsi="Calibri" w:cs="Calibri"/>
                <w:sz w:val="20"/>
                <w:szCs w:val="20"/>
                <w:lang w:val="es-ES"/>
              </w:rPr>
              <w:t>o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, acero, madera y estructuras de fábrica.</w:t>
            </w:r>
          </w:p>
          <w:p w14:paraId="24FE8D11" w14:textId="35A180A0" w:rsidR="00D0126D" w:rsidRPr="008820F0" w:rsidRDefault="00EF6AEC" w:rsidP="003C76BB">
            <w:pPr>
              <w:pStyle w:val="CVBullet"/>
              <w:tabs>
                <w:tab w:val="center" w:pos="4153"/>
                <w:tab w:val="right" w:pos="8306"/>
              </w:tabs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Diseño de pavimiento y drenaje en urbanizaciones.</w:t>
            </w:r>
          </w:p>
          <w:p w14:paraId="54767B6C" w14:textId="40831AEA" w:rsidR="00597881" w:rsidRPr="008820F0" w:rsidRDefault="00FC07FC" w:rsidP="003C76BB">
            <w:pPr>
              <w:pStyle w:val="CVBullet"/>
              <w:tabs>
                <w:tab w:val="center" w:pos="4153"/>
                <w:tab w:val="right" w:pos="8306"/>
              </w:tabs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Estimaci</w:t>
            </w:r>
            <w:r>
              <w:rPr>
                <w:rFonts w:ascii="Calibri" w:hAnsi="Calibri" w:cs="Calibri"/>
                <w:sz w:val="20"/>
                <w:szCs w:val="20"/>
                <w:lang w:val="es-ES"/>
              </w:rPr>
              <w:t>ó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n</w:t>
            </w:r>
            <w:r w:rsidR="00EF6AEC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de </w:t>
            </w:r>
            <w:r w:rsidR="000F02EB" w:rsidRPr="008820F0">
              <w:rPr>
                <w:rFonts w:ascii="Calibri" w:hAnsi="Calibri" w:cs="Calibri"/>
                <w:sz w:val="20"/>
                <w:szCs w:val="20"/>
                <w:lang w:val="es-ES"/>
              </w:rPr>
              <w:t>cuantías,</w:t>
            </w:r>
            <w:r w:rsidR="00EF6AEC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inspecciones y 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evaluación</w:t>
            </w:r>
            <w:r w:rsidR="00EF6AEC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de edificios</w:t>
            </w:r>
            <w:r w:rsidR="00597881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, </w:t>
            </w:r>
            <w:r w:rsidR="00EF6AEC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informes, 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declaraci</w:t>
            </w:r>
            <w:r>
              <w:rPr>
                <w:rFonts w:ascii="Calibri" w:hAnsi="Calibri" w:cs="Calibri"/>
                <w:sz w:val="20"/>
                <w:szCs w:val="20"/>
                <w:lang w:val="es-ES"/>
              </w:rPr>
              <w:t>ó</w:t>
            </w:r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n</w:t>
            </w:r>
            <w:r w:rsidR="00AB59FB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de método y especificaciones etc.</w:t>
            </w:r>
          </w:p>
          <w:p w14:paraId="55B2E0F3" w14:textId="1FF30873" w:rsidR="00684B21" w:rsidRPr="00B052C8" w:rsidRDefault="00FA623A" w:rsidP="003C76BB">
            <w:pPr>
              <w:pStyle w:val="CVBullet"/>
              <w:tabs>
                <w:tab w:val="center" w:pos="4153"/>
                <w:tab w:val="right" w:pos="8306"/>
              </w:tabs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r w:rsidRPr="00DF08C6">
              <w:rPr>
                <w:rFonts w:ascii="Calibri" w:hAnsi="Calibri" w:cs="Calibri"/>
                <w:sz w:val="20"/>
                <w:szCs w:val="20"/>
                <w:lang w:val="es-ES"/>
              </w:rPr>
              <w:t>Evaluación técnica de reclamaciones</w:t>
            </w:r>
            <w:r w:rsidR="00DF08C6" w:rsidRPr="00DF08C6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para establecer responsabilidad, causa, efecto y daños</w:t>
            </w:r>
            <w:r w:rsidRPr="00DF08C6">
              <w:rPr>
                <w:rFonts w:ascii="Calibri" w:hAnsi="Calibri" w:cs="Calibri"/>
                <w:sz w:val="20"/>
                <w:szCs w:val="20"/>
                <w:lang w:val="es-ES"/>
              </w:rPr>
              <w:t>.</w:t>
            </w: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4A6CA65D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453720B1" w14:textId="40D4E990" w:rsidR="006360F4" w:rsidRPr="008820F0" w:rsidRDefault="00A225F2" w:rsidP="003C76BB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284" w:hanging="284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bookmarkStart w:id="2" w:name="CV_Profession"/>
            <w:bookmarkEnd w:id="2"/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Ingeniero civil/estructural</w:t>
            </w:r>
            <w:r w:rsidR="00AB3021">
              <w:rPr>
                <w:rFonts w:ascii="Calibri" w:hAnsi="Calibri" w:cs="Calibri"/>
                <w:sz w:val="20"/>
                <w:szCs w:val="20"/>
                <w:lang w:val="es-ES"/>
              </w:rPr>
              <w:t>.</w:t>
            </w:r>
          </w:p>
        </w:tc>
      </w:tr>
      <w:tr w:rsidR="006360F4" w:rsidRPr="008820F0" w14:paraId="7F69E7F6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3A2F4645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42A79A69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32DB83B7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2A58C798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2AEDC9F8" w14:textId="16861C32" w:rsidR="00541CCB" w:rsidRPr="008820F0" w:rsidRDefault="00541CCB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Na</w:t>
            </w:r>
            <w:r w:rsidR="00A225F2" w:rsidRPr="008820F0">
              <w:rPr>
                <w:rFonts w:ascii="Calibri" w:hAnsi="Calibri" w:cs="Calibri"/>
                <w:sz w:val="20"/>
                <w:lang w:val="es-ES"/>
              </w:rPr>
              <w:t>cionalidad</w:t>
            </w:r>
          </w:p>
        </w:tc>
      </w:tr>
      <w:tr w:rsidR="006360F4" w:rsidRPr="008820F0" w14:paraId="59589A10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1CF4C367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74F903C8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101306CC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44F86C64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3ABF5625" w14:textId="4311055D" w:rsidR="00541CCB" w:rsidRPr="008820F0" w:rsidRDefault="00541CCB" w:rsidP="003C76BB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284" w:hanging="284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bookmarkStart w:id="3" w:name="CV_Date"/>
            <w:bookmarkEnd w:id="3"/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Australia</w:t>
            </w:r>
            <w:r w:rsidR="00A225F2" w:rsidRPr="008820F0">
              <w:rPr>
                <w:rFonts w:ascii="Calibri" w:hAnsi="Calibri" w:cs="Calibri"/>
                <w:sz w:val="20"/>
                <w:szCs w:val="20"/>
                <w:lang w:val="es-ES"/>
              </w:rPr>
              <w:t>na</w:t>
            </w:r>
            <w:r w:rsidR="00AB3021">
              <w:rPr>
                <w:rFonts w:ascii="Calibri" w:hAnsi="Calibri" w:cs="Calibri"/>
                <w:sz w:val="20"/>
                <w:szCs w:val="20"/>
                <w:lang w:val="es-ES"/>
              </w:rPr>
              <w:t>.</w:t>
            </w:r>
          </w:p>
        </w:tc>
      </w:tr>
      <w:tr w:rsidR="006360F4" w:rsidRPr="008820F0" w14:paraId="7B952746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371B42BC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2BDC07DB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33262311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591C1A17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2621D92C" w14:textId="08F0327E" w:rsidR="006360F4" w:rsidRPr="00DB2C70" w:rsidRDefault="008820F0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Formación</w:t>
            </w:r>
            <w:r w:rsidR="00DB2C70">
              <w:rPr>
                <w:rFonts w:ascii="Calibri" w:hAnsi="Calibri" w:cs="Calibri"/>
                <w:sz w:val="20"/>
                <w:lang w:val="es-ES"/>
              </w:rPr>
              <w:t xml:space="preserve"> </w:t>
            </w:r>
            <w:r w:rsidR="00B57EA0">
              <w:rPr>
                <w:rFonts w:ascii="Calibri" w:hAnsi="Calibri" w:cs="Calibri"/>
                <w:sz w:val="20"/>
                <w:lang w:val="es-ES"/>
              </w:rPr>
              <w:t>académica</w:t>
            </w:r>
          </w:p>
        </w:tc>
      </w:tr>
      <w:tr w:rsidR="006360F4" w:rsidRPr="008820F0" w14:paraId="14123932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2410B4C6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after="0"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2FF3CBA6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36D8703A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28564181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101BC2F0" w14:textId="1761B989" w:rsidR="003C1EC4" w:rsidRPr="008820F0" w:rsidRDefault="00E5769C" w:rsidP="003C76BB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jc w:val="both"/>
              <w:rPr>
                <w:rFonts w:ascii="Calibri" w:hAnsi="Calibri" w:cs="Calibri"/>
                <w:sz w:val="20"/>
                <w:szCs w:val="20"/>
                <w:lang w:val="es-ES"/>
              </w:rPr>
            </w:pPr>
            <w:bookmarkStart w:id="4" w:name="CV_Qualifications"/>
            <w:bookmarkEnd w:id="4"/>
            <w:r w:rsidRPr="008820F0">
              <w:rPr>
                <w:rFonts w:ascii="Calibri" w:hAnsi="Calibri" w:cs="Calibri"/>
                <w:sz w:val="20"/>
                <w:szCs w:val="20"/>
                <w:lang w:val="es-ES"/>
              </w:rPr>
              <w:t>BE (Civil)</w:t>
            </w:r>
            <w:r w:rsidR="006C3709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</w:t>
            </w:r>
            <w:r w:rsidR="00581298" w:rsidRPr="008820F0">
              <w:rPr>
                <w:rFonts w:ascii="Calibri" w:hAnsi="Calibri" w:cs="Calibri"/>
                <w:sz w:val="20"/>
                <w:szCs w:val="20"/>
                <w:lang w:val="es-ES"/>
              </w:rPr>
              <w:t>Univers</w:t>
            </w:r>
            <w:r w:rsidR="00042C3C" w:rsidRPr="008820F0">
              <w:rPr>
                <w:rFonts w:ascii="Calibri" w:hAnsi="Calibri" w:cs="Calibri"/>
                <w:sz w:val="20"/>
                <w:szCs w:val="20"/>
                <w:lang w:val="es-ES"/>
              </w:rPr>
              <w:t>idad de</w:t>
            </w:r>
            <w:r w:rsidR="00581298" w:rsidRPr="008820F0">
              <w:rPr>
                <w:rFonts w:ascii="Calibri" w:hAnsi="Calibri" w:cs="Calibri"/>
                <w:sz w:val="20"/>
                <w:szCs w:val="20"/>
                <w:lang w:val="es-ES"/>
              </w:rPr>
              <w:t xml:space="preserve"> Melbourne</w:t>
            </w:r>
            <w:r w:rsidR="00AB3021">
              <w:rPr>
                <w:rFonts w:ascii="Calibri" w:hAnsi="Calibri" w:cs="Calibri"/>
                <w:sz w:val="20"/>
                <w:szCs w:val="20"/>
                <w:lang w:val="es-ES"/>
              </w:rPr>
              <w:t>.</w:t>
            </w:r>
          </w:p>
        </w:tc>
      </w:tr>
      <w:tr w:rsidR="006360F4" w:rsidRPr="00CD6046" w14:paraId="1FEA672C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1A28FBFF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31582E65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1EF89A7B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424B2698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58145AC0" w14:textId="4277C8EA" w:rsidR="006360F4" w:rsidRPr="008820F0" w:rsidRDefault="00042C3C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 xml:space="preserve">Cursos en </w:t>
            </w:r>
            <w:r w:rsidR="005911D8" w:rsidRPr="008820F0">
              <w:rPr>
                <w:rFonts w:ascii="Calibri" w:hAnsi="Calibri" w:cs="Calibri"/>
                <w:sz w:val="20"/>
                <w:lang w:val="es-ES"/>
              </w:rPr>
              <w:t>línea</w:t>
            </w:r>
            <w:r w:rsidRPr="008820F0">
              <w:rPr>
                <w:rFonts w:ascii="Calibri" w:hAnsi="Calibri" w:cs="Calibri"/>
                <w:sz w:val="20"/>
                <w:lang w:val="es-ES"/>
              </w:rPr>
              <w:t xml:space="preserve"> Universidad de</w:t>
            </w:r>
            <w:r w:rsidR="008238BB" w:rsidRPr="008820F0">
              <w:rPr>
                <w:rFonts w:ascii="Calibri" w:hAnsi="Calibri" w:cs="Calibri"/>
                <w:sz w:val="20"/>
                <w:lang w:val="es-ES"/>
              </w:rPr>
              <w:t xml:space="preserve"> Harvard</w:t>
            </w:r>
          </w:p>
        </w:tc>
      </w:tr>
      <w:tr w:rsidR="003C1EC4" w:rsidRPr="008820F0" w14:paraId="08119C7C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7E84BA47" w14:textId="77777777" w:rsidR="003C1EC4" w:rsidRPr="008820F0" w:rsidRDefault="003C1EC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44EB37F2" w14:textId="77777777" w:rsidR="003C1EC4" w:rsidRPr="008820F0" w:rsidRDefault="003C1EC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0ECE0606" w14:textId="77777777" w:rsidR="003C1EC4" w:rsidRPr="008820F0" w:rsidRDefault="003C1EC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10C9D61F" w14:textId="77777777" w:rsidR="003C1EC4" w:rsidRPr="008820F0" w:rsidRDefault="003C1EC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17CBCD00" w14:textId="68B6C0FC" w:rsidR="00795042" w:rsidRPr="007C6C5B" w:rsidRDefault="00795042" w:rsidP="003C76BB">
            <w:pPr>
              <w:pStyle w:val="CVBullet"/>
              <w:numPr>
                <w:ilvl w:val="0"/>
                <w:numId w:val="24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125" w:hanging="218"/>
              <w:jc w:val="both"/>
              <w:rPr>
                <w:rFonts w:ascii="Calibri" w:hAnsi="Calibri" w:cs="Calibri"/>
                <w:sz w:val="20"/>
                <w:szCs w:val="20"/>
              </w:rPr>
            </w:pPr>
            <w:r w:rsidRPr="007C6C5B">
              <w:rPr>
                <w:rFonts w:ascii="Calibri" w:hAnsi="Calibri" w:cs="Calibri"/>
                <w:sz w:val="20"/>
                <w:szCs w:val="20"/>
              </w:rPr>
              <w:t xml:space="preserve">CS50 Web </w:t>
            </w:r>
            <w:proofErr w:type="spellStart"/>
            <w:r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>Web</w:t>
            </w:r>
            <w:proofErr w:type="spellEnd"/>
            <w:r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 xml:space="preserve"> Programming with Python and JavaScript;</w:t>
            </w:r>
          </w:p>
          <w:p w14:paraId="1C41FE35" w14:textId="39CACF0A" w:rsidR="00795042" w:rsidRPr="007C6C5B" w:rsidRDefault="00795042" w:rsidP="003C76BB">
            <w:pPr>
              <w:pStyle w:val="CVBullet"/>
              <w:numPr>
                <w:ilvl w:val="0"/>
                <w:numId w:val="24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125" w:hanging="218"/>
              <w:jc w:val="both"/>
              <w:rPr>
                <w:rFonts w:ascii="Calibri" w:hAnsi="Calibri" w:cs="Calibri"/>
                <w:sz w:val="20"/>
                <w:szCs w:val="20"/>
              </w:rPr>
            </w:pPr>
            <w:r w:rsidRPr="007C6C5B">
              <w:rPr>
                <w:rFonts w:ascii="Calibri" w:hAnsi="Calibri" w:cs="Calibri"/>
                <w:sz w:val="20"/>
                <w:szCs w:val="20"/>
              </w:rPr>
              <w:t xml:space="preserve">CS50 AI </w:t>
            </w:r>
            <w:r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 xml:space="preserve">Introduction to Artificial </w:t>
            </w:r>
            <w:r w:rsidR="00484298"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>Intelligence with</w:t>
            </w:r>
            <w:r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 xml:space="preserve"> Python</w:t>
            </w:r>
            <w:r w:rsidRPr="007C6C5B">
              <w:rPr>
                <w:rFonts w:ascii="Calibri" w:hAnsi="Calibri" w:cs="Calibri"/>
                <w:sz w:val="20"/>
                <w:szCs w:val="20"/>
              </w:rPr>
              <w:t>;</w:t>
            </w:r>
          </w:p>
          <w:p w14:paraId="2A2810BF" w14:textId="6E762129" w:rsidR="008238BB" w:rsidRPr="007C6C5B" w:rsidRDefault="0030509A" w:rsidP="003C76BB">
            <w:pPr>
              <w:pStyle w:val="CVBullet"/>
              <w:numPr>
                <w:ilvl w:val="0"/>
                <w:numId w:val="24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125" w:hanging="218"/>
              <w:jc w:val="both"/>
              <w:rPr>
                <w:rFonts w:ascii="Calibri" w:hAnsi="Calibri" w:cs="Calibri"/>
                <w:sz w:val="20"/>
                <w:szCs w:val="20"/>
              </w:rPr>
            </w:pPr>
            <w:r w:rsidRPr="007C6C5B">
              <w:rPr>
                <w:rFonts w:ascii="Calibri" w:hAnsi="Calibri" w:cs="Calibri"/>
                <w:sz w:val="20"/>
                <w:szCs w:val="20"/>
              </w:rPr>
              <w:t xml:space="preserve">CS50x </w:t>
            </w:r>
            <w:r w:rsidR="008238BB" w:rsidRPr="007C6C5B">
              <w:rPr>
                <w:rFonts w:ascii="Calibri" w:hAnsi="Calibri" w:cs="Calibri"/>
                <w:i/>
                <w:iCs/>
                <w:sz w:val="20"/>
                <w:szCs w:val="20"/>
              </w:rPr>
              <w:t>Introduction to Computer Science</w:t>
            </w:r>
            <w:r w:rsidR="00795042" w:rsidRPr="007C6C5B">
              <w:rPr>
                <w:rFonts w:ascii="Calibri" w:hAnsi="Calibri" w:cs="Calibri"/>
                <w:sz w:val="20"/>
                <w:szCs w:val="20"/>
              </w:rPr>
              <w:t>.</w:t>
            </w:r>
          </w:p>
          <w:p w14:paraId="0CA74513" w14:textId="38220C34" w:rsidR="003C1EC4" w:rsidRPr="008820F0" w:rsidRDefault="00042C3C" w:rsidP="003C76BB">
            <w:pPr>
              <w:pStyle w:val="CVHeadingtables"/>
              <w:jc w:val="both"/>
              <w:rPr>
                <w:rFonts w:ascii="Calibri" w:hAnsi="Calibri" w:cs="Calibri"/>
                <w:sz w:val="20"/>
                <w:lang w:val="es-ES"/>
              </w:rPr>
            </w:pPr>
            <w:r w:rsidRPr="008820F0">
              <w:rPr>
                <w:rFonts w:ascii="Calibri" w:hAnsi="Calibri" w:cs="Calibri"/>
                <w:sz w:val="20"/>
                <w:lang w:val="es-ES"/>
              </w:rPr>
              <w:t>Colegios profesionales</w:t>
            </w:r>
          </w:p>
        </w:tc>
      </w:tr>
      <w:tr w:rsidR="006360F4" w:rsidRPr="008820F0" w14:paraId="27BCAA1B" w14:textId="77777777" w:rsidTr="00FA4A95">
        <w:tc>
          <w:tcPr>
            <w:tcW w:w="2410" w:type="dxa"/>
            <w:vMerge/>
            <w:shd w:val="clear" w:color="auto" w:fill="auto"/>
            <w:tcMar>
              <w:left w:w="28" w:type="dxa"/>
              <w:right w:w="28" w:type="dxa"/>
            </w:tcMar>
          </w:tcPr>
          <w:p w14:paraId="26ACE577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vMerge/>
          </w:tcPr>
          <w:p w14:paraId="51EBC458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4139" w:type="dxa"/>
            <w:vMerge/>
            <w:tcMar>
              <w:left w:w="28" w:type="dxa"/>
              <w:right w:w="28" w:type="dxa"/>
            </w:tcMar>
          </w:tcPr>
          <w:p w14:paraId="5CD8540F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142" w:type="dxa"/>
            <w:tcMar>
              <w:left w:w="28" w:type="dxa"/>
              <w:right w:w="28" w:type="dxa"/>
            </w:tcMar>
          </w:tcPr>
          <w:p w14:paraId="721DB975" w14:textId="77777777" w:rsidR="006360F4" w:rsidRPr="008820F0" w:rsidRDefault="006360F4" w:rsidP="003C76BB">
            <w:pPr>
              <w:tabs>
                <w:tab w:val="center" w:pos="4153"/>
                <w:tab w:val="right" w:pos="8306"/>
              </w:tabs>
              <w:spacing w:line="269" w:lineRule="auto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3130" w:type="dxa"/>
            <w:tcBorders>
              <w:top w:val="single" w:sz="8" w:space="0" w:color="394A58"/>
            </w:tcBorders>
            <w:tcMar>
              <w:left w:w="28" w:type="dxa"/>
              <w:right w:w="28" w:type="dxa"/>
            </w:tcMar>
          </w:tcPr>
          <w:p w14:paraId="7960C0ED" w14:textId="63DD459C" w:rsidR="00E5769C" w:rsidRPr="00AB3021" w:rsidRDefault="00042C3C" w:rsidP="003C76BB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before="0" w:after="0" w:line="240" w:lineRule="auto"/>
              <w:ind w:left="77"/>
              <w:jc w:val="both"/>
              <w:rPr>
                <w:rFonts w:ascii="Calibri" w:hAnsi="Calibri" w:cs="Calibri"/>
                <w:sz w:val="20"/>
                <w:szCs w:val="20"/>
              </w:rPr>
            </w:pPr>
            <w:bookmarkStart w:id="5" w:name="CV_Associations"/>
            <w:bookmarkEnd w:id="5"/>
            <w:r w:rsidRPr="00AB3021">
              <w:rPr>
                <w:rFonts w:ascii="Calibri" w:hAnsi="Calibri" w:cs="Calibri"/>
                <w:sz w:val="20"/>
                <w:szCs w:val="20"/>
              </w:rPr>
              <w:t xml:space="preserve">Socio </w:t>
            </w:r>
            <w:r w:rsidRPr="00F863C0">
              <w:rPr>
                <w:rFonts w:ascii="Calibri" w:hAnsi="Calibri" w:cs="Calibri"/>
                <w:sz w:val="20"/>
                <w:szCs w:val="20"/>
                <w:lang w:val="es-ES"/>
              </w:rPr>
              <w:t>corporativo</w:t>
            </w:r>
            <w:r w:rsidRPr="00AB3021">
              <w:rPr>
                <w:rFonts w:ascii="Calibri" w:hAnsi="Calibri" w:cs="Calibri"/>
                <w:sz w:val="20"/>
                <w:szCs w:val="20"/>
              </w:rPr>
              <w:t xml:space="preserve"> </w:t>
            </w:r>
            <w:r w:rsidR="00E5769C" w:rsidRPr="00AB3021">
              <w:rPr>
                <w:rFonts w:ascii="Calibri" w:hAnsi="Calibri" w:cs="Calibri"/>
                <w:sz w:val="20"/>
                <w:szCs w:val="20"/>
              </w:rPr>
              <w:t>Institution of Structural Engineers</w:t>
            </w:r>
            <w:r w:rsidR="00541CCB" w:rsidRPr="00AB3021">
              <w:rPr>
                <w:rFonts w:ascii="Calibri" w:hAnsi="Calibri" w:cs="Calibri"/>
                <w:sz w:val="20"/>
                <w:szCs w:val="20"/>
              </w:rPr>
              <w:t xml:space="preserve"> (</w:t>
            </w:r>
            <w:proofErr w:type="spellStart"/>
            <w:r w:rsidR="00541CCB" w:rsidRPr="00AB3021">
              <w:rPr>
                <w:rFonts w:ascii="Calibri" w:hAnsi="Calibri" w:cs="Calibri"/>
                <w:sz w:val="20"/>
                <w:szCs w:val="20"/>
              </w:rPr>
              <w:t>MIStructE</w:t>
            </w:r>
            <w:proofErr w:type="spellEnd"/>
            <w:r w:rsidR="00541CCB" w:rsidRPr="00AB3021">
              <w:rPr>
                <w:rFonts w:ascii="Calibri" w:hAnsi="Calibri" w:cs="Calibri"/>
                <w:sz w:val="20"/>
                <w:szCs w:val="20"/>
              </w:rPr>
              <w:t>)</w:t>
            </w:r>
            <w:r w:rsidR="00AB3021">
              <w:rPr>
                <w:rFonts w:ascii="Calibri" w:hAnsi="Calibri" w:cs="Calibri"/>
                <w:sz w:val="20"/>
                <w:szCs w:val="20"/>
              </w:rPr>
              <w:t>.</w:t>
            </w:r>
          </w:p>
          <w:p w14:paraId="0FD63505" w14:textId="3AC46E21" w:rsidR="006360F4" w:rsidRPr="007C6C5B" w:rsidRDefault="00042C3C" w:rsidP="003C76BB">
            <w:pPr>
              <w:pStyle w:val="CVBullet"/>
              <w:numPr>
                <w:ilvl w:val="0"/>
                <w:numId w:val="0"/>
              </w:numPr>
              <w:tabs>
                <w:tab w:val="center" w:pos="4153"/>
                <w:tab w:val="right" w:pos="8306"/>
              </w:tabs>
              <w:spacing w:line="240" w:lineRule="auto"/>
              <w:ind w:left="77" w:hanging="30"/>
              <w:jc w:val="both"/>
              <w:rPr>
                <w:rFonts w:ascii="Calibri" w:hAnsi="Calibri" w:cs="Calibri"/>
                <w:sz w:val="20"/>
                <w:szCs w:val="20"/>
              </w:rPr>
            </w:pPr>
            <w:r w:rsidRPr="00AB3021">
              <w:rPr>
                <w:rFonts w:ascii="Calibri" w:hAnsi="Calibri" w:cs="Calibri"/>
                <w:sz w:val="20"/>
                <w:szCs w:val="20"/>
              </w:rPr>
              <w:t xml:space="preserve">Socio </w:t>
            </w:r>
            <w:r w:rsidRPr="00F863C0">
              <w:rPr>
                <w:rFonts w:ascii="Calibri" w:hAnsi="Calibri" w:cs="Calibri"/>
                <w:sz w:val="20"/>
                <w:szCs w:val="20"/>
                <w:lang w:val="es-ES"/>
              </w:rPr>
              <w:t>graduado</w:t>
            </w:r>
            <w:r w:rsidR="005B7FAF" w:rsidRPr="00AB3021">
              <w:rPr>
                <w:rFonts w:ascii="Calibri" w:hAnsi="Calibri" w:cs="Calibri"/>
                <w:sz w:val="20"/>
                <w:szCs w:val="20"/>
              </w:rPr>
              <w:t xml:space="preserve"> </w:t>
            </w:r>
            <w:r w:rsidR="00597881" w:rsidRPr="00AB3021">
              <w:rPr>
                <w:rFonts w:ascii="Calibri" w:hAnsi="Calibri" w:cs="Calibri"/>
                <w:sz w:val="20"/>
                <w:szCs w:val="20"/>
              </w:rPr>
              <w:t xml:space="preserve">Institution </w:t>
            </w:r>
            <w:r w:rsidR="005B7FAF" w:rsidRPr="00AB3021">
              <w:rPr>
                <w:rFonts w:ascii="Calibri" w:hAnsi="Calibri" w:cs="Calibri"/>
                <w:sz w:val="20"/>
                <w:szCs w:val="20"/>
              </w:rPr>
              <w:t>of Civil Engineers</w:t>
            </w:r>
            <w:r w:rsidR="00541CCB" w:rsidRPr="00AB3021">
              <w:rPr>
                <w:rFonts w:ascii="Calibri" w:hAnsi="Calibri" w:cs="Calibri"/>
                <w:sz w:val="20"/>
                <w:szCs w:val="20"/>
              </w:rPr>
              <w:t xml:space="preserve"> (GMICE</w:t>
            </w:r>
            <w:r w:rsidR="00541CCB" w:rsidRPr="007C6C5B">
              <w:rPr>
                <w:rFonts w:ascii="Calibri" w:hAnsi="Calibri" w:cs="Calibri"/>
                <w:sz w:val="20"/>
                <w:szCs w:val="20"/>
              </w:rPr>
              <w:t>)</w:t>
            </w:r>
            <w:r w:rsidR="00AB3021">
              <w:rPr>
                <w:rFonts w:ascii="Calibri" w:hAnsi="Calibri" w:cs="Calibri"/>
                <w:sz w:val="20"/>
                <w:szCs w:val="20"/>
              </w:rPr>
              <w:t>.</w:t>
            </w:r>
          </w:p>
        </w:tc>
      </w:tr>
      <w:tr w:rsidR="000C08E3" w:rsidRPr="008820F0" w14:paraId="3FA639A1" w14:textId="77777777" w:rsidTr="00FA4A95">
        <w:tc>
          <w:tcPr>
            <w:tcW w:w="9963" w:type="dxa"/>
            <w:gridSpan w:val="5"/>
            <w:tcBorders>
              <w:bottom w:val="single" w:sz="8" w:space="0" w:color="394A58"/>
            </w:tcBorders>
            <w:tcMar>
              <w:left w:w="28" w:type="dxa"/>
              <w:right w:w="28" w:type="dxa"/>
            </w:tcMar>
          </w:tcPr>
          <w:p w14:paraId="0BD68482" w14:textId="5DA08117" w:rsidR="000C08E3" w:rsidRPr="000429BC" w:rsidRDefault="00541CCB" w:rsidP="00B17816">
            <w:pPr>
              <w:pStyle w:val="CVHeading"/>
              <w:pBdr>
                <w:bottom w:val="none" w:sz="0" w:space="0" w:color="auto"/>
              </w:pBdr>
              <w:tabs>
                <w:tab w:val="left" w:pos="6329"/>
              </w:tabs>
              <w:jc w:val="both"/>
              <w:rPr>
                <w:rFonts w:ascii="Calibri" w:hAnsi="Calibri" w:cs="Calibri"/>
                <w:sz w:val="22"/>
                <w:szCs w:val="22"/>
                <w:lang w:val="es-ES"/>
              </w:rPr>
            </w:pPr>
            <w:bookmarkStart w:id="6" w:name="CV_ExpAtkins"/>
            <w:bookmarkEnd w:id="6"/>
            <w:r w:rsidRPr="000429BC">
              <w:rPr>
                <w:rFonts w:ascii="Calibri" w:hAnsi="Calibri" w:cs="Calibri"/>
                <w:sz w:val="22"/>
                <w:szCs w:val="22"/>
                <w:lang w:val="es-ES"/>
              </w:rPr>
              <w:t>Experienc</w:t>
            </w:r>
            <w:r w:rsidR="005911D8" w:rsidRPr="000429BC">
              <w:rPr>
                <w:rFonts w:ascii="Calibri" w:hAnsi="Calibri" w:cs="Calibri"/>
                <w:sz w:val="22"/>
                <w:szCs w:val="22"/>
                <w:lang w:val="es-ES"/>
              </w:rPr>
              <w:t xml:space="preserve">ia </w:t>
            </w:r>
            <w:r w:rsidR="000429BC">
              <w:rPr>
                <w:rFonts w:ascii="Calibri" w:hAnsi="Calibri" w:cs="Calibri"/>
                <w:sz w:val="22"/>
                <w:szCs w:val="22"/>
                <w:lang w:val="es-ES"/>
              </w:rPr>
              <w:t>200</w:t>
            </w:r>
            <w:r w:rsidR="00A12BE8">
              <w:rPr>
                <w:rFonts w:ascii="Calibri" w:hAnsi="Calibri" w:cs="Calibri"/>
                <w:sz w:val="22"/>
                <w:szCs w:val="22"/>
                <w:lang w:val="es-ES"/>
              </w:rPr>
              <w:t>6</w:t>
            </w:r>
            <w:r w:rsidR="000429BC">
              <w:rPr>
                <w:rFonts w:ascii="Calibri" w:hAnsi="Calibri" w:cs="Calibri"/>
                <w:sz w:val="22"/>
                <w:szCs w:val="22"/>
                <w:lang w:val="es-ES"/>
              </w:rPr>
              <w:t>-actual</w:t>
            </w:r>
            <w:r w:rsidR="00B17816">
              <w:rPr>
                <w:rFonts w:ascii="Calibri" w:hAnsi="Calibri" w:cs="Calibri"/>
                <w:sz w:val="22"/>
                <w:szCs w:val="22"/>
                <w:lang w:val="es-ES"/>
              </w:rPr>
              <w:tab/>
            </w:r>
          </w:p>
        </w:tc>
      </w:tr>
      <w:tr w:rsidR="009F6E7E" w:rsidRPr="008820F0" w14:paraId="5C544FC8" w14:textId="77777777" w:rsidTr="00FA4A95">
        <w:tc>
          <w:tcPr>
            <w:tcW w:w="9963" w:type="dxa"/>
            <w:gridSpan w:val="5"/>
            <w:tcMar>
              <w:left w:w="28" w:type="dxa"/>
              <w:right w:w="28" w:type="dxa"/>
            </w:tcMar>
          </w:tcPr>
          <w:p w14:paraId="75237E02" w14:textId="51EB7EC0" w:rsidR="0090260D" w:rsidRDefault="0090260D" w:rsidP="003C76BB">
            <w:pPr>
              <w:tabs>
                <w:tab w:val="center" w:pos="4153"/>
                <w:tab w:val="right" w:pos="8306"/>
              </w:tabs>
              <w:autoSpaceDE w:val="0"/>
              <w:autoSpaceDN w:val="0"/>
              <w:adjustRightInd w:val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  <w:r w:rsidRPr="0090260D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Evaluación de reclamaciones de c</w:t>
            </w:r>
            <w:r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ontratistas</w:t>
            </w:r>
          </w:p>
          <w:p w14:paraId="6B28255A" w14:textId="070FB514" w:rsidR="005D54CB" w:rsidRPr="005D54CB" w:rsidRDefault="005D54CB" w:rsidP="005D54CB">
            <w:pPr>
              <w:spacing w:after="0"/>
              <w:jc w:val="both"/>
              <w:outlineLvl w:val="0"/>
              <w:rPr>
                <w:rFonts w:ascii="Calibri" w:hAnsi="Calibri" w:cs="Calibri"/>
                <w:lang w:val="es-ES"/>
              </w:rPr>
            </w:pPr>
            <w:r w:rsidRPr="005D54CB">
              <w:rPr>
                <w:rFonts w:ascii="Calibri" w:hAnsi="Calibri" w:cs="Calibri"/>
                <w:lang w:val="es-ES"/>
              </w:rPr>
              <w:t xml:space="preserve">Responsable de evaluar y defender varias reclamaciones de los contratistas contra </w:t>
            </w:r>
            <w:proofErr w:type="spellStart"/>
            <w:r w:rsidRPr="005D54CB">
              <w:rPr>
                <w:rFonts w:ascii="Calibri" w:hAnsi="Calibri" w:cs="Calibri"/>
                <w:lang w:val="es-ES"/>
              </w:rPr>
              <w:t>Eptisa</w:t>
            </w:r>
            <w:proofErr w:type="spellEnd"/>
            <w:r w:rsidRPr="005D54CB">
              <w:rPr>
                <w:rFonts w:ascii="Calibri" w:hAnsi="Calibri" w:cs="Calibri"/>
                <w:lang w:val="es-ES"/>
              </w:rPr>
              <w:t xml:space="preserve">. </w:t>
            </w:r>
            <w:r w:rsidR="00353C8A">
              <w:rPr>
                <w:rFonts w:ascii="Calibri" w:hAnsi="Calibri" w:cs="Calibri"/>
                <w:lang w:val="es-ES"/>
              </w:rPr>
              <w:t>Revisión</w:t>
            </w:r>
            <w:r w:rsidRPr="005D54CB">
              <w:rPr>
                <w:rFonts w:ascii="Calibri" w:hAnsi="Calibri" w:cs="Calibri"/>
                <w:lang w:val="es-ES"/>
              </w:rPr>
              <w:t xml:space="preserve"> y comentar</w:t>
            </w:r>
            <w:r w:rsidR="00353C8A">
              <w:rPr>
                <w:rFonts w:ascii="Calibri" w:hAnsi="Calibri" w:cs="Calibri"/>
                <w:lang w:val="es-ES"/>
              </w:rPr>
              <w:t>ios</w:t>
            </w:r>
            <w:r w:rsidRPr="005D54CB">
              <w:rPr>
                <w:rFonts w:ascii="Calibri" w:hAnsi="Calibri" w:cs="Calibri"/>
                <w:lang w:val="es-ES"/>
              </w:rPr>
              <w:t xml:space="preserve"> sobre los informes de los expertos y la empresa aseguradora. </w:t>
            </w:r>
            <w:r w:rsidR="00353C8A">
              <w:rPr>
                <w:rFonts w:ascii="Calibri" w:hAnsi="Calibri" w:cs="Calibri"/>
                <w:lang w:val="es-ES"/>
              </w:rPr>
              <w:t>Asistencia</w:t>
            </w:r>
            <w:r w:rsidRPr="005D54CB">
              <w:rPr>
                <w:rFonts w:ascii="Calibri" w:hAnsi="Calibri" w:cs="Calibri"/>
                <w:lang w:val="es-ES"/>
              </w:rPr>
              <w:t xml:space="preserve"> en la mediación.</w:t>
            </w:r>
          </w:p>
          <w:p w14:paraId="563938F8" w14:textId="77777777" w:rsidR="0090260D" w:rsidRPr="005D54CB" w:rsidRDefault="0090260D" w:rsidP="003C76BB">
            <w:pPr>
              <w:spacing w:after="0"/>
              <w:jc w:val="both"/>
              <w:outlineLvl w:val="0"/>
              <w:rPr>
                <w:rFonts w:ascii="Calibri" w:hAnsi="Calibri" w:cs="Calibri"/>
                <w:sz w:val="16"/>
                <w:szCs w:val="16"/>
                <w:lang w:val="es-ES"/>
              </w:rPr>
            </w:pPr>
          </w:p>
          <w:p w14:paraId="66FDBD7D" w14:textId="036C847E" w:rsidR="001D0DBE" w:rsidRPr="0090260D" w:rsidRDefault="00541CCB" w:rsidP="003C76BB">
            <w:pPr>
              <w:tabs>
                <w:tab w:val="center" w:pos="4153"/>
                <w:tab w:val="right" w:pos="8306"/>
              </w:tabs>
              <w:autoSpaceDE w:val="0"/>
              <w:autoSpaceDN w:val="0"/>
              <w:adjustRightInd w:val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  <w:r w:rsidRPr="0090260D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Mersey Gateway Project</w:t>
            </w:r>
          </w:p>
          <w:p w14:paraId="2F5B42BF" w14:textId="36730514" w:rsidR="00006E98" w:rsidRPr="008820F0" w:rsidRDefault="00DF481F" w:rsidP="003C76BB">
            <w:pPr>
              <w:spacing w:after="0"/>
              <w:jc w:val="both"/>
              <w:outlineLvl w:val="0"/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</w:pPr>
            <w:r w:rsidRPr="008820F0">
              <w:rPr>
                <w:rFonts w:ascii="Calibri" w:hAnsi="Calibri" w:cs="Calibri"/>
                <w:b/>
                <w:lang w:val="es-ES"/>
              </w:rPr>
              <w:t>Vice Jefe de Proyecto</w:t>
            </w:r>
            <w:r w:rsidR="00006E98" w:rsidRPr="008820F0">
              <w:rPr>
                <w:rFonts w:ascii="Calibri" w:hAnsi="Calibri" w:cs="Calibri"/>
                <w:b/>
                <w:lang w:val="es-ES"/>
              </w:rPr>
              <w:t xml:space="preserve"> </w:t>
            </w:r>
            <w:proofErr w:type="spellStart"/>
            <w:r w:rsidR="00006E98" w:rsidRPr="008820F0">
              <w:rPr>
                <w:rFonts w:ascii="Calibri" w:hAnsi="Calibri" w:cs="Calibri"/>
                <w:b/>
                <w:i/>
                <w:iCs/>
                <w:lang w:val="es-ES"/>
              </w:rPr>
              <w:t>Landside</w:t>
            </w:r>
            <w:proofErr w:type="spellEnd"/>
            <w:r w:rsidR="00006E98" w:rsidRPr="008820F0">
              <w:rPr>
                <w:rFonts w:ascii="Calibri" w:hAnsi="Calibri" w:cs="Calibri"/>
                <w:b/>
                <w:i/>
                <w:iCs/>
                <w:lang w:val="es-ES"/>
              </w:rPr>
              <w:t xml:space="preserve"> </w:t>
            </w:r>
            <w:proofErr w:type="spellStart"/>
            <w:r w:rsidR="00006E98" w:rsidRPr="008820F0">
              <w:rPr>
                <w:rFonts w:ascii="Calibri" w:hAnsi="Calibri" w:cs="Calibri"/>
                <w:b/>
                <w:i/>
                <w:iCs/>
                <w:lang w:val="es-ES"/>
              </w:rPr>
              <w:t>Structures</w:t>
            </w:r>
            <w:proofErr w:type="spellEnd"/>
            <w:r w:rsidR="00006E98" w:rsidRPr="008820F0">
              <w:rPr>
                <w:rFonts w:ascii="Calibri" w:hAnsi="Calibri" w:cs="Calibri"/>
                <w:b/>
                <w:lang w:val="es-ES"/>
              </w:rPr>
              <w:t>.</w:t>
            </w:r>
            <w:r w:rsidR="00006E98" w:rsidRPr="008820F0">
              <w:rPr>
                <w:rFonts w:ascii="Calibri" w:hAnsi="Calibri" w:cs="Calibri"/>
                <w:lang w:val="es-ES"/>
              </w:rPr>
              <w:t xml:space="preserve"> </w:t>
            </w:r>
            <w:r w:rsidRPr="008820F0">
              <w:rPr>
                <w:rFonts w:ascii="Calibri" w:hAnsi="Calibri" w:cs="Calibri"/>
                <w:lang w:val="es-ES"/>
              </w:rPr>
              <w:t xml:space="preserve">Jefe de Proyecto para </w:t>
            </w:r>
            <w:proofErr w:type="spellStart"/>
            <w:r w:rsidR="001A2A18" w:rsidRPr="008820F0">
              <w:rPr>
                <w:rFonts w:ascii="Calibri" w:hAnsi="Calibri" w:cs="Calibri"/>
                <w:lang w:val="es-ES"/>
              </w:rPr>
              <w:t>Eptisa</w:t>
            </w:r>
            <w:proofErr w:type="spellEnd"/>
            <w:r w:rsidR="001A2A18" w:rsidRPr="008820F0">
              <w:rPr>
                <w:rFonts w:ascii="Calibri" w:hAnsi="Calibri" w:cs="Calibri"/>
                <w:lang w:val="es-ES"/>
              </w:rPr>
              <w:t xml:space="preserve"> cubriendo</w:t>
            </w:r>
            <w:r w:rsidRPr="008820F0">
              <w:rPr>
                <w:rFonts w:ascii="Calibri" w:hAnsi="Calibri" w:cs="Calibri"/>
                <w:lang w:val="es-ES"/>
              </w:rPr>
              <w:t xml:space="preserve"> el diseño de los muros de </w:t>
            </w:r>
            <w:r w:rsidR="001A2A18" w:rsidRPr="008820F0">
              <w:rPr>
                <w:rFonts w:ascii="Calibri" w:hAnsi="Calibri" w:cs="Calibri"/>
                <w:lang w:val="es-ES"/>
              </w:rPr>
              <w:t>contención</w:t>
            </w:r>
            <w:r w:rsidRPr="008820F0">
              <w:rPr>
                <w:rFonts w:ascii="Calibri" w:hAnsi="Calibri" w:cs="Calibri"/>
                <w:lang w:val="es-ES"/>
              </w:rPr>
              <w:t xml:space="preserve">, drenaje, y geotecnia para el proyecto entero incluyendo el puente principal, y </w:t>
            </w:r>
            <w:r w:rsidR="001A2A18" w:rsidRPr="008820F0">
              <w:rPr>
                <w:rFonts w:ascii="Calibri" w:hAnsi="Calibri" w:cs="Calibri"/>
                <w:lang w:val="es-ES"/>
              </w:rPr>
              <w:t>de la subestructura</w:t>
            </w:r>
            <w:r w:rsidRPr="008820F0">
              <w:rPr>
                <w:rFonts w:ascii="Calibri" w:hAnsi="Calibri" w:cs="Calibri"/>
                <w:lang w:val="es-ES"/>
              </w:rPr>
              <w:t xml:space="preserve"> del viaducto de </w:t>
            </w:r>
            <w:proofErr w:type="spellStart"/>
            <w:r w:rsidR="00006E9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Astmoor</w:t>
            </w:r>
            <w:proofErr w:type="spellEnd"/>
            <w:r w:rsidR="00006E9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&amp; </w:t>
            </w:r>
            <w:proofErr w:type="spellStart"/>
            <w:r w:rsidR="00006E9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Bridgewater</w:t>
            </w:r>
            <w:proofErr w:type="spellEnd"/>
            <w:r w:rsidR="00006E9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.</w:t>
            </w:r>
            <w:r w:rsidR="00670080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7141F4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R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esponsable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para la 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supervisión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de la 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producción y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sumisión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de los planos </w:t>
            </w:r>
            <w:r w:rsidR="007C6C5B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e</w:t>
            </w:r>
            <w:r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informes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, incluyendo el control de calidad</w:t>
            </w:r>
            <w:r w:rsidR="00670080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. </w:t>
            </w:r>
            <w:r w:rsidR="005D6213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Asistió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AA75AA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a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A80BB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las reuniones semanales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de diseño y </w:t>
            </w:r>
            <w:r w:rsidR="00AA75AA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a </w:t>
            </w:r>
            <w:r w:rsidR="00A80BB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las reuniones mensuales</w:t>
            </w:r>
            <w:r w:rsidR="001A2A1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 </w:t>
            </w:r>
            <w:r w:rsidR="00A80BB8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 xml:space="preserve">de la </w:t>
            </w:r>
            <w:r w:rsidR="00A5712F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Junta Directiva</w:t>
            </w:r>
            <w:r w:rsidR="00670080" w:rsidRPr="008820F0">
              <w:rPr>
                <w:rFonts w:ascii="Calibri" w:eastAsia="Times New Roman" w:hAnsi="Calibri" w:cs="Calibri"/>
                <w:bCs/>
                <w:szCs w:val="20"/>
                <w:lang w:val="es-ES" w:eastAsia="en-US"/>
              </w:rPr>
              <w:t>.</w:t>
            </w:r>
          </w:p>
          <w:p w14:paraId="5B1C6729" w14:textId="77777777" w:rsidR="001D0DBE" w:rsidRPr="005D54CB" w:rsidRDefault="001D0DBE" w:rsidP="003C76BB">
            <w:pPr>
              <w:spacing w:after="0"/>
              <w:jc w:val="both"/>
              <w:outlineLvl w:val="0"/>
              <w:rPr>
                <w:rFonts w:ascii="Calibri" w:eastAsia="Times New Roman" w:hAnsi="Calibri" w:cs="Calibri"/>
                <w:b/>
                <w:bCs/>
                <w:color w:val="394A58"/>
                <w:sz w:val="16"/>
                <w:szCs w:val="16"/>
                <w:lang w:val="es-ES" w:eastAsia="en-US"/>
              </w:rPr>
            </w:pPr>
          </w:p>
          <w:p w14:paraId="6BAE7E90" w14:textId="77777777" w:rsidR="001D0DBE" w:rsidRPr="008820F0" w:rsidRDefault="00541CCB" w:rsidP="003C76BB">
            <w:pPr>
              <w:tabs>
                <w:tab w:val="left" w:pos="0"/>
                <w:tab w:val="left" w:pos="714"/>
                <w:tab w:val="left" w:pos="1428"/>
                <w:tab w:val="left" w:pos="2142"/>
                <w:tab w:val="left" w:pos="2856"/>
                <w:tab w:val="left" w:pos="3570"/>
                <w:tab w:val="left" w:pos="4284"/>
                <w:tab w:val="left" w:pos="4998"/>
                <w:tab w:val="left" w:pos="5712"/>
                <w:tab w:val="left" w:pos="6426"/>
                <w:tab w:val="left" w:pos="7140"/>
                <w:tab w:val="left" w:pos="7854"/>
                <w:tab w:val="left" w:pos="8568"/>
                <w:tab w:val="left" w:pos="9282"/>
              </w:tabs>
              <w:spacing w:before="0" w:after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  <w:r w:rsidRPr="008820F0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N25 New Ross Bypass</w:t>
            </w:r>
          </w:p>
          <w:p w14:paraId="203A3F05" w14:textId="00F44CA1" w:rsidR="00006E98" w:rsidRPr="008820F0" w:rsidRDefault="005D6213" w:rsidP="003C76BB">
            <w:pPr>
              <w:spacing w:after="0"/>
              <w:jc w:val="both"/>
              <w:outlineLvl w:val="0"/>
              <w:rPr>
                <w:rFonts w:ascii="Calibri" w:hAnsi="Calibri" w:cs="Calibri"/>
                <w:lang w:val="es-ES"/>
              </w:rPr>
            </w:pPr>
            <w:r w:rsidRPr="008820F0">
              <w:rPr>
                <w:rFonts w:ascii="Calibri" w:hAnsi="Calibri" w:cs="Calibri"/>
                <w:b/>
                <w:lang w:val="es-ES"/>
              </w:rPr>
              <w:t xml:space="preserve">Jefe de Proyecto cheque </w:t>
            </w:r>
            <w:r w:rsidR="00006E98" w:rsidRPr="008820F0">
              <w:rPr>
                <w:rFonts w:ascii="Calibri" w:hAnsi="Calibri" w:cs="Calibri"/>
                <w:b/>
                <w:lang w:val="es-ES"/>
              </w:rPr>
              <w:t xml:space="preserve">CAT </w:t>
            </w:r>
            <w:r w:rsidR="007C6C5B" w:rsidRPr="008820F0">
              <w:rPr>
                <w:rFonts w:ascii="Calibri" w:hAnsi="Calibri" w:cs="Calibri"/>
                <w:b/>
                <w:lang w:val="es-ES"/>
              </w:rPr>
              <w:t>III</w:t>
            </w:r>
            <w:r w:rsidR="007C6C5B" w:rsidRPr="008820F0">
              <w:rPr>
                <w:rFonts w:ascii="Calibri" w:hAnsi="Calibri" w:cs="Calibri"/>
                <w:lang w:val="es-ES"/>
              </w:rPr>
              <w:t>.</w:t>
            </w:r>
            <w:r w:rsidR="00670080" w:rsidRPr="008820F0">
              <w:rPr>
                <w:rFonts w:ascii="Calibri" w:hAnsi="Calibri" w:cs="Calibri"/>
                <w:lang w:val="es-ES"/>
              </w:rPr>
              <w:t xml:space="preserve"> </w:t>
            </w:r>
            <w:r w:rsidR="007141F4">
              <w:rPr>
                <w:rFonts w:ascii="Calibri" w:hAnsi="Calibri" w:cs="Calibri"/>
                <w:lang w:val="es-ES"/>
              </w:rPr>
              <w:t>R</w:t>
            </w:r>
            <w:r w:rsidR="00F64450" w:rsidRPr="008820F0">
              <w:rPr>
                <w:rFonts w:ascii="Calibri" w:hAnsi="Calibri" w:cs="Calibri"/>
                <w:lang w:val="es-ES"/>
              </w:rPr>
              <w:t>esponsable</w:t>
            </w:r>
            <w:r w:rsidR="00C20758" w:rsidRPr="008820F0">
              <w:rPr>
                <w:rFonts w:ascii="Calibri" w:hAnsi="Calibri" w:cs="Calibri"/>
                <w:lang w:val="es-ES"/>
              </w:rPr>
              <w:t xml:space="preserve"> </w:t>
            </w:r>
            <w:r w:rsidR="00AA75AA">
              <w:rPr>
                <w:rFonts w:ascii="Calibri" w:hAnsi="Calibri" w:cs="Calibri"/>
                <w:lang w:val="es-ES"/>
              </w:rPr>
              <w:t>de</w:t>
            </w:r>
            <w:r w:rsidR="00F64450" w:rsidRPr="008820F0">
              <w:rPr>
                <w:rFonts w:ascii="Calibri" w:hAnsi="Calibri" w:cs="Calibri"/>
                <w:lang w:val="es-ES"/>
              </w:rPr>
              <w:t xml:space="preserve"> la supervisión del chequeo independiente </w:t>
            </w:r>
            <w:r w:rsidR="00CE7797" w:rsidRPr="00BA1468">
              <w:rPr>
                <w:rFonts w:asciiTheme="minorHAnsi" w:hAnsiTheme="minorHAnsi"/>
                <w:lang w:val="es-ES"/>
              </w:rPr>
              <w:t>Categoría III</w:t>
            </w:r>
            <w:r w:rsidR="00F64450" w:rsidRPr="008820F0">
              <w:rPr>
                <w:rFonts w:ascii="Calibri" w:hAnsi="Calibri" w:cs="Calibri"/>
                <w:lang w:val="es-ES"/>
              </w:rPr>
              <w:t xml:space="preserve"> incluyendo asistencia </w:t>
            </w:r>
            <w:r w:rsidR="00AA75AA">
              <w:rPr>
                <w:rFonts w:ascii="Calibri" w:hAnsi="Calibri" w:cs="Calibri"/>
                <w:lang w:val="es-ES"/>
              </w:rPr>
              <w:t>a</w:t>
            </w:r>
            <w:r w:rsidR="00F64450" w:rsidRPr="008820F0">
              <w:rPr>
                <w:rFonts w:ascii="Calibri" w:hAnsi="Calibri" w:cs="Calibri"/>
                <w:lang w:val="es-ES"/>
              </w:rPr>
              <w:t xml:space="preserve"> las </w:t>
            </w:r>
            <w:r w:rsidR="00545A66" w:rsidRPr="008820F0">
              <w:rPr>
                <w:rFonts w:ascii="Calibri" w:hAnsi="Calibri" w:cs="Calibri"/>
                <w:lang w:val="es-ES"/>
              </w:rPr>
              <w:t>reuniones</w:t>
            </w:r>
            <w:r w:rsidR="00F64450" w:rsidRPr="008820F0">
              <w:rPr>
                <w:rFonts w:ascii="Calibri" w:hAnsi="Calibri" w:cs="Calibri"/>
                <w:lang w:val="es-ES"/>
              </w:rPr>
              <w:t xml:space="preserve"> de </w:t>
            </w:r>
            <w:r w:rsidR="00545A66" w:rsidRPr="008820F0">
              <w:rPr>
                <w:rFonts w:ascii="Calibri" w:hAnsi="Calibri" w:cs="Calibri"/>
                <w:lang w:val="es-ES"/>
              </w:rPr>
              <w:t>coordinación</w:t>
            </w:r>
            <w:r w:rsidR="00F64450" w:rsidRPr="008820F0">
              <w:rPr>
                <w:rFonts w:ascii="Calibri" w:hAnsi="Calibri" w:cs="Calibri"/>
                <w:lang w:val="es-ES"/>
              </w:rPr>
              <w:t xml:space="preserve"> del </w:t>
            </w:r>
            <w:r w:rsidR="00A5712F">
              <w:rPr>
                <w:rFonts w:ascii="Calibri" w:hAnsi="Calibri" w:cs="Calibri"/>
                <w:lang w:val="es-ES"/>
              </w:rPr>
              <w:t>c</w:t>
            </w:r>
            <w:r w:rsidR="00F53372">
              <w:rPr>
                <w:rFonts w:ascii="Calibri" w:hAnsi="Calibri" w:cs="Calibri"/>
                <w:lang w:val="es-ES"/>
              </w:rPr>
              <w:t>liente</w:t>
            </w:r>
            <w:r w:rsidR="00A0682B" w:rsidRPr="008820F0">
              <w:rPr>
                <w:rFonts w:ascii="Calibri" w:hAnsi="Calibri" w:cs="Calibri"/>
                <w:lang w:val="es-ES"/>
              </w:rPr>
              <w:t xml:space="preserve">. </w:t>
            </w:r>
          </w:p>
          <w:p w14:paraId="75905B16" w14:textId="77777777" w:rsidR="001D0DBE" w:rsidRPr="005D54CB" w:rsidRDefault="001D0DBE" w:rsidP="003C76BB">
            <w:pPr>
              <w:tabs>
                <w:tab w:val="left" w:pos="0"/>
                <w:tab w:val="left" w:pos="714"/>
                <w:tab w:val="left" w:pos="1428"/>
                <w:tab w:val="left" w:pos="2142"/>
                <w:tab w:val="left" w:pos="2856"/>
                <w:tab w:val="left" w:pos="3570"/>
                <w:tab w:val="left" w:pos="4284"/>
                <w:tab w:val="left" w:pos="4998"/>
                <w:tab w:val="left" w:pos="5712"/>
                <w:tab w:val="left" w:pos="6426"/>
                <w:tab w:val="left" w:pos="7140"/>
                <w:tab w:val="left" w:pos="7854"/>
                <w:tab w:val="left" w:pos="8568"/>
                <w:tab w:val="left" w:pos="9282"/>
              </w:tabs>
              <w:spacing w:before="0" w:after="0"/>
              <w:jc w:val="both"/>
              <w:rPr>
                <w:rFonts w:ascii="Calibri" w:hAnsi="Calibri" w:cs="Calibri"/>
                <w:sz w:val="16"/>
                <w:szCs w:val="16"/>
                <w:lang w:val="es-ES" w:eastAsia="en-GB"/>
              </w:rPr>
            </w:pPr>
          </w:p>
          <w:p w14:paraId="3E0344A4" w14:textId="77777777" w:rsidR="00C0470D" w:rsidRPr="008820F0" w:rsidRDefault="00541CCB" w:rsidP="003C76BB">
            <w:pPr>
              <w:tabs>
                <w:tab w:val="center" w:pos="4153"/>
                <w:tab w:val="right" w:pos="8306"/>
              </w:tabs>
              <w:autoSpaceDE w:val="0"/>
              <w:autoSpaceDN w:val="0"/>
              <w:adjustRightInd w:val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  <w:proofErr w:type="spellStart"/>
            <w:r w:rsidRPr="008820F0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>Danube</w:t>
            </w:r>
            <w:proofErr w:type="spellEnd"/>
            <w:r w:rsidRPr="008820F0"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  <w:t xml:space="preserve"> Bridge 2</w:t>
            </w:r>
          </w:p>
          <w:p w14:paraId="1E6D25EA" w14:textId="487AE87C" w:rsidR="00294A05" w:rsidRPr="008820F0" w:rsidRDefault="005D750B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820F0">
              <w:rPr>
                <w:rFonts w:ascii="Calibri" w:hAnsi="Calibri" w:cs="Calibri"/>
                <w:b/>
              </w:rPr>
              <w:t>Gestión</w:t>
            </w:r>
            <w:r w:rsidR="00CB694C" w:rsidRPr="008820F0">
              <w:rPr>
                <w:rFonts w:ascii="Calibri" w:hAnsi="Calibri" w:cs="Calibri"/>
                <w:b/>
              </w:rPr>
              <w:t xml:space="preserve"> de la </w:t>
            </w:r>
            <w:r w:rsidRPr="008820F0">
              <w:rPr>
                <w:rFonts w:ascii="Calibri" w:hAnsi="Calibri" w:cs="Calibri"/>
                <w:b/>
              </w:rPr>
              <w:t>producción</w:t>
            </w:r>
            <w:r w:rsidR="00CB694C" w:rsidRPr="008820F0">
              <w:rPr>
                <w:rFonts w:ascii="Calibri" w:hAnsi="Calibri" w:cs="Calibri"/>
                <w:b/>
              </w:rPr>
              <w:t xml:space="preserve"> de los planos constructivos y </w:t>
            </w:r>
            <w:r w:rsidRPr="008820F0">
              <w:rPr>
                <w:rFonts w:ascii="Calibri" w:hAnsi="Calibri" w:cs="Calibri"/>
                <w:b/>
              </w:rPr>
              <w:t>representante</w:t>
            </w:r>
            <w:r w:rsidR="00CB694C" w:rsidRPr="008820F0">
              <w:rPr>
                <w:rFonts w:ascii="Calibri" w:hAnsi="Calibri" w:cs="Calibri"/>
                <w:b/>
              </w:rPr>
              <w:t xml:space="preserve"> del </w:t>
            </w:r>
            <w:r w:rsidRPr="008820F0">
              <w:rPr>
                <w:rFonts w:ascii="Calibri" w:hAnsi="Calibri" w:cs="Calibri"/>
                <w:b/>
              </w:rPr>
              <w:t>diseño</w:t>
            </w:r>
            <w:r w:rsidR="00CB694C" w:rsidRPr="008820F0">
              <w:rPr>
                <w:rFonts w:ascii="Calibri" w:hAnsi="Calibri" w:cs="Calibri"/>
                <w:b/>
              </w:rPr>
              <w:t xml:space="preserve"> </w:t>
            </w:r>
            <w:r w:rsidR="00CB694C" w:rsidRPr="008820F0">
              <w:rPr>
                <w:rFonts w:ascii="Calibri" w:hAnsi="Calibri" w:cs="Calibri"/>
                <w:bCs/>
              </w:rPr>
              <w:t>en obra para el</w:t>
            </w:r>
            <w:r w:rsidR="00006E98" w:rsidRPr="008820F0">
              <w:rPr>
                <w:rFonts w:ascii="Calibri" w:hAnsi="Calibri" w:cs="Calibri"/>
              </w:rPr>
              <w:t xml:space="preserve"> </w:t>
            </w:r>
            <w:r w:rsidR="00006E98" w:rsidRPr="008820F0">
              <w:rPr>
                <w:rFonts w:ascii="Calibri" w:hAnsi="Calibri" w:cs="Calibri"/>
                <w:bCs/>
              </w:rPr>
              <w:t xml:space="preserve">New </w:t>
            </w:r>
            <w:proofErr w:type="spellStart"/>
            <w:r w:rsidR="00006E98" w:rsidRPr="008820F0">
              <w:rPr>
                <w:rFonts w:ascii="Calibri" w:hAnsi="Calibri" w:cs="Calibri"/>
                <w:bCs/>
              </w:rPr>
              <w:t>Europe</w:t>
            </w:r>
            <w:proofErr w:type="spellEnd"/>
            <w:r w:rsidR="00006E98" w:rsidRPr="008820F0">
              <w:rPr>
                <w:rFonts w:ascii="Calibri" w:hAnsi="Calibri" w:cs="Calibri"/>
                <w:bCs/>
              </w:rPr>
              <w:t xml:space="preserve"> Bridge</w:t>
            </w:r>
            <w:r w:rsidR="00006E98" w:rsidRPr="008820F0">
              <w:rPr>
                <w:rFonts w:ascii="Calibri" w:hAnsi="Calibri" w:cs="Calibri"/>
              </w:rPr>
              <w:t xml:space="preserve"> </w:t>
            </w:r>
            <w:r w:rsidR="007141F4" w:rsidRPr="007141F4">
              <w:rPr>
                <w:rFonts w:ascii="Calibri" w:hAnsi="Calibri" w:cs="Calibri"/>
              </w:rPr>
              <w:t>(</w:t>
            </w:r>
            <w:proofErr w:type="spellStart"/>
            <w:r w:rsidR="00006E98" w:rsidRPr="007141F4">
              <w:rPr>
                <w:rFonts w:ascii="Calibri" w:hAnsi="Calibri" w:cs="Calibri"/>
                <w:bCs/>
              </w:rPr>
              <w:t>Vidin</w:t>
            </w:r>
            <w:proofErr w:type="spellEnd"/>
            <w:r w:rsidR="00006E98" w:rsidRPr="007141F4">
              <w:rPr>
                <w:rFonts w:ascii="Calibri" w:hAnsi="Calibri" w:cs="Calibri"/>
                <w:bCs/>
              </w:rPr>
              <w:t xml:space="preserve">–Calafat </w:t>
            </w:r>
            <w:r w:rsidR="007C6C5B" w:rsidRPr="007141F4">
              <w:rPr>
                <w:rFonts w:ascii="Calibri" w:hAnsi="Calibri" w:cs="Calibri"/>
                <w:bCs/>
              </w:rPr>
              <w:t>Bridge</w:t>
            </w:r>
            <w:r w:rsidR="00484298">
              <w:rPr>
                <w:rFonts w:ascii="Calibri" w:hAnsi="Calibri" w:cs="Calibri"/>
                <w:bCs/>
              </w:rPr>
              <w:t>,</w:t>
            </w:r>
            <w:r w:rsidR="007C6C5B" w:rsidRPr="007141F4">
              <w:rPr>
                <w:rFonts w:ascii="Calibri" w:hAnsi="Calibri" w:cs="Calibri"/>
              </w:rPr>
              <w:t xml:space="preserve"> </w:t>
            </w:r>
            <w:r w:rsidR="00006E98" w:rsidRPr="007141F4">
              <w:rPr>
                <w:rFonts w:ascii="Calibri" w:hAnsi="Calibri" w:cs="Calibri"/>
              </w:rPr>
              <w:t>Bulgaria)</w:t>
            </w:r>
            <w:r w:rsidR="00C44376" w:rsidRPr="007141F4">
              <w:rPr>
                <w:rFonts w:ascii="Calibri" w:hAnsi="Calibri" w:cs="Calibri"/>
              </w:rPr>
              <w:t>.</w:t>
            </w:r>
            <w:r w:rsidR="00C44376" w:rsidRPr="008820F0">
              <w:rPr>
                <w:rFonts w:ascii="Calibri" w:hAnsi="Calibri" w:cs="Calibri"/>
              </w:rPr>
              <w:t xml:space="preserve"> </w:t>
            </w:r>
            <w:r w:rsidR="00427E38">
              <w:rPr>
                <w:rFonts w:ascii="Calibri" w:hAnsi="Calibri" w:cs="Calibri"/>
              </w:rPr>
              <w:t>R</w:t>
            </w:r>
            <w:r w:rsidRPr="008820F0">
              <w:rPr>
                <w:rFonts w:ascii="Calibri" w:hAnsi="Calibri" w:cs="Calibri"/>
              </w:rPr>
              <w:t>esponsable</w:t>
            </w:r>
            <w:r w:rsidR="00CB694C" w:rsidRPr="008820F0">
              <w:rPr>
                <w:rFonts w:ascii="Calibri" w:hAnsi="Calibri" w:cs="Calibri"/>
              </w:rPr>
              <w:t xml:space="preserve"> para el </w:t>
            </w:r>
            <w:r w:rsidRPr="008820F0">
              <w:rPr>
                <w:rFonts w:ascii="Calibri" w:hAnsi="Calibri" w:cs="Calibri"/>
              </w:rPr>
              <w:t>desarrollo</w:t>
            </w:r>
            <w:r w:rsidR="00CB694C" w:rsidRPr="008820F0">
              <w:rPr>
                <w:rFonts w:ascii="Calibri" w:hAnsi="Calibri" w:cs="Calibri"/>
              </w:rPr>
              <w:t xml:space="preserve"> de los planos de diseño a los planos de </w:t>
            </w:r>
            <w:r w:rsidRPr="008820F0">
              <w:rPr>
                <w:rFonts w:ascii="Calibri" w:hAnsi="Calibri" w:cs="Calibri"/>
              </w:rPr>
              <w:t>construcción</w:t>
            </w:r>
            <w:r w:rsidR="00C95A7F" w:rsidRPr="008820F0">
              <w:rPr>
                <w:rFonts w:ascii="Calibri" w:hAnsi="Calibri" w:cs="Calibri"/>
              </w:rPr>
              <w:t xml:space="preserve">. </w:t>
            </w:r>
            <w:r w:rsidR="00CB694C" w:rsidRPr="008820F0">
              <w:rPr>
                <w:rFonts w:ascii="Calibri" w:hAnsi="Calibri" w:cs="Calibri"/>
              </w:rPr>
              <w:t>Incluido el Puente principal y sus viaductos, el viaducto del ferrocarril y el drenaje</w:t>
            </w:r>
            <w:r w:rsidR="00C95A7F" w:rsidRPr="008820F0">
              <w:rPr>
                <w:rFonts w:ascii="Calibri" w:hAnsi="Calibri" w:cs="Calibri"/>
              </w:rPr>
              <w:t xml:space="preserve">. </w:t>
            </w:r>
            <w:r w:rsidR="00C427E6">
              <w:rPr>
                <w:rFonts w:ascii="Calibri" w:hAnsi="Calibri" w:cs="Calibri"/>
              </w:rPr>
              <w:t>R</w:t>
            </w:r>
            <w:r w:rsidR="00CB694C" w:rsidRPr="008820F0">
              <w:rPr>
                <w:rFonts w:ascii="Calibri" w:hAnsi="Calibri" w:cs="Calibri"/>
              </w:rPr>
              <w:t>epresentant</w:t>
            </w:r>
            <w:r w:rsidRPr="008820F0">
              <w:rPr>
                <w:rFonts w:ascii="Calibri" w:hAnsi="Calibri" w:cs="Calibri"/>
              </w:rPr>
              <w:t>e</w:t>
            </w:r>
            <w:r w:rsidR="00CB694C" w:rsidRPr="008820F0">
              <w:rPr>
                <w:rFonts w:ascii="Calibri" w:hAnsi="Calibri" w:cs="Calibri"/>
              </w:rPr>
              <w:t xml:space="preserve"> en obra </w:t>
            </w:r>
            <w:r w:rsidRPr="008820F0">
              <w:rPr>
                <w:rFonts w:ascii="Calibri" w:hAnsi="Calibri" w:cs="Calibri"/>
              </w:rPr>
              <w:t>del diseño</w:t>
            </w:r>
            <w:r w:rsidR="00C95A7F" w:rsidRPr="008820F0">
              <w:rPr>
                <w:rFonts w:ascii="Calibri" w:hAnsi="Calibri" w:cs="Calibri"/>
              </w:rPr>
              <w:t>.</w:t>
            </w:r>
          </w:p>
        </w:tc>
      </w:tr>
      <w:tr w:rsidR="003B4054" w:rsidRPr="008820F0" w14:paraId="3D1C102F" w14:textId="77777777" w:rsidTr="00FA4A95">
        <w:tc>
          <w:tcPr>
            <w:tcW w:w="9963" w:type="dxa"/>
            <w:gridSpan w:val="5"/>
            <w:tcMar>
              <w:left w:w="28" w:type="dxa"/>
              <w:right w:w="28" w:type="dxa"/>
            </w:tcMar>
          </w:tcPr>
          <w:p w14:paraId="5360A162" w14:textId="77777777" w:rsidR="003B4054" w:rsidRPr="008820F0" w:rsidRDefault="003B4054" w:rsidP="003C76BB">
            <w:pPr>
              <w:tabs>
                <w:tab w:val="center" w:pos="4153"/>
                <w:tab w:val="right" w:pos="8306"/>
              </w:tabs>
              <w:autoSpaceDE w:val="0"/>
              <w:autoSpaceDN w:val="0"/>
              <w:adjustRightInd w:val="0"/>
              <w:jc w:val="both"/>
              <w:rPr>
                <w:rFonts w:ascii="Calibri" w:eastAsia="Times New Roman" w:hAnsi="Calibri" w:cs="Calibri"/>
                <w:b/>
                <w:bCs/>
                <w:color w:val="394A58"/>
                <w:szCs w:val="20"/>
                <w:lang w:val="es-ES" w:eastAsia="en-US"/>
              </w:rPr>
            </w:pPr>
          </w:p>
        </w:tc>
      </w:tr>
    </w:tbl>
    <w:p w14:paraId="181B79F6" w14:textId="34D7FB32" w:rsidR="00190167" w:rsidRPr="00EA7C4E" w:rsidRDefault="00190167" w:rsidP="00584EF3">
      <w:pPr>
        <w:pStyle w:val="CVHeading"/>
        <w:spacing w:before="0" w:after="0"/>
        <w:rPr>
          <w:rFonts w:ascii="Calibri" w:hAnsi="Calibri" w:cs="Calibri"/>
          <w:sz w:val="28"/>
          <w:szCs w:val="28"/>
          <w:lang w:val="es-ES"/>
        </w:rPr>
      </w:pPr>
      <w:bookmarkStart w:id="7" w:name="_Hlk109222144"/>
      <w:r>
        <w:rPr>
          <w:rFonts w:ascii="Calibri" w:hAnsi="Calibri" w:cs="Calibri"/>
          <w:sz w:val="28"/>
          <w:szCs w:val="28"/>
          <w:lang w:val="es-ES"/>
        </w:rPr>
        <w:lastRenderedPageBreak/>
        <w:t>Historial de empleo</w:t>
      </w:r>
    </w:p>
    <w:bookmarkEnd w:id="7"/>
    <w:p w14:paraId="5DAAA03D" w14:textId="77777777" w:rsidR="00450229" w:rsidRPr="00450229" w:rsidRDefault="00450229">
      <w:pPr>
        <w:rPr>
          <w:sz w:val="16"/>
          <w:szCs w:val="16"/>
        </w:rPr>
      </w:pPr>
    </w:p>
    <w:tbl>
      <w:tblPr>
        <w:tblW w:w="9963" w:type="dxa"/>
        <w:tblInd w:w="28" w:type="dxa"/>
        <w:tblLayout w:type="fixed"/>
        <w:tblLook w:val="0000" w:firstRow="0" w:lastRow="0" w:firstColumn="0" w:lastColumn="0" w:noHBand="0" w:noVBand="0"/>
      </w:tblPr>
      <w:tblGrid>
        <w:gridCol w:w="1701"/>
        <w:gridCol w:w="8262"/>
      </w:tblGrid>
      <w:tr w:rsidR="007526BA" w:rsidRPr="00B85BCF" w14:paraId="6DD7EC96" w14:textId="77777777" w:rsidTr="00FA4A95">
        <w:tc>
          <w:tcPr>
            <w:tcW w:w="1701" w:type="dxa"/>
          </w:tcPr>
          <w:p w14:paraId="58711E31" w14:textId="2BE930BD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 xml:space="preserve">Desde </w:t>
            </w:r>
            <w:proofErr w:type="spellStart"/>
            <w:r w:rsidRPr="00856198">
              <w:rPr>
                <w:rFonts w:asciiTheme="minorHAnsi" w:hAnsiTheme="minorHAnsi"/>
              </w:rPr>
              <w:t>sep</w:t>
            </w:r>
            <w:proofErr w:type="spellEnd"/>
            <w:r w:rsidRPr="00856198">
              <w:rPr>
                <w:rFonts w:asciiTheme="minorHAnsi" w:hAnsiTheme="minorHAnsi"/>
              </w:rPr>
              <w:t xml:space="preserve"> 13</w:t>
            </w:r>
          </w:p>
        </w:tc>
        <w:tc>
          <w:tcPr>
            <w:tcW w:w="8262" w:type="dxa"/>
          </w:tcPr>
          <w:p w14:paraId="0446D8AA" w14:textId="77777777" w:rsidR="007526BA" w:rsidRPr="007526BA" w:rsidRDefault="007526BA" w:rsidP="003C76BB">
            <w:pPr>
              <w:jc w:val="both"/>
              <w:rPr>
                <w:rFonts w:asciiTheme="minorHAnsi" w:hAnsiTheme="minorHAnsi"/>
                <w:b/>
                <w:lang w:val="es-ES"/>
              </w:rPr>
            </w:pPr>
            <w:proofErr w:type="spellStart"/>
            <w:r w:rsidRPr="007526BA">
              <w:rPr>
                <w:rFonts w:asciiTheme="minorHAnsi" w:hAnsiTheme="minorHAnsi"/>
                <w:b/>
                <w:lang w:val="es-ES"/>
              </w:rPr>
              <w:t>Eptisa</w:t>
            </w:r>
            <w:proofErr w:type="spellEnd"/>
            <w:r w:rsidRPr="007526BA">
              <w:rPr>
                <w:rFonts w:asciiTheme="minorHAnsi" w:hAnsiTheme="minorHAnsi"/>
                <w:b/>
                <w:lang w:val="es-ES"/>
              </w:rPr>
              <w:t xml:space="preserve"> Servicios de </w:t>
            </w:r>
            <w:proofErr w:type="spellStart"/>
            <w:r w:rsidRPr="007526BA">
              <w:rPr>
                <w:rFonts w:asciiTheme="minorHAnsi" w:hAnsiTheme="minorHAnsi"/>
                <w:b/>
                <w:lang w:val="es-ES"/>
              </w:rPr>
              <w:t>Ingenieria</w:t>
            </w:r>
            <w:proofErr w:type="spellEnd"/>
            <w:r w:rsidRPr="007526BA">
              <w:rPr>
                <w:rFonts w:asciiTheme="minorHAnsi" w:hAnsiTheme="minorHAnsi"/>
                <w:b/>
                <w:lang w:val="es-ES"/>
              </w:rPr>
              <w:t xml:space="preserve">, SL </w:t>
            </w:r>
          </w:p>
          <w:p w14:paraId="2CF2A2FD" w14:textId="77777777" w:rsidR="007526BA" w:rsidRPr="007526BA" w:rsidRDefault="007526BA" w:rsidP="003C76BB">
            <w:pPr>
              <w:jc w:val="both"/>
              <w:rPr>
                <w:rFonts w:asciiTheme="minorHAnsi" w:hAnsiTheme="minorHAnsi"/>
                <w:lang w:val="es-ES"/>
              </w:rPr>
            </w:pPr>
            <w:r w:rsidRPr="007526BA">
              <w:rPr>
                <w:rFonts w:asciiTheme="minorHAnsi" w:hAnsiTheme="minorHAnsi"/>
                <w:lang w:val="es-ES"/>
              </w:rPr>
              <w:t xml:space="preserve">Jefe de proyecto </w:t>
            </w:r>
            <w:r w:rsidRPr="007526BA">
              <w:rPr>
                <w:rFonts w:asciiTheme="minorHAnsi" w:hAnsiTheme="minorHAnsi"/>
                <w:b/>
                <w:lang w:val="es-ES"/>
              </w:rPr>
              <w:t>Mersey Gateway Project</w:t>
            </w:r>
            <w:r w:rsidRPr="007526BA">
              <w:rPr>
                <w:rFonts w:asciiTheme="minorHAnsi" w:hAnsiTheme="minorHAnsi"/>
                <w:lang w:val="es-ES"/>
              </w:rPr>
              <w:t>. Valor de proyecto £550m.</w:t>
            </w:r>
          </w:p>
          <w:p w14:paraId="76607791" w14:textId="737121CB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 xml:space="preserve">Jefe de proyecto chequeo </w:t>
            </w:r>
            <w:r w:rsidR="001B04CA" w:rsidRPr="00BA1468">
              <w:rPr>
                <w:rFonts w:asciiTheme="minorHAnsi" w:hAnsiTheme="minorHAnsi"/>
              </w:rPr>
              <w:t>Categoría III</w:t>
            </w:r>
            <w:r w:rsidRPr="00856198">
              <w:rPr>
                <w:rFonts w:asciiTheme="minorHAnsi" w:hAnsiTheme="minorHAnsi"/>
              </w:rPr>
              <w:t xml:space="preserve">, </w:t>
            </w:r>
            <w:r w:rsidRPr="00856198">
              <w:rPr>
                <w:rFonts w:asciiTheme="minorHAnsi" w:hAnsiTheme="minorHAnsi"/>
                <w:b/>
              </w:rPr>
              <w:t>N25 New Ross Bypass</w:t>
            </w:r>
            <w:r w:rsidRPr="00856198">
              <w:rPr>
                <w:rFonts w:asciiTheme="minorHAnsi" w:hAnsiTheme="minorHAnsi"/>
              </w:rPr>
              <w:t>, Irlanda. Valor de proyecto €230m.</w:t>
            </w:r>
          </w:p>
        </w:tc>
      </w:tr>
      <w:tr w:rsidR="007526BA" w:rsidRPr="000A3541" w14:paraId="31DBFAE1" w14:textId="77777777" w:rsidTr="00FA4A95">
        <w:tc>
          <w:tcPr>
            <w:tcW w:w="1701" w:type="dxa"/>
          </w:tcPr>
          <w:p w14:paraId="0F9C1A86" w14:textId="6583EFC3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>jun 08- jun 13</w:t>
            </w:r>
          </w:p>
        </w:tc>
        <w:tc>
          <w:tcPr>
            <w:tcW w:w="8262" w:type="dxa"/>
          </w:tcPr>
          <w:p w14:paraId="28699040" w14:textId="77777777" w:rsidR="007526BA" w:rsidRPr="007526BA" w:rsidRDefault="007526BA" w:rsidP="003C76BB">
            <w:pPr>
              <w:jc w:val="both"/>
              <w:rPr>
                <w:rFonts w:asciiTheme="minorHAnsi" w:hAnsiTheme="minorHAnsi"/>
                <w:b/>
                <w:lang w:val="es-ES"/>
              </w:rPr>
            </w:pPr>
            <w:r w:rsidRPr="007526BA">
              <w:rPr>
                <w:rFonts w:asciiTheme="minorHAnsi" w:hAnsiTheme="minorHAnsi"/>
                <w:b/>
                <w:lang w:val="es-ES"/>
              </w:rPr>
              <w:t>FCC Construcción SA</w:t>
            </w:r>
          </w:p>
          <w:p w14:paraId="3D42419D" w14:textId="0C0C14A8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 xml:space="preserve">Responsable de la elaboración de los planos </w:t>
            </w:r>
            <w:proofErr w:type="spellStart"/>
            <w:r w:rsidRPr="00856198">
              <w:rPr>
                <w:rFonts w:asciiTheme="minorHAnsi" w:hAnsiTheme="minorHAnsi"/>
              </w:rPr>
              <w:t>Working</w:t>
            </w:r>
            <w:proofErr w:type="spellEnd"/>
            <w:r w:rsidRPr="00856198">
              <w:rPr>
                <w:rFonts w:asciiTheme="minorHAnsi" w:hAnsiTheme="minorHAnsi"/>
              </w:rPr>
              <w:t xml:space="preserve"> </w:t>
            </w:r>
            <w:proofErr w:type="spellStart"/>
            <w:r w:rsidRPr="00856198">
              <w:rPr>
                <w:rFonts w:asciiTheme="minorHAnsi" w:hAnsiTheme="minorHAnsi"/>
              </w:rPr>
              <w:t>Drawings</w:t>
            </w:r>
            <w:proofErr w:type="spellEnd"/>
            <w:r w:rsidRPr="00856198">
              <w:rPr>
                <w:rFonts w:asciiTheme="minorHAnsi" w:hAnsiTheme="minorHAnsi"/>
              </w:rPr>
              <w:t xml:space="preserve"> y </w:t>
            </w:r>
            <w:proofErr w:type="spellStart"/>
            <w:r w:rsidRPr="00856198">
              <w:rPr>
                <w:rFonts w:asciiTheme="minorHAnsi" w:hAnsiTheme="minorHAnsi"/>
              </w:rPr>
              <w:t>Design</w:t>
            </w:r>
            <w:proofErr w:type="spellEnd"/>
            <w:r w:rsidRPr="00856198">
              <w:rPr>
                <w:rFonts w:asciiTheme="minorHAnsi" w:hAnsiTheme="minorHAnsi"/>
              </w:rPr>
              <w:t xml:space="preserve"> Site </w:t>
            </w:r>
            <w:r w:rsidR="001B04CA" w:rsidRPr="00856198">
              <w:rPr>
                <w:rFonts w:asciiTheme="minorHAnsi" w:hAnsiTheme="minorHAnsi"/>
              </w:rPr>
              <w:t>Representative del</w:t>
            </w:r>
            <w:r w:rsidRPr="00856198">
              <w:rPr>
                <w:rFonts w:asciiTheme="minorHAnsi" w:hAnsiTheme="minorHAnsi"/>
              </w:rPr>
              <w:t xml:space="preserve"> puente </w:t>
            </w:r>
            <w:r w:rsidR="000A3541">
              <w:rPr>
                <w:rFonts w:asciiTheme="minorHAnsi" w:hAnsiTheme="minorHAnsi"/>
              </w:rPr>
              <w:t xml:space="preserve">New </w:t>
            </w:r>
            <w:proofErr w:type="spellStart"/>
            <w:r w:rsidR="000A3541">
              <w:rPr>
                <w:rFonts w:asciiTheme="minorHAnsi" w:hAnsiTheme="minorHAnsi"/>
              </w:rPr>
              <w:t>Europe</w:t>
            </w:r>
            <w:proofErr w:type="spellEnd"/>
            <w:r w:rsidR="000A3541">
              <w:rPr>
                <w:rFonts w:asciiTheme="minorHAnsi" w:hAnsiTheme="minorHAnsi"/>
              </w:rPr>
              <w:t xml:space="preserve"> Bridge</w:t>
            </w:r>
            <w:r w:rsidRPr="00856198">
              <w:rPr>
                <w:rFonts w:asciiTheme="minorHAnsi" w:hAnsiTheme="minorHAnsi"/>
              </w:rPr>
              <w:t xml:space="preserve"> </w:t>
            </w:r>
            <w:r w:rsidR="000A3541">
              <w:rPr>
                <w:rFonts w:asciiTheme="minorHAnsi" w:hAnsiTheme="minorHAnsi"/>
              </w:rPr>
              <w:t>(</w:t>
            </w:r>
            <w:proofErr w:type="spellStart"/>
            <w:r w:rsidRPr="00856198">
              <w:rPr>
                <w:rFonts w:asciiTheme="minorHAnsi" w:hAnsiTheme="minorHAnsi"/>
              </w:rPr>
              <w:t>Vidin</w:t>
            </w:r>
            <w:proofErr w:type="spellEnd"/>
            <w:r w:rsidRPr="00856198">
              <w:rPr>
                <w:rFonts w:asciiTheme="minorHAnsi" w:hAnsiTheme="minorHAnsi"/>
              </w:rPr>
              <w:t>- Calafat</w:t>
            </w:r>
            <w:r>
              <w:rPr>
                <w:rFonts w:asciiTheme="minorHAnsi" w:hAnsiTheme="minorHAnsi"/>
              </w:rPr>
              <w:t xml:space="preserve">, </w:t>
            </w:r>
            <w:r w:rsidRPr="00856198">
              <w:rPr>
                <w:rFonts w:asciiTheme="minorHAnsi" w:hAnsiTheme="minorHAnsi"/>
              </w:rPr>
              <w:t>Bulgaria</w:t>
            </w:r>
            <w:r w:rsidR="000A3541">
              <w:rPr>
                <w:rFonts w:asciiTheme="minorHAnsi" w:hAnsiTheme="minorHAnsi"/>
              </w:rPr>
              <w:t>)</w:t>
            </w:r>
            <w:r>
              <w:rPr>
                <w:rFonts w:asciiTheme="minorHAnsi" w:hAnsiTheme="minorHAnsi"/>
              </w:rPr>
              <w:t>.</w:t>
            </w:r>
            <w:r w:rsidRPr="00856198">
              <w:rPr>
                <w:rFonts w:asciiTheme="minorHAnsi" w:hAnsiTheme="minorHAnsi"/>
              </w:rPr>
              <w:t xml:space="preserve"> </w:t>
            </w:r>
            <w:r>
              <w:rPr>
                <w:rFonts w:asciiTheme="minorHAnsi" w:hAnsiTheme="minorHAnsi"/>
              </w:rPr>
              <w:t>V</w:t>
            </w:r>
            <w:r w:rsidRPr="00856198">
              <w:rPr>
                <w:rFonts w:asciiTheme="minorHAnsi" w:hAnsiTheme="minorHAnsi"/>
              </w:rPr>
              <w:t>alor de contrato €235m.</w:t>
            </w:r>
          </w:p>
        </w:tc>
      </w:tr>
      <w:tr w:rsidR="007526BA" w:rsidRPr="00CD6046" w14:paraId="58835A51" w14:textId="77777777" w:rsidTr="00FA4A95">
        <w:tc>
          <w:tcPr>
            <w:tcW w:w="1701" w:type="dxa"/>
          </w:tcPr>
          <w:p w14:paraId="6983A8DD" w14:textId="116EA435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>abr 06- jun 08</w:t>
            </w:r>
          </w:p>
        </w:tc>
        <w:tc>
          <w:tcPr>
            <w:tcW w:w="8262" w:type="dxa"/>
          </w:tcPr>
          <w:p w14:paraId="3FF2AD13" w14:textId="77777777" w:rsidR="007526BA" w:rsidRPr="00856198" w:rsidRDefault="007526BA" w:rsidP="003C76BB">
            <w:pPr>
              <w:pStyle w:val="Ttulo1"/>
              <w:jc w:val="both"/>
              <w:rPr>
                <w:rFonts w:asciiTheme="minorHAnsi" w:hAnsiTheme="minorHAnsi"/>
                <w:lang w:val="es-ES"/>
              </w:rPr>
            </w:pPr>
            <w:r w:rsidRPr="00856198">
              <w:rPr>
                <w:rFonts w:asciiTheme="minorHAnsi" w:hAnsiTheme="minorHAnsi"/>
                <w:lang w:val="es-ES"/>
              </w:rPr>
              <w:t>Dragados SA</w:t>
            </w:r>
          </w:p>
          <w:p w14:paraId="69E6DB99" w14:textId="7210CDDA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 w:rsidRPr="00856198">
              <w:rPr>
                <w:rFonts w:asciiTheme="minorHAnsi" w:hAnsiTheme="minorHAnsi"/>
              </w:rPr>
              <w:t xml:space="preserve">Técnico de Calidad y Medioambiente 250m Torre </w:t>
            </w:r>
            <w:r w:rsidR="00387FC8">
              <w:rPr>
                <w:rFonts w:asciiTheme="minorHAnsi" w:hAnsiTheme="minorHAnsi"/>
              </w:rPr>
              <w:t>Cepsa</w:t>
            </w:r>
            <w:r w:rsidRPr="00856198">
              <w:rPr>
                <w:rFonts w:asciiTheme="minorHAnsi" w:hAnsiTheme="minorHAnsi"/>
              </w:rPr>
              <w:t>, valor de contrato €82m.</w:t>
            </w:r>
          </w:p>
        </w:tc>
      </w:tr>
      <w:tr w:rsidR="007526BA" w:rsidRPr="00CD6046" w14:paraId="377F100F" w14:textId="77777777" w:rsidTr="00FA4A95">
        <w:trPr>
          <w:trHeight w:val="447"/>
        </w:trPr>
        <w:tc>
          <w:tcPr>
            <w:tcW w:w="1701" w:type="dxa"/>
          </w:tcPr>
          <w:p w14:paraId="422CB82E" w14:textId="4CF47BE3" w:rsidR="007526BA" w:rsidRPr="008820F0" w:rsidRDefault="007526BA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proofErr w:type="spellStart"/>
            <w:r w:rsidRPr="00856198">
              <w:rPr>
                <w:rFonts w:asciiTheme="minorHAnsi" w:hAnsiTheme="minorHAnsi"/>
              </w:rPr>
              <w:t>may</w:t>
            </w:r>
            <w:proofErr w:type="spellEnd"/>
            <w:r w:rsidRPr="00856198">
              <w:rPr>
                <w:rFonts w:asciiTheme="minorHAnsi" w:hAnsiTheme="minorHAnsi"/>
              </w:rPr>
              <w:t xml:space="preserve"> 04- nov 05</w:t>
            </w:r>
          </w:p>
        </w:tc>
        <w:tc>
          <w:tcPr>
            <w:tcW w:w="8262" w:type="dxa"/>
          </w:tcPr>
          <w:p w14:paraId="2129EBC0" w14:textId="77777777" w:rsidR="007526BA" w:rsidRPr="00856198" w:rsidRDefault="007526BA" w:rsidP="003C76BB">
            <w:pPr>
              <w:pStyle w:val="Ttulo1"/>
              <w:jc w:val="both"/>
              <w:rPr>
                <w:rFonts w:asciiTheme="minorHAnsi" w:hAnsiTheme="minorHAnsi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  <w:lang w:val="es-ES"/>
              </w:rPr>
              <w:t>Oproler</w:t>
            </w:r>
            <w:proofErr w:type="spellEnd"/>
            <w:r w:rsidRPr="00856198">
              <w:rPr>
                <w:rFonts w:asciiTheme="minorHAnsi" w:hAnsiTheme="minorHAnsi"/>
                <w:lang w:val="es-ES"/>
              </w:rPr>
              <w:t xml:space="preserve"> Madrid SA</w:t>
            </w:r>
          </w:p>
          <w:p w14:paraId="22C69641" w14:textId="6045E436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7526BA">
              <w:rPr>
                <w:rFonts w:asciiTheme="minorHAnsi" w:hAnsiTheme="minorHAnsi"/>
                <w:szCs w:val="20"/>
                <w:lang w:val="es-ES"/>
              </w:rPr>
              <w:t>Jefe de Obra rehabilitación de los edificios de Ericsson en Madrid, valor de contrato €1,7m.</w:t>
            </w:r>
          </w:p>
        </w:tc>
      </w:tr>
      <w:tr w:rsidR="007526BA" w:rsidRPr="00CD6046" w14:paraId="6590B844" w14:textId="77777777" w:rsidTr="00FA4A95">
        <w:tc>
          <w:tcPr>
            <w:tcW w:w="1701" w:type="dxa"/>
          </w:tcPr>
          <w:p w14:paraId="2097DE20" w14:textId="5E9652EB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sep</w:t>
            </w:r>
            <w:proofErr w:type="spellEnd"/>
            <w:r w:rsidRPr="00856198">
              <w:rPr>
                <w:rFonts w:asciiTheme="minorHAnsi" w:hAnsiTheme="minorHAnsi"/>
              </w:rPr>
              <w:t xml:space="preserve"> 02- </w:t>
            </w:r>
            <w:proofErr w:type="spellStart"/>
            <w:r w:rsidRPr="00856198">
              <w:rPr>
                <w:rFonts w:asciiTheme="minorHAnsi" w:hAnsiTheme="minorHAnsi"/>
              </w:rPr>
              <w:t>feb</w:t>
            </w:r>
            <w:proofErr w:type="spellEnd"/>
            <w:r w:rsidRPr="00856198">
              <w:rPr>
                <w:rFonts w:asciiTheme="minorHAnsi" w:hAnsiTheme="minorHAnsi"/>
              </w:rPr>
              <w:t xml:space="preserve"> 04</w:t>
            </w:r>
          </w:p>
        </w:tc>
        <w:tc>
          <w:tcPr>
            <w:tcW w:w="8262" w:type="dxa"/>
          </w:tcPr>
          <w:p w14:paraId="0C22A6F6" w14:textId="77777777" w:rsidR="007526BA" w:rsidRPr="00856198" w:rsidRDefault="007526BA" w:rsidP="003C76BB">
            <w:pPr>
              <w:pStyle w:val="Ttulo1"/>
              <w:jc w:val="both"/>
              <w:rPr>
                <w:rFonts w:asciiTheme="minorHAnsi" w:hAnsiTheme="minorHAnsi"/>
                <w:lang w:val="en-US"/>
              </w:rPr>
            </w:pPr>
            <w:r w:rsidRPr="00856198">
              <w:rPr>
                <w:rFonts w:asciiTheme="minorHAnsi" w:hAnsiTheme="minorHAnsi"/>
                <w:lang w:val="en-US"/>
              </w:rPr>
              <w:t xml:space="preserve">Ross &amp; Partners, </w:t>
            </w:r>
            <w:proofErr w:type="spellStart"/>
            <w:r w:rsidRPr="00856198">
              <w:rPr>
                <w:rFonts w:asciiTheme="minorHAnsi" w:hAnsiTheme="minorHAnsi"/>
                <w:lang w:val="en-US"/>
              </w:rPr>
              <w:t>Londres</w:t>
            </w:r>
            <w:proofErr w:type="spellEnd"/>
            <w:r w:rsidRPr="00856198">
              <w:rPr>
                <w:rFonts w:asciiTheme="minorHAnsi" w:hAnsiTheme="minorHAnsi"/>
                <w:lang w:val="en-US"/>
              </w:rPr>
              <w:t xml:space="preserve"> /Fitzpatrick Contractors, </w:t>
            </w:r>
            <w:proofErr w:type="spellStart"/>
            <w:r w:rsidRPr="00856198">
              <w:rPr>
                <w:rFonts w:asciiTheme="minorHAnsi" w:hAnsiTheme="minorHAnsi"/>
                <w:lang w:val="en-US"/>
              </w:rPr>
              <w:t>Londres</w:t>
            </w:r>
            <w:proofErr w:type="spellEnd"/>
            <w:r w:rsidRPr="00856198">
              <w:rPr>
                <w:rFonts w:asciiTheme="minorHAnsi" w:hAnsiTheme="minorHAnsi"/>
                <w:lang w:val="en-US"/>
              </w:rPr>
              <w:t xml:space="preserve"> </w:t>
            </w:r>
          </w:p>
          <w:p w14:paraId="286BF59F" w14:textId="4E83A737" w:rsidR="007526BA" w:rsidRPr="007526BA" w:rsidRDefault="007526BA" w:rsidP="003C76BB">
            <w:pPr>
              <w:jc w:val="both"/>
              <w:rPr>
                <w:rFonts w:asciiTheme="minorHAnsi" w:hAnsiTheme="minorHAnsi"/>
                <w:lang w:val="es-ES"/>
              </w:rPr>
            </w:pPr>
            <w:r w:rsidRPr="007526BA">
              <w:rPr>
                <w:rFonts w:asciiTheme="minorHAnsi" w:hAnsiTheme="minorHAnsi"/>
                <w:lang w:val="es-ES"/>
              </w:rPr>
              <w:t xml:space="preserve">Ingeniero Residente-Supervisor de obra.  Representante </w:t>
            </w:r>
            <w:r w:rsidR="00F53372">
              <w:rPr>
                <w:rFonts w:asciiTheme="minorHAnsi" w:hAnsiTheme="minorHAnsi"/>
                <w:lang w:val="es-ES"/>
              </w:rPr>
              <w:t>Cliente</w:t>
            </w:r>
            <w:r w:rsidR="00AB3021">
              <w:rPr>
                <w:rFonts w:asciiTheme="minorHAnsi" w:hAnsiTheme="minorHAnsi"/>
                <w:lang w:val="es-ES"/>
              </w:rPr>
              <w:t>.</w:t>
            </w:r>
          </w:p>
          <w:p w14:paraId="7D3140D2" w14:textId="50BAAED3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7526BA">
              <w:rPr>
                <w:rFonts w:asciiTheme="minorHAnsi" w:hAnsiTheme="minorHAnsi"/>
                <w:lang w:val="es-ES"/>
              </w:rPr>
              <w:t>Gibraltar General Hospital, Gibraltar, valor de contrato £30m.</w:t>
            </w:r>
          </w:p>
        </w:tc>
      </w:tr>
      <w:tr w:rsidR="007526BA" w:rsidRPr="008820F0" w14:paraId="5018559A" w14:textId="77777777" w:rsidTr="00FA4A95">
        <w:tc>
          <w:tcPr>
            <w:tcW w:w="1701" w:type="dxa"/>
          </w:tcPr>
          <w:p w14:paraId="7BF9EBD4" w14:textId="1D089376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feb</w:t>
            </w:r>
            <w:proofErr w:type="spellEnd"/>
            <w:r w:rsidRPr="00856198">
              <w:rPr>
                <w:rFonts w:asciiTheme="minorHAnsi" w:hAnsiTheme="minorHAnsi"/>
              </w:rPr>
              <w:t xml:space="preserve"> 00-jul 02</w:t>
            </w:r>
          </w:p>
        </w:tc>
        <w:tc>
          <w:tcPr>
            <w:tcW w:w="8262" w:type="dxa"/>
          </w:tcPr>
          <w:p w14:paraId="3DD93022" w14:textId="5708DB76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  <w:b/>
              </w:rPr>
              <w:t>Pondio</w:t>
            </w:r>
            <w:proofErr w:type="spellEnd"/>
            <w:r w:rsidRPr="00856198">
              <w:rPr>
                <w:rFonts w:asciiTheme="minorHAnsi" w:hAnsiTheme="minorHAnsi"/>
                <w:b/>
              </w:rPr>
              <w:t xml:space="preserve"> </w:t>
            </w:r>
            <w:proofErr w:type="spellStart"/>
            <w:r w:rsidRPr="00856198">
              <w:rPr>
                <w:rFonts w:asciiTheme="minorHAnsi" w:hAnsiTheme="minorHAnsi"/>
                <w:b/>
              </w:rPr>
              <w:t>Ingenieros</w:t>
            </w:r>
            <w:proofErr w:type="spellEnd"/>
            <w:r w:rsidRPr="00856198">
              <w:rPr>
                <w:rFonts w:asciiTheme="minorHAnsi" w:hAnsiTheme="minorHAnsi"/>
                <w:b/>
              </w:rPr>
              <w:t>, Madrid</w:t>
            </w:r>
            <w:r w:rsidR="002C25BC">
              <w:rPr>
                <w:rFonts w:asciiTheme="minorHAnsi" w:hAnsiTheme="minorHAnsi"/>
                <w:b/>
              </w:rPr>
              <w:t>.</w:t>
            </w:r>
            <w:r w:rsidRPr="00856198">
              <w:rPr>
                <w:rFonts w:asciiTheme="minorHAnsi" w:hAnsiTheme="minorHAnsi"/>
                <w:b/>
              </w:rPr>
              <w:t xml:space="preserve"> </w:t>
            </w:r>
            <w:proofErr w:type="spellStart"/>
            <w:r w:rsidRPr="00856198">
              <w:rPr>
                <w:rFonts w:asciiTheme="minorHAnsi" w:hAnsiTheme="minorHAnsi"/>
              </w:rPr>
              <w:t>Proyectista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8820F0" w14:paraId="03ABCC7F" w14:textId="77777777" w:rsidTr="00FA4A95">
        <w:tc>
          <w:tcPr>
            <w:tcW w:w="1701" w:type="dxa"/>
          </w:tcPr>
          <w:p w14:paraId="5098D933" w14:textId="1B31357E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sep</w:t>
            </w:r>
            <w:proofErr w:type="spellEnd"/>
            <w:r w:rsidRPr="00856198">
              <w:rPr>
                <w:rFonts w:asciiTheme="minorHAnsi" w:hAnsiTheme="minorHAnsi"/>
              </w:rPr>
              <w:t xml:space="preserve"> 97-ago 99</w:t>
            </w:r>
          </w:p>
        </w:tc>
        <w:tc>
          <w:tcPr>
            <w:tcW w:w="8262" w:type="dxa"/>
          </w:tcPr>
          <w:p w14:paraId="12D154B8" w14:textId="09D830A9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856198">
              <w:rPr>
                <w:rFonts w:asciiTheme="minorHAnsi" w:hAnsiTheme="minorHAnsi"/>
                <w:b/>
              </w:rPr>
              <w:t xml:space="preserve">Ross &amp; Partners, </w:t>
            </w:r>
            <w:proofErr w:type="spellStart"/>
            <w:r w:rsidRPr="00856198">
              <w:rPr>
                <w:rFonts w:asciiTheme="minorHAnsi" w:hAnsiTheme="minorHAnsi"/>
                <w:b/>
              </w:rPr>
              <w:t>Londres</w:t>
            </w:r>
            <w:proofErr w:type="spellEnd"/>
            <w:r w:rsidR="002C25BC">
              <w:rPr>
                <w:rFonts w:asciiTheme="minorHAnsi" w:hAnsiTheme="minorHAnsi"/>
                <w:b/>
              </w:rPr>
              <w:t>.</w:t>
            </w:r>
            <w:r w:rsidRPr="00856198">
              <w:rPr>
                <w:rFonts w:asciiTheme="minorHAnsi" w:hAnsiTheme="minorHAnsi"/>
                <w:b/>
              </w:rPr>
              <w:t xml:space="preserve">  </w:t>
            </w:r>
            <w:proofErr w:type="spellStart"/>
            <w:r w:rsidRPr="00856198">
              <w:rPr>
                <w:rFonts w:asciiTheme="minorHAnsi" w:hAnsiTheme="minorHAnsi"/>
              </w:rPr>
              <w:t>Proyectista</w:t>
            </w:r>
            <w:proofErr w:type="spellEnd"/>
            <w:r w:rsidRPr="00856198">
              <w:rPr>
                <w:rFonts w:asciiTheme="minorHAnsi" w:hAnsiTheme="minorHAnsi"/>
              </w:rPr>
              <w:t>.</w:t>
            </w:r>
          </w:p>
        </w:tc>
      </w:tr>
      <w:tr w:rsidR="007526BA" w:rsidRPr="007604F7" w14:paraId="17D3553C" w14:textId="77777777" w:rsidTr="00FA4A95">
        <w:tc>
          <w:tcPr>
            <w:tcW w:w="1701" w:type="dxa"/>
          </w:tcPr>
          <w:p w14:paraId="70D0D9B5" w14:textId="74C7A6D4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proofErr w:type="spellStart"/>
            <w:r w:rsidRPr="00856198">
              <w:rPr>
                <w:rFonts w:asciiTheme="minorHAnsi" w:hAnsiTheme="minorHAnsi"/>
              </w:rPr>
              <w:t>may</w:t>
            </w:r>
            <w:proofErr w:type="spellEnd"/>
            <w:r w:rsidRPr="00856198">
              <w:rPr>
                <w:rFonts w:asciiTheme="minorHAnsi" w:hAnsiTheme="minorHAnsi"/>
              </w:rPr>
              <w:t xml:space="preserve"> 91-sep 97</w:t>
            </w:r>
          </w:p>
        </w:tc>
        <w:tc>
          <w:tcPr>
            <w:tcW w:w="8262" w:type="dxa"/>
          </w:tcPr>
          <w:p w14:paraId="173CF017" w14:textId="45CF815C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2C25BC">
              <w:rPr>
                <w:rFonts w:asciiTheme="minorHAnsi" w:hAnsiTheme="minorHAnsi"/>
                <w:b/>
              </w:rPr>
              <w:t xml:space="preserve">John E. Foster &amp; Partners, </w:t>
            </w:r>
            <w:proofErr w:type="spellStart"/>
            <w:r w:rsidRPr="002C25BC">
              <w:rPr>
                <w:rFonts w:asciiTheme="minorHAnsi" w:hAnsiTheme="minorHAnsi"/>
                <w:b/>
              </w:rPr>
              <w:t>Londres</w:t>
            </w:r>
            <w:proofErr w:type="spellEnd"/>
            <w:r w:rsidR="002C25BC" w:rsidRPr="002C25BC">
              <w:rPr>
                <w:rFonts w:asciiTheme="minorHAnsi" w:hAnsiTheme="minorHAnsi"/>
                <w:b/>
              </w:rPr>
              <w:t>.</w:t>
            </w:r>
            <w:r w:rsidRPr="002C25BC">
              <w:rPr>
                <w:rFonts w:asciiTheme="minorHAnsi" w:hAnsiTheme="minorHAnsi"/>
              </w:rPr>
              <w:t xml:space="preserve"> </w:t>
            </w:r>
            <w:r w:rsidRPr="002C25BC">
              <w:rPr>
                <w:rFonts w:asciiTheme="minorHAnsi" w:hAnsiTheme="minorHAnsi"/>
                <w:b/>
              </w:rPr>
              <w:t xml:space="preserve"> </w:t>
            </w:r>
            <w:r w:rsidRPr="007526BA">
              <w:rPr>
                <w:rFonts w:asciiTheme="minorHAnsi" w:hAnsiTheme="minorHAnsi"/>
                <w:lang w:val="es-ES"/>
              </w:rPr>
              <w:t>Proyectista /Ingeniero de obra.</w:t>
            </w:r>
          </w:p>
        </w:tc>
      </w:tr>
      <w:tr w:rsidR="007526BA" w:rsidRPr="008820F0" w14:paraId="0888CF24" w14:textId="77777777" w:rsidTr="00FA4A95">
        <w:tc>
          <w:tcPr>
            <w:tcW w:w="1701" w:type="dxa"/>
          </w:tcPr>
          <w:p w14:paraId="21799F16" w14:textId="1242E9E9" w:rsidR="007526BA" w:rsidRPr="00900D33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u w:val="single"/>
                <w:lang w:val="es-ES"/>
              </w:rPr>
            </w:pPr>
          </w:p>
        </w:tc>
        <w:tc>
          <w:tcPr>
            <w:tcW w:w="8262" w:type="dxa"/>
          </w:tcPr>
          <w:p w14:paraId="51D8E2FC" w14:textId="6CDDC106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</w:tr>
      <w:tr w:rsidR="007526BA" w:rsidRPr="003E52E1" w14:paraId="303678D0" w14:textId="77777777" w:rsidTr="00FA4A95">
        <w:tc>
          <w:tcPr>
            <w:tcW w:w="1701" w:type="dxa"/>
          </w:tcPr>
          <w:p w14:paraId="037F59A5" w14:textId="208DCBDE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8262" w:type="dxa"/>
          </w:tcPr>
          <w:p w14:paraId="479EBFF2" w14:textId="2C144452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</w:p>
        </w:tc>
      </w:tr>
      <w:tr w:rsidR="007526BA" w:rsidRPr="008820F0" w14:paraId="294E51E1" w14:textId="77777777" w:rsidTr="00FA4A95">
        <w:tc>
          <w:tcPr>
            <w:tcW w:w="1701" w:type="dxa"/>
          </w:tcPr>
          <w:p w14:paraId="34C58B7F" w14:textId="0254C674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8262" w:type="dxa"/>
          </w:tcPr>
          <w:p w14:paraId="19854900" w14:textId="7AD2C176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</w:tr>
      <w:tr w:rsidR="007526BA" w:rsidRPr="008820F0" w14:paraId="636FDAB8" w14:textId="77777777" w:rsidTr="00FA4A95">
        <w:tc>
          <w:tcPr>
            <w:tcW w:w="1701" w:type="dxa"/>
          </w:tcPr>
          <w:p w14:paraId="3CA7E627" w14:textId="11DF0B36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8262" w:type="dxa"/>
          </w:tcPr>
          <w:p w14:paraId="10352F9A" w14:textId="094E09EA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</w:tr>
      <w:tr w:rsidR="007526BA" w:rsidRPr="008820F0" w14:paraId="4E362085" w14:textId="77777777" w:rsidTr="00FA4A95">
        <w:tc>
          <w:tcPr>
            <w:tcW w:w="1701" w:type="dxa"/>
          </w:tcPr>
          <w:p w14:paraId="5526B263" w14:textId="733D2B0A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8262" w:type="dxa"/>
          </w:tcPr>
          <w:p w14:paraId="48966F3C" w14:textId="34BDDFBD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</w:tr>
      <w:tr w:rsidR="007526BA" w:rsidRPr="003E52E1" w14:paraId="39A61D69" w14:textId="77777777" w:rsidTr="00FA4A95">
        <w:tc>
          <w:tcPr>
            <w:tcW w:w="1701" w:type="dxa"/>
          </w:tcPr>
          <w:p w14:paraId="0D8A7259" w14:textId="4C12BBFE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8262" w:type="dxa"/>
          </w:tcPr>
          <w:p w14:paraId="1351869E" w14:textId="0CA90ADF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</w:tr>
      <w:tr w:rsidR="007526BA" w:rsidRPr="008820F0" w14:paraId="747F4D4F" w14:textId="77777777" w:rsidTr="00FA4A95">
        <w:tc>
          <w:tcPr>
            <w:tcW w:w="1701" w:type="dxa"/>
          </w:tcPr>
          <w:p w14:paraId="34C31FF5" w14:textId="1E6C2695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  <w:tc>
          <w:tcPr>
            <w:tcW w:w="8262" w:type="dxa"/>
          </w:tcPr>
          <w:p w14:paraId="3CADD98A" w14:textId="05C2D4D8" w:rsidR="007526BA" w:rsidRPr="008820F0" w:rsidRDefault="007526BA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</w:p>
        </w:tc>
      </w:tr>
      <w:tr w:rsidR="007526BA" w:rsidRPr="007526BA" w14:paraId="393CF9F5" w14:textId="77777777" w:rsidTr="00FA4A95">
        <w:tc>
          <w:tcPr>
            <w:tcW w:w="1701" w:type="dxa"/>
          </w:tcPr>
          <w:p w14:paraId="52C5C928" w14:textId="3F83459C" w:rsidR="007526BA" w:rsidRPr="007C0B1D" w:rsidRDefault="007526BA" w:rsidP="003C76BB">
            <w:pPr>
              <w:spacing w:after="0"/>
              <w:jc w:val="both"/>
              <w:rPr>
                <w:rFonts w:asciiTheme="minorHAnsi" w:hAnsiTheme="minorHAnsi"/>
              </w:rPr>
            </w:pPr>
          </w:p>
        </w:tc>
        <w:tc>
          <w:tcPr>
            <w:tcW w:w="8262" w:type="dxa"/>
          </w:tcPr>
          <w:p w14:paraId="08C2EE4F" w14:textId="3610D9E0" w:rsidR="007526BA" w:rsidRPr="007526BA" w:rsidRDefault="007526BA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</w:rPr>
            </w:pPr>
          </w:p>
        </w:tc>
      </w:tr>
      <w:tr w:rsidR="007526BA" w:rsidRPr="008820F0" w14:paraId="4BDA63CD" w14:textId="77777777" w:rsidTr="00FA4A95">
        <w:tc>
          <w:tcPr>
            <w:tcW w:w="1701" w:type="dxa"/>
          </w:tcPr>
          <w:p w14:paraId="734DFAC0" w14:textId="42ACFF0A" w:rsidR="007526BA" w:rsidRPr="007C6C5B" w:rsidRDefault="007526BA" w:rsidP="003C76BB">
            <w:pPr>
              <w:spacing w:after="0"/>
              <w:jc w:val="both"/>
              <w:rPr>
                <w:rFonts w:ascii="Calibri" w:hAnsi="Calibri" w:cs="Calibri"/>
                <w:szCs w:val="20"/>
              </w:rPr>
            </w:pPr>
          </w:p>
        </w:tc>
        <w:tc>
          <w:tcPr>
            <w:tcW w:w="8262" w:type="dxa"/>
          </w:tcPr>
          <w:p w14:paraId="11999449" w14:textId="0D424711" w:rsidR="007526BA" w:rsidRPr="007C6C5B" w:rsidRDefault="007526BA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</w:rPr>
            </w:pPr>
          </w:p>
        </w:tc>
      </w:tr>
    </w:tbl>
    <w:p w14:paraId="44C0EB20" w14:textId="77777777" w:rsidR="00047652" w:rsidRPr="00AB3021" w:rsidRDefault="00047652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</w:rPr>
      </w:pPr>
    </w:p>
    <w:p w14:paraId="4C2B4458" w14:textId="77777777" w:rsidR="00047652" w:rsidRPr="00AB3021" w:rsidRDefault="00047652" w:rsidP="003C76BB">
      <w:pPr>
        <w:spacing w:before="0" w:after="0"/>
        <w:jc w:val="both"/>
        <w:rPr>
          <w:rFonts w:ascii="Calibri" w:eastAsia="Batang" w:hAnsi="Calibri" w:cs="Calibri"/>
          <w:b/>
          <w:color w:val="156570"/>
          <w:sz w:val="24"/>
          <w:lang w:eastAsia="ko-KR"/>
        </w:rPr>
      </w:pPr>
      <w:r w:rsidRPr="00AB3021">
        <w:rPr>
          <w:rFonts w:ascii="Calibri" w:hAnsi="Calibri" w:cs="Calibri"/>
          <w:sz w:val="24"/>
        </w:rPr>
        <w:br w:type="page"/>
      </w:r>
    </w:p>
    <w:p w14:paraId="2C74120A" w14:textId="27D911FE" w:rsidR="00EE774E" w:rsidRDefault="00EE774E" w:rsidP="00584EF3">
      <w:pPr>
        <w:pStyle w:val="CVHeading"/>
        <w:spacing w:before="0" w:after="0"/>
        <w:rPr>
          <w:rFonts w:ascii="Calibri" w:hAnsi="Calibri" w:cs="Calibri"/>
          <w:sz w:val="28"/>
          <w:szCs w:val="28"/>
          <w:lang w:val="es-ES"/>
        </w:rPr>
      </w:pPr>
      <w:bookmarkStart w:id="8" w:name="_Hlk109222185"/>
      <w:r>
        <w:rPr>
          <w:rFonts w:ascii="Calibri" w:hAnsi="Calibri" w:cs="Calibri"/>
          <w:sz w:val="28"/>
          <w:szCs w:val="28"/>
          <w:lang w:val="es-ES"/>
        </w:rPr>
        <w:lastRenderedPageBreak/>
        <w:t>Experiencia</w:t>
      </w:r>
    </w:p>
    <w:bookmarkEnd w:id="8"/>
    <w:p w14:paraId="0F0E8C92" w14:textId="77777777" w:rsidR="008D613A" w:rsidRPr="008D613A" w:rsidRDefault="008D613A" w:rsidP="00627F22">
      <w:pPr>
        <w:pStyle w:val="CVHeading"/>
        <w:pBdr>
          <w:bottom w:val="none" w:sz="0" w:space="0" w:color="auto"/>
        </w:pBdr>
        <w:spacing w:before="0" w:after="0"/>
        <w:jc w:val="both"/>
        <w:rPr>
          <w:rFonts w:ascii="Calibri" w:hAnsi="Calibri" w:cs="Calibri"/>
          <w:sz w:val="16"/>
          <w:szCs w:val="16"/>
          <w:lang w:val="es-ES"/>
        </w:rPr>
      </w:pPr>
    </w:p>
    <w:p w14:paraId="652BF039" w14:textId="7C3B6E97" w:rsidR="0088158D" w:rsidRPr="007C6C5B" w:rsidRDefault="0088158D" w:rsidP="00627F22">
      <w:pPr>
        <w:pStyle w:val="CVHeading"/>
        <w:pBdr>
          <w:bottom w:val="none" w:sz="0" w:space="0" w:color="auto"/>
        </w:pBdr>
        <w:spacing w:before="0" w:after="0"/>
        <w:jc w:val="both"/>
        <w:rPr>
          <w:rStyle w:val="Hipervnculo"/>
          <w:rFonts w:ascii="Calibri" w:eastAsiaTheme="majorEastAsia" w:hAnsi="Calibri" w:cs="Calibri"/>
          <w:sz w:val="24"/>
          <w:szCs w:val="24"/>
          <w:lang w:val="es-ES"/>
        </w:rPr>
      </w:pPr>
      <w:proofErr w:type="spellStart"/>
      <w:r w:rsidRPr="007C6C5B">
        <w:rPr>
          <w:rFonts w:ascii="Calibri" w:hAnsi="Calibri" w:cs="Calibri"/>
          <w:sz w:val="24"/>
          <w:szCs w:val="24"/>
          <w:lang w:val="es-ES"/>
        </w:rPr>
        <w:t>Eptisa</w:t>
      </w:r>
      <w:proofErr w:type="spellEnd"/>
    </w:p>
    <w:p w14:paraId="61ABB237" w14:textId="33DF3E61" w:rsidR="002E3CFA" w:rsidRPr="007C6C5B" w:rsidRDefault="0088158D" w:rsidP="003C76BB">
      <w:pPr>
        <w:spacing w:after="0"/>
        <w:jc w:val="both"/>
        <w:outlineLvl w:val="0"/>
        <w:rPr>
          <w:rFonts w:ascii="Calibri" w:hAnsi="Calibri" w:cs="Calibri"/>
          <w:b/>
          <w:i/>
          <w:iCs/>
          <w:szCs w:val="20"/>
          <w:lang w:val="es-ES"/>
        </w:rPr>
      </w:pPr>
      <w:r w:rsidRPr="007C6C5B">
        <w:rPr>
          <w:rFonts w:ascii="Calibri" w:hAnsi="Calibri" w:cs="Calibri"/>
          <w:szCs w:val="20"/>
          <w:u w:val="single"/>
          <w:lang w:val="es-ES"/>
        </w:rPr>
        <w:t xml:space="preserve">Mersey Gateway Project: </w:t>
      </w:r>
      <w:r w:rsidR="00374C01" w:rsidRPr="007C6C5B">
        <w:rPr>
          <w:rFonts w:ascii="Calibri" w:hAnsi="Calibri" w:cs="Calibri"/>
          <w:b/>
          <w:szCs w:val="20"/>
          <w:lang w:val="es-ES"/>
        </w:rPr>
        <w:t>Vice Jefe de Proyecto</w:t>
      </w:r>
      <w:r w:rsidRPr="007C6C5B">
        <w:rPr>
          <w:rFonts w:ascii="Calibri" w:hAnsi="Calibri" w:cs="Calibri"/>
          <w:b/>
          <w:szCs w:val="20"/>
          <w:lang w:val="es-ES"/>
        </w:rPr>
        <w:t xml:space="preserve"> </w:t>
      </w:r>
      <w:proofErr w:type="spellStart"/>
      <w:r w:rsidRPr="007C6C5B">
        <w:rPr>
          <w:rFonts w:ascii="Calibri" w:hAnsi="Calibri" w:cs="Calibri"/>
          <w:b/>
          <w:i/>
          <w:iCs/>
          <w:szCs w:val="20"/>
          <w:lang w:val="es-ES"/>
        </w:rPr>
        <w:t>Landside</w:t>
      </w:r>
      <w:proofErr w:type="spellEnd"/>
      <w:r w:rsidRPr="007C6C5B">
        <w:rPr>
          <w:rFonts w:ascii="Calibri" w:hAnsi="Calibri" w:cs="Calibri"/>
          <w:b/>
          <w:i/>
          <w:iCs/>
          <w:szCs w:val="20"/>
          <w:lang w:val="es-ES"/>
        </w:rPr>
        <w:t xml:space="preserve"> </w:t>
      </w:r>
      <w:proofErr w:type="spellStart"/>
      <w:r w:rsidRPr="007C6C5B">
        <w:rPr>
          <w:rFonts w:ascii="Calibri" w:hAnsi="Calibri" w:cs="Calibri"/>
          <w:b/>
          <w:i/>
          <w:iCs/>
          <w:szCs w:val="20"/>
          <w:lang w:val="es-ES"/>
        </w:rPr>
        <w:t>Structures</w:t>
      </w:r>
      <w:proofErr w:type="spellEnd"/>
    </w:p>
    <w:p w14:paraId="1668CCE8" w14:textId="476DDF0D" w:rsidR="00280ED9" w:rsidRPr="00280ED9" w:rsidRDefault="00280ED9" w:rsidP="003C76BB">
      <w:pPr>
        <w:spacing w:after="0"/>
        <w:jc w:val="both"/>
        <w:outlineLvl w:val="0"/>
        <w:rPr>
          <w:rFonts w:ascii="Calibri" w:hAnsi="Calibri" w:cs="Calibri"/>
          <w:bCs/>
          <w:szCs w:val="20"/>
          <w:lang w:val="es-ES"/>
        </w:rPr>
      </w:pPr>
      <w:r w:rsidRPr="00280ED9">
        <w:rPr>
          <w:rFonts w:asciiTheme="minorHAnsi" w:hAnsiTheme="minorHAnsi"/>
          <w:lang w:val="es-ES"/>
        </w:rPr>
        <w:t xml:space="preserve">Diseño del viaducto de hormigón armado </w:t>
      </w:r>
      <w:proofErr w:type="spellStart"/>
      <w:r w:rsidRPr="00280ED9">
        <w:rPr>
          <w:rFonts w:asciiTheme="minorHAnsi" w:hAnsiTheme="minorHAnsi"/>
          <w:lang w:val="es-ES"/>
        </w:rPr>
        <w:t>Astmoor</w:t>
      </w:r>
      <w:proofErr w:type="spellEnd"/>
      <w:r w:rsidRPr="00280ED9">
        <w:rPr>
          <w:rFonts w:asciiTheme="minorHAnsi" w:hAnsiTheme="minorHAnsi"/>
          <w:lang w:val="es-ES"/>
        </w:rPr>
        <w:t xml:space="preserve"> &amp; </w:t>
      </w:r>
      <w:proofErr w:type="spellStart"/>
      <w:r w:rsidRPr="00280ED9">
        <w:rPr>
          <w:rFonts w:asciiTheme="minorHAnsi" w:hAnsiTheme="minorHAnsi"/>
          <w:lang w:val="es-ES"/>
        </w:rPr>
        <w:t>Bridgewater</w:t>
      </w:r>
      <w:proofErr w:type="spellEnd"/>
      <w:r w:rsidRPr="00280ED9">
        <w:rPr>
          <w:rFonts w:asciiTheme="minorHAnsi" w:hAnsiTheme="minorHAnsi"/>
          <w:lang w:val="es-ES"/>
        </w:rPr>
        <w:t xml:space="preserve">, </w:t>
      </w:r>
      <w:r>
        <w:rPr>
          <w:rFonts w:asciiTheme="minorHAnsi" w:hAnsiTheme="minorHAnsi"/>
          <w:lang w:val="es-ES"/>
        </w:rPr>
        <w:t xml:space="preserve">los </w:t>
      </w:r>
      <w:r w:rsidRPr="00280ED9">
        <w:rPr>
          <w:rFonts w:asciiTheme="minorHAnsi" w:hAnsiTheme="minorHAnsi"/>
          <w:lang w:val="es-ES"/>
        </w:rPr>
        <w:t xml:space="preserve">muros de contención de </w:t>
      </w:r>
      <w:r w:rsidRPr="00F863C0">
        <w:rPr>
          <w:rFonts w:asciiTheme="minorHAnsi" w:hAnsiTheme="minorHAnsi"/>
          <w:lang w:val="es-ES"/>
        </w:rPr>
        <w:t>vari</w:t>
      </w:r>
      <w:r w:rsidR="00171AD8" w:rsidRPr="00F863C0">
        <w:rPr>
          <w:rFonts w:asciiTheme="minorHAnsi" w:hAnsiTheme="minorHAnsi"/>
          <w:lang w:val="es-ES"/>
        </w:rPr>
        <w:t>a</w:t>
      </w:r>
      <w:r w:rsidRPr="00F863C0">
        <w:rPr>
          <w:rFonts w:asciiTheme="minorHAnsi" w:hAnsiTheme="minorHAnsi"/>
          <w:lang w:val="es-ES"/>
        </w:rPr>
        <w:t>s</w:t>
      </w:r>
      <w:r w:rsidRPr="00280ED9">
        <w:rPr>
          <w:rFonts w:asciiTheme="minorHAnsi" w:hAnsiTheme="minorHAnsi"/>
          <w:lang w:val="es-ES"/>
        </w:rPr>
        <w:t xml:space="preserve"> tipologías, geotecnia y drenaje para todo el proyecto, incluyendo el puente principal. Además, se ha encargado del apoyo técnico a la construcción</w:t>
      </w:r>
      <w:r>
        <w:rPr>
          <w:rFonts w:asciiTheme="minorHAnsi" w:hAnsiTheme="minorHAnsi"/>
          <w:lang w:val="es-ES"/>
        </w:rPr>
        <w:t>.</w:t>
      </w:r>
    </w:p>
    <w:p w14:paraId="12E0DD52" w14:textId="63991291" w:rsidR="0088158D" w:rsidRDefault="0088158D" w:rsidP="003C76BB">
      <w:pPr>
        <w:spacing w:after="0"/>
        <w:jc w:val="both"/>
        <w:outlineLvl w:val="0"/>
        <w:rPr>
          <w:rFonts w:ascii="Calibri" w:hAnsi="Calibri" w:cs="Calibri"/>
          <w:szCs w:val="20"/>
          <w:lang w:val="es-ES"/>
        </w:rPr>
      </w:pPr>
      <w:r w:rsidRPr="00A40CD1">
        <w:rPr>
          <w:rFonts w:ascii="Calibri" w:hAnsi="Calibri" w:cs="Calibri"/>
          <w:szCs w:val="20"/>
          <w:u w:val="single"/>
          <w:lang w:val="es-ES"/>
        </w:rPr>
        <w:t>N25 New Ross Bypass</w:t>
      </w:r>
      <w:r w:rsidRPr="00A40CD1">
        <w:rPr>
          <w:rFonts w:ascii="Calibri" w:hAnsi="Calibri" w:cs="Calibri"/>
          <w:szCs w:val="20"/>
          <w:lang w:val="es-ES"/>
        </w:rPr>
        <w:t xml:space="preserve">: </w:t>
      </w:r>
      <w:proofErr w:type="gramStart"/>
      <w:r w:rsidR="00374C01" w:rsidRPr="00A40CD1">
        <w:rPr>
          <w:rFonts w:ascii="Calibri" w:hAnsi="Calibri" w:cs="Calibri"/>
          <w:b/>
          <w:szCs w:val="20"/>
          <w:lang w:val="es-ES"/>
        </w:rPr>
        <w:t>Jefe</w:t>
      </w:r>
      <w:proofErr w:type="gramEnd"/>
      <w:r w:rsidR="00374C01" w:rsidRPr="00A40CD1">
        <w:rPr>
          <w:rFonts w:ascii="Calibri" w:hAnsi="Calibri" w:cs="Calibri"/>
          <w:b/>
          <w:szCs w:val="20"/>
          <w:lang w:val="es-ES"/>
        </w:rPr>
        <w:t xml:space="preserve"> de Proyecto Chequeo tipo </w:t>
      </w:r>
      <w:r w:rsidR="00B85BCF" w:rsidRPr="00B85BCF">
        <w:rPr>
          <w:rFonts w:asciiTheme="minorHAnsi" w:hAnsiTheme="minorHAnsi"/>
          <w:b/>
          <w:bCs/>
          <w:lang w:val="es-ES"/>
        </w:rPr>
        <w:t>Categoría III</w:t>
      </w:r>
      <w:r w:rsidRPr="00B85BCF">
        <w:rPr>
          <w:rFonts w:ascii="Calibri" w:hAnsi="Calibri" w:cs="Calibri"/>
          <w:b/>
          <w:bCs/>
          <w:szCs w:val="20"/>
          <w:lang w:val="es-ES"/>
        </w:rPr>
        <w:t>.</w:t>
      </w:r>
    </w:p>
    <w:p w14:paraId="54E376D4" w14:textId="602C416F" w:rsidR="00BA1468" w:rsidRPr="00BA1468" w:rsidRDefault="00BA1468" w:rsidP="003C76BB">
      <w:pPr>
        <w:spacing w:after="0"/>
        <w:jc w:val="both"/>
        <w:outlineLvl w:val="0"/>
        <w:rPr>
          <w:rFonts w:asciiTheme="minorHAnsi" w:hAnsiTheme="minorHAnsi"/>
          <w:lang w:val="es-ES"/>
        </w:rPr>
      </w:pPr>
      <w:r w:rsidRPr="00BA1468">
        <w:rPr>
          <w:rFonts w:asciiTheme="minorHAnsi" w:hAnsiTheme="minorHAnsi"/>
          <w:lang w:val="es-ES"/>
        </w:rPr>
        <w:t>Chequeo de Categoría III para el puente de Barrow y chequeo del diseño geotécnico del proyecto.</w:t>
      </w:r>
    </w:p>
    <w:p w14:paraId="5797577F" w14:textId="77777777" w:rsidR="0088158D" w:rsidRPr="00A40CD1" w:rsidRDefault="0088158D" w:rsidP="003C76BB">
      <w:pPr>
        <w:spacing w:after="0"/>
        <w:jc w:val="both"/>
        <w:outlineLvl w:val="0"/>
        <w:rPr>
          <w:rFonts w:ascii="Calibri" w:hAnsi="Calibri" w:cs="Calibri"/>
          <w:szCs w:val="20"/>
          <w:lang w:val="es-ES"/>
        </w:rPr>
      </w:pPr>
    </w:p>
    <w:p w14:paraId="640492A1" w14:textId="77777777" w:rsidR="0088158D" w:rsidRPr="008820F0" w:rsidRDefault="0088158D" w:rsidP="003C76BB">
      <w:pPr>
        <w:spacing w:after="0"/>
        <w:jc w:val="both"/>
        <w:outlineLvl w:val="0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noProof/>
          <w:szCs w:val="20"/>
          <w:lang w:val="es-ES" w:eastAsia="en-GB"/>
        </w:rPr>
        <w:drawing>
          <wp:inline distT="0" distB="0" distL="0" distR="0" wp14:anchorId="429A8F9A" wp14:editId="211BBD40">
            <wp:extent cx="4921857" cy="1768792"/>
            <wp:effectExtent l="0" t="0" r="0" b="3175"/>
            <wp:docPr id="11" name="Imagen 8" descr="http://www.merseygateway.co.uk/wp-content/themes/cruz/scripts/timthumb.php?src=http://www.merseygateway.co.uk/wp-content/uploads/2014/06/aerial-view.jpg&amp;w=1280&amp;h=460&amp;zc=1&amp;q=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www.merseygateway.co.uk/wp-content/themes/cruz/scripts/timthumb.php?src=http://www.merseygateway.co.uk/wp-content/uploads/2014/06/aerial-view.jpg&amp;w=1280&amp;h=460&amp;zc=1&amp;q=10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000" cy="1775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7A0F1F" w14:textId="5ABEEA30" w:rsidR="0088158D" w:rsidRPr="008820F0" w:rsidRDefault="0088158D" w:rsidP="003C76BB">
      <w:pPr>
        <w:spacing w:after="0"/>
        <w:jc w:val="both"/>
        <w:outlineLvl w:val="0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szCs w:val="20"/>
          <w:lang w:val="es-ES"/>
        </w:rPr>
        <w:t xml:space="preserve">Mersey Gateway Project: </w:t>
      </w:r>
      <w:r w:rsidR="00A40CD1">
        <w:rPr>
          <w:rFonts w:ascii="Calibri" w:hAnsi="Calibri" w:cs="Calibri"/>
          <w:szCs w:val="20"/>
          <w:lang w:val="es-ES"/>
        </w:rPr>
        <w:t>Puente Principal</w:t>
      </w:r>
    </w:p>
    <w:p w14:paraId="4BA2C990" w14:textId="77777777" w:rsidR="0088158D" w:rsidRPr="008820F0" w:rsidRDefault="0088158D" w:rsidP="003C76BB">
      <w:pPr>
        <w:spacing w:after="0"/>
        <w:jc w:val="both"/>
        <w:outlineLvl w:val="0"/>
        <w:rPr>
          <w:rFonts w:ascii="Calibri" w:hAnsi="Calibri" w:cs="Calibri"/>
          <w:b/>
          <w:szCs w:val="20"/>
          <w:u w:val="single"/>
          <w:lang w:val="es-ES"/>
        </w:rPr>
      </w:pPr>
    </w:p>
    <w:p w14:paraId="3F1B8715" w14:textId="77777777" w:rsidR="0088158D" w:rsidRPr="008820F0" w:rsidRDefault="0088158D" w:rsidP="003C76BB">
      <w:pPr>
        <w:spacing w:after="0"/>
        <w:jc w:val="both"/>
        <w:outlineLvl w:val="0"/>
        <w:rPr>
          <w:rFonts w:ascii="Calibri" w:hAnsi="Calibri" w:cs="Calibri"/>
          <w:b/>
          <w:szCs w:val="20"/>
          <w:u w:val="single"/>
          <w:lang w:val="es-ES"/>
        </w:rPr>
      </w:pPr>
      <w:r w:rsidRPr="008820F0">
        <w:rPr>
          <w:rFonts w:ascii="Calibri" w:hAnsi="Calibri" w:cs="Calibri"/>
          <w:noProof/>
          <w:szCs w:val="20"/>
          <w:lang w:val="es-ES" w:eastAsia="en-GB"/>
        </w:rPr>
        <w:drawing>
          <wp:inline distT="0" distB="0" distL="0" distR="0" wp14:anchorId="62DAC1A2" wp14:editId="0BEAA95D">
            <wp:extent cx="4887722" cy="1757238"/>
            <wp:effectExtent l="0" t="0" r="8255" b="0"/>
            <wp:docPr id="5" name="Imagen 2" descr="http://www.merseygateway.co.uk/wp-content/themes/cruz/scripts/timthumb.php?src=http://www.merseygateway.co.uk/wp-content/uploads/2016/12/M6P9094-1280x460.jpg&amp;w=1280&amp;h=460&amp;zc=1&amp;q=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www.merseygateway.co.uk/wp-content/themes/cruz/scripts/timthumb.php?src=http://www.merseygateway.co.uk/wp-content/uploads/2016/12/M6P9094-1280x460.jpg&amp;w=1280&amp;h=460&amp;zc=1&amp;q=10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431" cy="1773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1A0E71" w14:textId="07063222" w:rsidR="0088158D" w:rsidRPr="00AB3021" w:rsidRDefault="0088158D" w:rsidP="003C76BB">
      <w:pPr>
        <w:jc w:val="both"/>
        <w:rPr>
          <w:rFonts w:ascii="Calibri" w:hAnsi="Calibri" w:cs="Calibri"/>
          <w:szCs w:val="20"/>
        </w:rPr>
      </w:pPr>
      <w:r w:rsidRPr="00AB3021">
        <w:rPr>
          <w:rFonts w:ascii="Calibri" w:hAnsi="Calibri" w:cs="Calibri"/>
          <w:szCs w:val="20"/>
        </w:rPr>
        <w:t xml:space="preserve">Mersey Gateway Project: </w:t>
      </w:r>
      <w:proofErr w:type="spellStart"/>
      <w:r w:rsidR="00A40CD1" w:rsidRPr="00AB3021">
        <w:rPr>
          <w:rFonts w:ascii="Calibri" w:hAnsi="Calibri" w:cs="Calibri"/>
          <w:szCs w:val="20"/>
        </w:rPr>
        <w:t>Viaducto</w:t>
      </w:r>
      <w:proofErr w:type="spellEnd"/>
      <w:r w:rsidR="00A40CD1" w:rsidRPr="00AB3021">
        <w:rPr>
          <w:rFonts w:ascii="Calibri" w:hAnsi="Calibri" w:cs="Calibri"/>
          <w:szCs w:val="20"/>
        </w:rPr>
        <w:t xml:space="preserve"> de </w:t>
      </w:r>
      <w:proofErr w:type="spellStart"/>
      <w:r w:rsidRPr="00AB3021">
        <w:rPr>
          <w:rFonts w:ascii="Calibri" w:hAnsi="Calibri" w:cs="Calibri"/>
          <w:szCs w:val="20"/>
        </w:rPr>
        <w:t>Astmoor</w:t>
      </w:r>
      <w:proofErr w:type="spellEnd"/>
      <w:r w:rsidRPr="00AB3021">
        <w:rPr>
          <w:rFonts w:ascii="Calibri" w:hAnsi="Calibri" w:cs="Calibri"/>
          <w:szCs w:val="20"/>
        </w:rPr>
        <w:t xml:space="preserve"> &amp; Bridgewater</w:t>
      </w:r>
    </w:p>
    <w:p w14:paraId="68A8C869" w14:textId="77777777" w:rsidR="0088158D" w:rsidRPr="008820F0" w:rsidRDefault="0088158D" w:rsidP="003C76BB">
      <w:pPr>
        <w:jc w:val="both"/>
        <w:rPr>
          <w:rFonts w:ascii="Calibri" w:hAnsi="Calibri" w:cs="Calibri"/>
          <w:lang w:val="es-ES"/>
        </w:rPr>
      </w:pPr>
      <w:r w:rsidRPr="008820F0">
        <w:rPr>
          <w:rFonts w:ascii="Calibri" w:hAnsi="Calibri" w:cs="Calibri"/>
          <w:noProof/>
          <w:lang w:val="es-ES" w:eastAsia="en-GB"/>
        </w:rPr>
        <w:drawing>
          <wp:inline distT="0" distB="0" distL="0" distR="0" wp14:anchorId="17FB9CF7" wp14:editId="50AB1385">
            <wp:extent cx="4896117" cy="2663687"/>
            <wp:effectExtent l="0" t="0" r="0" b="3810"/>
            <wp:docPr id="10" name="Imagen 5" descr="http://www.n25newross.ie/wordpress/wp-content/uploads/2016/04/home-carousel-2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n25newross.ie/wordpress/wp-content/uploads/2016/04/home-carousel-2-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837" cy="2676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1D494D" w14:textId="77777777" w:rsidR="0088158D" w:rsidRPr="007C6C5B" w:rsidRDefault="0088158D" w:rsidP="003C76BB">
      <w:pPr>
        <w:jc w:val="both"/>
        <w:rPr>
          <w:rFonts w:ascii="Calibri" w:hAnsi="Calibri" w:cs="Calibri"/>
        </w:rPr>
      </w:pPr>
      <w:r w:rsidRPr="007C6C5B">
        <w:rPr>
          <w:rFonts w:ascii="Calibri" w:hAnsi="Calibri" w:cs="Calibri"/>
        </w:rPr>
        <w:t xml:space="preserve">N25 New </w:t>
      </w:r>
      <w:r w:rsidRPr="007C6C5B">
        <w:rPr>
          <w:rFonts w:ascii="Calibri" w:hAnsi="Calibri" w:cs="Calibri"/>
          <w:szCs w:val="20"/>
        </w:rPr>
        <w:t>Ross Bypass: Barrow Crossing</w:t>
      </w:r>
      <w:r w:rsidRPr="007C6C5B">
        <w:rPr>
          <w:rFonts w:ascii="Calibri" w:hAnsi="Calibri" w:cs="Calibri"/>
        </w:rPr>
        <w:br w:type="page"/>
      </w:r>
    </w:p>
    <w:p w14:paraId="3491CAB1" w14:textId="65479E9E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FCC CONSTRUCCIÓN</w:t>
      </w:r>
    </w:p>
    <w:p w14:paraId="5819B939" w14:textId="51580133" w:rsidR="0088158D" w:rsidRPr="008820F0" w:rsidRDefault="00CA4E62" w:rsidP="003C76BB">
      <w:pPr>
        <w:pStyle w:val="Textonotaalfinal"/>
        <w:jc w:val="both"/>
        <w:rPr>
          <w:rFonts w:ascii="Calibri" w:hAnsi="Calibri" w:cs="Calibri"/>
        </w:rPr>
      </w:pPr>
      <w:r w:rsidRPr="00CA4E62">
        <w:rPr>
          <w:rFonts w:ascii="Calibri" w:hAnsi="Calibri" w:cs="Calibri"/>
          <w:b/>
        </w:rPr>
        <w:t xml:space="preserve">Encargado de </w:t>
      </w:r>
      <w:r>
        <w:rPr>
          <w:rFonts w:ascii="Calibri" w:hAnsi="Calibri" w:cs="Calibri"/>
          <w:b/>
        </w:rPr>
        <w:t xml:space="preserve">la </w:t>
      </w:r>
      <w:r w:rsidRPr="00CA4E62">
        <w:rPr>
          <w:rFonts w:ascii="Calibri" w:hAnsi="Calibri" w:cs="Calibri"/>
          <w:b/>
        </w:rPr>
        <w:t xml:space="preserve">producción de todos los planos de construcción y representante del diseño </w:t>
      </w:r>
      <w:r w:rsidRPr="00CA4E62">
        <w:rPr>
          <w:rFonts w:ascii="Calibri" w:hAnsi="Calibri" w:cs="Calibri"/>
          <w:bCs/>
        </w:rPr>
        <w:t xml:space="preserve">en obra para el </w:t>
      </w:r>
      <w:r w:rsidR="0088158D" w:rsidRPr="00CA4E62">
        <w:rPr>
          <w:rFonts w:ascii="Calibri" w:hAnsi="Calibri" w:cs="Calibri"/>
          <w:bCs/>
        </w:rPr>
        <w:t xml:space="preserve">New </w:t>
      </w:r>
      <w:proofErr w:type="spellStart"/>
      <w:r w:rsidR="0088158D" w:rsidRPr="00CA4E62">
        <w:rPr>
          <w:rFonts w:ascii="Calibri" w:hAnsi="Calibri" w:cs="Calibri"/>
          <w:bCs/>
        </w:rPr>
        <w:t>Europe</w:t>
      </w:r>
      <w:proofErr w:type="spellEnd"/>
      <w:r w:rsidR="0088158D" w:rsidRPr="00CA4E62">
        <w:rPr>
          <w:rFonts w:ascii="Calibri" w:hAnsi="Calibri" w:cs="Calibri"/>
          <w:bCs/>
        </w:rPr>
        <w:t xml:space="preserve"> Bridge</w:t>
      </w:r>
      <w:r w:rsidR="008D55E8">
        <w:rPr>
          <w:rFonts w:ascii="Calibri" w:hAnsi="Calibri" w:cs="Calibri"/>
          <w:bCs/>
        </w:rPr>
        <w:t xml:space="preserve"> (</w:t>
      </w:r>
      <w:proofErr w:type="spellStart"/>
      <w:r w:rsidR="0088158D" w:rsidRPr="007141F4">
        <w:rPr>
          <w:rFonts w:ascii="Calibri" w:hAnsi="Calibri" w:cs="Calibri"/>
          <w:bCs/>
          <w:iCs/>
        </w:rPr>
        <w:t>Vidin</w:t>
      </w:r>
      <w:proofErr w:type="spellEnd"/>
      <w:r w:rsidR="0088158D" w:rsidRPr="007141F4">
        <w:rPr>
          <w:rFonts w:ascii="Calibri" w:hAnsi="Calibri" w:cs="Calibri"/>
          <w:bCs/>
          <w:iCs/>
        </w:rPr>
        <w:t>–Calafat Bridge</w:t>
      </w:r>
      <w:r w:rsidR="008D55E8">
        <w:rPr>
          <w:rFonts w:ascii="Calibri" w:hAnsi="Calibri" w:cs="Calibri"/>
        </w:rPr>
        <w:t xml:space="preserve">, </w:t>
      </w:r>
      <w:r w:rsidR="0088158D" w:rsidRPr="00CA4E62">
        <w:rPr>
          <w:rFonts w:ascii="Calibri" w:hAnsi="Calibri" w:cs="Calibri"/>
        </w:rPr>
        <w:t xml:space="preserve">Bulgaria). </w:t>
      </w:r>
      <w:r>
        <w:rPr>
          <w:rFonts w:ascii="Calibri" w:hAnsi="Calibri" w:cs="Calibri"/>
        </w:rPr>
        <w:t>Valor de contrato</w:t>
      </w:r>
      <w:r w:rsidR="0088158D" w:rsidRPr="008820F0">
        <w:rPr>
          <w:rFonts w:ascii="Calibri" w:hAnsi="Calibri" w:cs="Calibri"/>
        </w:rPr>
        <w:t xml:space="preserve"> 235M€.</w:t>
      </w:r>
    </w:p>
    <w:p w14:paraId="6DE3A023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50835626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5BD34E36" wp14:editId="546C6188">
            <wp:extent cx="5086350" cy="2474851"/>
            <wp:effectExtent l="1905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752" cy="247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8CDE53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0C39ECEC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5CE6782B" wp14:editId="109CFAB1">
            <wp:extent cx="2428875" cy="3238500"/>
            <wp:effectExtent l="19050" t="0" r="952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589" cy="3238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714A0F72" wp14:editId="413F7CA1">
            <wp:extent cx="2736025" cy="2051618"/>
            <wp:effectExtent l="19050" t="0" r="717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024" cy="2053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42DA40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</w:rPr>
        <w:t xml:space="preserve">New </w:t>
      </w:r>
      <w:proofErr w:type="spellStart"/>
      <w:r w:rsidRPr="008820F0">
        <w:rPr>
          <w:rFonts w:ascii="Calibri" w:hAnsi="Calibri" w:cs="Calibri"/>
        </w:rPr>
        <w:t>Europe</w:t>
      </w:r>
      <w:proofErr w:type="spellEnd"/>
      <w:r w:rsidRPr="008820F0">
        <w:rPr>
          <w:rFonts w:ascii="Calibri" w:hAnsi="Calibri" w:cs="Calibri"/>
        </w:rPr>
        <w:t xml:space="preserve"> Bridge</w:t>
      </w:r>
    </w:p>
    <w:p w14:paraId="10BB8BCA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511D11B7" w14:textId="516A6AEB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0"/>
          <w:u w:val="single"/>
          <w:lang w:val="es-ES"/>
        </w:rPr>
        <w:br w:type="page"/>
      </w: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DRAGADOS SA</w:t>
      </w:r>
    </w:p>
    <w:p w14:paraId="633D8D65" w14:textId="4C80C62C" w:rsidR="0088158D" w:rsidRPr="008820F0" w:rsidRDefault="00C40089" w:rsidP="003C76BB">
      <w:pPr>
        <w:pStyle w:val="Textonotaalfinal"/>
        <w:jc w:val="both"/>
        <w:rPr>
          <w:rFonts w:ascii="Calibri" w:hAnsi="Calibri" w:cs="Calibri"/>
        </w:rPr>
      </w:pPr>
      <w:r>
        <w:rPr>
          <w:rFonts w:ascii="Calibri" w:hAnsi="Calibri" w:cs="Calibri"/>
          <w:b/>
        </w:rPr>
        <w:t xml:space="preserve">Técnico de Control de Calidad </w:t>
      </w:r>
      <w:r w:rsidRPr="008820F0">
        <w:rPr>
          <w:rFonts w:ascii="Calibri" w:hAnsi="Calibri" w:cs="Calibri"/>
          <w:b/>
        </w:rPr>
        <w:t>en</w:t>
      </w:r>
      <w:r w:rsidRPr="00C40089">
        <w:rPr>
          <w:rFonts w:ascii="Calibri" w:hAnsi="Calibri" w:cs="Calibri"/>
          <w:bCs/>
        </w:rPr>
        <w:t xml:space="preserve"> la</w:t>
      </w:r>
      <w:r w:rsidR="0088158D" w:rsidRPr="00C40089">
        <w:rPr>
          <w:rFonts w:ascii="Calibri" w:hAnsi="Calibri" w:cs="Calibri"/>
          <w:bCs/>
        </w:rPr>
        <w:t xml:space="preserve"> </w:t>
      </w:r>
      <w:r w:rsidR="0088158D" w:rsidRPr="00C40089">
        <w:rPr>
          <w:rStyle w:val="st"/>
          <w:rFonts w:ascii="Calibri" w:eastAsiaTheme="majorEastAsia" w:hAnsi="Calibri" w:cs="Calibri"/>
          <w:bCs/>
        </w:rPr>
        <w:t>Torre</w:t>
      </w:r>
      <w:r w:rsidR="0088158D" w:rsidRPr="008820F0">
        <w:rPr>
          <w:rStyle w:val="st"/>
          <w:rFonts w:ascii="Calibri" w:eastAsiaTheme="majorEastAsia" w:hAnsi="Calibri" w:cs="Calibri"/>
        </w:rPr>
        <w:t xml:space="preserve"> </w:t>
      </w:r>
      <w:r w:rsidR="008337C7">
        <w:rPr>
          <w:rStyle w:val="st"/>
          <w:rFonts w:ascii="Calibri" w:eastAsiaTheme="majorEastAsia" w:hAnsi="Calibri" w:cs="Calibri"/>
        </w:rPr>
        <w:t>Cepsa</w:t>
      </w:r>
      <w:r w:rsidR="0088158D" w:rsidRPr="008820F0">
        <w:rPr>
          <w:rStyle w:val="st"/>
          <w:rFonts w:ascii="Calibri" w:eastAsiaTheme="majorEastAsia" w:hAnsi="Calibri" w:cs="Calibri"/>
          <w:b/>
          <w:bCs/>
        </w:rPr>
        <w:t xml:space="preserve">. </w:t>
      </w:r>
      <w:r>
        <w:rPr>
          <w:rFonts w:ascii="Calibri" w:hAnsi="Calibri" w:cs="Calibri"/>
        </w:rPr>
        <w:t>Valor de contrato</w:t>
      </w:r>
      <w:r w:rsidR="0088158D" w:rsidRPr="008820F0">
        <w:rPr>
          <w:rFonts w:ascii="Calibri" w:hAnsi="Calibri" w:cs="Calibri"/>
        </w:rPr>
        <w:t xml:space="preserve"> </w:t>
      </w:r>
      <w:r w:rsidR="00E55BA1" w:rsidRPr="008820F0">
        <w:rPr>
          <w:rFonts w:ascii="Calibri" w:hAnsi="Calibri" w:cs="Calibri"/>
        </w:rPr>
        <w:t>€</w:t>
      </w:r>
      <w:r w:rsidR="0088158D" w:rsidRPr="008820F0">
        <w:rPr>
          <w:rFonts w:ascii="Calibri" w:hAnsi="Calibri" w:cs="Calibri"/>
        </w:rPr>
        <w:t>82M.</w:t>
      </w:r>
    </w:p>
    <w:p w14:paraId="4B663575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2B1D9436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3B9CFBD7" wp14:editId="1076284C">
            <wp:extent cx="2964116" cy="4845132"/>
            <wp:effectExtent l="19050" t="0" r="7684" b="0"/>
            <wp:docPr id="1" name="irc_mi" descr="http://upload.wikimedia.org/wikipedia/commons/2/22/Torre_Caja_Madrid_%28CTBA%29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upload.wikimedia.org/wikipedia/commons/2/22/Torre_Caja_Madrid_%28CTBA%29_10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395" cy="4850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CB92C4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24CA370E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1FF4A023" wp14:editId="06B01EDB">
            <wp:extent cx="2992581" cy="2244437"/>
            <wp:effectExtent l="1905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279" cy="2244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AEE35B" w14:textId="6BD5D8DE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</w:rPr>
        <w:t xml:space="preserve">Torre </w:t>
      </w:r>
      <w:r w:rsidR="00DB21FE">
        <w:rPr>
          <w:rFonts w:ascii="Calibri" w:hAnsi="Calibri" w:cs="Calibri"/>
        </w:rPr>
        <w:t>Cepsa</w:t>
      </w:r>
    </w:p>
    <w:p w14:paraId="5C552101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48E00272" w14:textId="7E6EAB0A" w:rsidR="0088158D" w:rsidRPr="005B2715" w:rsidRDefault="005B2715" w:rsidP="003C76BB">
      <w:pPr>
        <w:jc w:val="both"/>
        <w:rPr>
          <w:rFonts w:ascii="Calibri" w:eastAsia="Times New Roman" w:hAnsi="Calibri" w:cs="Calibri"/>
          <w:szCs w:val="20"/>
          <w:lang w:val="es-ES" w:eastAsia="es-ES"/>
        </w:rPr>
      </w:pPr>
      <w:r w:rsidRPr="005B2715">
        <w:rPr>
          <w:rFonts w:ascii="Calibri" w:hAnsi="Calibri" w:cs="Calibri"/>
          <w:szCs w:val="20"/>
          <w:lang w:val="es-ES"/>
        </w:rPr>
        <w:t xml:space="preserve">Responsable para el control de la recepción de </w:t>
      </w:r>
      <w:r w:rsidR="00133D7E">
        <w:rPr>
          <w:rFonts w:ascii="Calibri" w:hAnsi="Calibri" w:cs="Calibri"/>
          <w:szCs w:val="20"/>
          <w:lang w:val="es-ES"/>
        </w:rPr>
        <w:t xml:space="preserve">los </w:t>
      </w:r>
      <w:r w:rsidRPr="005B2715">
        <w:rPr>
          <w:rFonts w:ascii="Calibri" w:hAnsi="Calibri" w:cs="Calibri"/>
          <w:szCs w:val="20"/>
          <w:lang w:val="es-ES"/>
        </w:rPr>
        <w:t xml:space="preserve">materiales (hormigón, acero etc.) y el control de la </w:t>
      </w:r>
      <w:r>
        <w:rPr>
          <w:rFonts w:ascii="Calibri" w:hAnsi="Calibri" w:cs="Calibri"/>
          <w:szCs w:val="20"/>
          <w:lang w:val="es-ES"/>
        </w:rPr>
        <w:t>ejecución.</w:t>
      </w:r>
      <w:r w:rsidR="0088158D" w:rsidRPr="005B2715">
        <w:rPr>
          <w:rFonts w:ascii="Calibri" w:hAnsi="Calibri" w:cs="Calibri"/>
          <w:szCs w:val="20"/>
          <w:lang w:val="es-ES"/>
        </w:rPr>
        <w:br w:type="page"/>
      </w:r>
    </w:p>
    <w:p w14:paraId="54CABC82" w14:textId="6015F255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OPROLER MADRID SA</w:t>
      </w:r>
    </w:p>
    <w:p w14:paraId="4917BBCF" w14:textId="04391F48" w:rsidR="0088158D" w:rsidRPr="008820F0" w:rsidRDefault="007466EB" w:rsidP="003C76BB">
      <w:pPr>
        <w:pStyle w:val="Textonotaalfinal"/>
        <w:jc w:val="both"/>
        <w:rPr>
          <w:rFonts w:ascii="Calibri" w:hAnsi="Calibri" w:cs="Calibri"/>
        </w:rPr>
      </w:pPr>
      <w:r w:rsidRPr="007466EB">
        <w:rPr>
          <w:rFonts w:ascii="Calibri" w:hAnsi="Calibri" w:cs="Calibri"/>
          <w:b/>
        </w:rPr>
        <w:t>Jefe de Obra</w:t>
      </w:r>
      <w:r w:rsidR="0088158D" w:rsidRPr="007466EB">
        <w:rPr>
          <w:rFonts w:ascii="Calibri" w:hAnsi="Calibri" w:cs="Calibri"/>
        </w:rPr>
        <w:t xml:space="preserve"> </w:t>
      </w:r>
      <w:r w:rsidRPr="007466EB">
        <w:rPr>
          <w:rFonts w:ascii="Calibri" w:hAnsi="Calibri" w:cs="Calibri"/>
        </w:rPr>
        <w:t>para la reforma de dos edificios de of</w:t>
      </w:r>
      <w:r>
        <w:rPr>
          <w:rFonts w:ascii="Calibri" w:hAnsi="Calibri" w:cs="Calibri"/>
        </w:rPr>
        <w:t>icinas de</w:t>
      </w:r>
      <w:r w:rsidR="0088158D" w:rsidRPr="007466EB">
        <w:rPr>
          <w:rFonts w:ascii="Calibri" w:hAnsi="Calibri" w:cs="Calibri"/>
        </w:rPr>
        <w:t xml:space="preserve"> 19,000m</w:t>
      </w:r>
      <w:r w:rsidR="0088158D" w:rsidRPr="007466EB">
        <w:rPr>
          <w:rFonts w:ascii="Calibri" w:hAnsi="Calibri" w:cs="Calibri"/>
          <w:vertAlign w:val="superscript"/>
        </w:rPr>
        <w:t>2</w:t>
      </w:r>
      <w:r w:rsidR="0088158D" w:rsidRPr="007466EB">
        <w:rPr>
          <w:rFonts w:ascii="Calibri" w:hAnsi="Calibri" w:cs="Calibri"/>
        </w:rPr>
        <w:t xml:space="preserve"> </w:t>
      </w:r>
      <w:r w:rsidR="00D70B76">
        <w:rPr>
          <w:rFonts w:ascii="Calibri" w:hAnsi="Calibri" w:cs="Calibri"/>
        </w:rPr>
        <w:t xml:space="preserve">para </w:t>
      </w:r>
      <w:r w:rsidR="00D70B76" w:rsidRPr="007466EB">
        <w:rPr>
          <w:rFonts w:ascii="Calibri" w:hAnsi="Calibri" w:cs="Calibri"/>
        </w:rPr>
        <w:t>Ericsson</w:t>
      </w:r>
      <w:r w:rsidR="0088158D" w:rsidRPr="007466EB">
        <w:rPr>
          <w:rFonts w:ascii="Calibri" w:hAnsi="Calibri" w:cs="Calibri"/>
        </w:rPr>
        <w:t xml:space="preserve"> </w:t>
      </w:r>
      <w:proofErr w:type="spellStart"/>
      <w:r w:rsidR="0088158D" w:rsidRPr="007466EB">
        <w:rPr>
          <w:rFonts w:ascii="Calibri" w:hAnsi="Calibri" w:cs="Calibri"/>
        </w:rPr>
        <w:t>Spain</w:t>
      </w:r>
      <w:proofErr w:type="spellEnd"/>
      <w:r w:rsidR="0088158D" w:rsidRPr="007466EB">
        <w:rPr>
          <w:rFonts w:ascii="Calibri" w:hAnsi="Calibri" w:cs="Calibri"/>
        </w:rPr>
        <w:t>.</w:t>
      </w:r>
      <w:r>
        <w:rPr>
          <w:rFonts w:ascii="Calibri" w:hAnsi="Calibri" w:cs="Calibri"/>
        </w:rPr>
        <w:t xml:space="preserve"> Valor de contrato</w:t>
      </w:r>
      <w:r w:rsidR="0088158D" w:rsidRPr="008820F0">
        <w:rPr>
          <w:rFonts w:ascii="Calibri" w:hAnsi="Calibri" w:cs="Calibri"/>
        </w:rPr>
        <w:t xml:space="preserve"> </w:t>
      </w:r>
      <w:r w:rsidR="00077ECE" w:rsidRPr="008820F0">
        <w:rPr>
          <w:rFonts w:ascii="Calibri" w:hAnsi="Calibri" w:cs="Calibri"/>
        </w:rPr>
        <w:t>€</w:t>
      </w:r>
      <w:r w:rsidR="0088158D" w:rsidRPr="008820F0">
        <w:rPr>
          <w:rFonts w:ascii="Calibri" w:hAnsi="Calibri" w:cs="Calibri"/>
        </w:rPr>
        <w:t>1.7m.</w:t>
      </w:r>
    </w:p>
    <w:p w14:paraId="2E8CD5FC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6BF9E50F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6CD55959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2D9C7D9E" wp14:editId="678BE9DE">
            <wp:extent cx="2432747" cy="3243212"/>
            <wp:effectExtent l="19050" t="0" r="5653" b="0"/>
            <wp:docPr id="8" name="Imagen 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470" cy="3242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820F0">
        <w:rPr>
          <w:rFonts w:ascii="Calibri" w:hAnsi="Calibri" w:cs="Calibri"/>
        </w:rPr>
        <w:t xml:space="preserve"> </w:t>
      </w:r>
    </w:p>
    <w:p w14:paraId="4FD1908F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</w:rPr>
        <w:t xml:space="preserve">Ericsson </w:t>
      </w:r>
      <w:proofErr w:type="spellStart"/>
      <w:r w:rsidRPr="008820F0">
        <w:rPr>
          <w:rFonts w:ascii="Calibri" w:hAnsi="Calibri" w:cs="Calibri"/>
        </w:rPr>
        <w:t>Mendez</w:t>
      </w:r>
      <w:proofErr w:type="spellEnd"/>
      <w:r w:rsidRPr="008820F0">
        <w:rPr>
          <w:rFonts w:ascii="Calibri" w:hAnsi="Calibri" w:cs="Calibri"/>
        </w:rPr>
        <w:t xml:space="preserve"> </w:t>
      </w:r>
      <w:proofErr w:type="spellStart"/>
      <w:r w:rsidRPr="008820F0">
        <w:rPr>
          <w:rFonts w:ascii="Calibri" w:hAnsi="Calibri" w:cs="Calibri"/>
        </w:rPr>
        <w:t>Alvaro</w:t>
      </w:r>
      <w:proofErr w:type="spellEnd"/>
    </w:p>
    <w:p w14:paraId="35A3A713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624D57AC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  <w:noProof/>
          <w:lang w:eastAsia="en-GB"/>
        </w:rPr>
        <w:drawing>
          <wp:inline distT="0" distB="0" distL="0" distR="0" wp14:anchorId="7D97D0D2" wp14:editId="2B8624CB">
            <wp:extent cx="4371856" cy="3333750"/>
            <wp:effectExtent l="0" t="0" r="0" b="0"/>
            <wp:docPr id="9" name="irc_mi" descr="http://img.interempresas.net/fotos/1788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img.interempresas.net/fotos/178839.jpe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257" cy="3334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293E2C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  <w:r w:rsidRPr="008820F0">
        <w:rPr>
          <w:rFonts w:ascii="Calibri" w:hAnsi="Calibri" w:cs="Calibri"/>
        </w:rPr>
        <w:t xml:space="preserve">Ericsson </w:t>
      </w:r>
      <w:proofErr w:type="spellStart"/>
      <w:r w:rsidRPr="008820F0">
        <w:rPr>
          <w:rFonts w:ascii="Calibri" w:hAnsi="Calibri" w:cs="Calibri"/>
        </w:rPr>
        <w:t>Via</w:t>
      </w:r>
      <w:proofErr w:type="spellEnd"/>
      <w:r w:rsidRPr="008820F0">
        <w:rPr>
          <w:rFonts w:ascii="Calibri" w:hAnsi="Calibri" w:cs="Calibri"/>
        </w:rPr>
        <w:t xml:space="preserve"> de Los Poblados</w:t>
      </w:r>
    </w:p>
    <w:p w14:paraId="6542EBE8" w14:textId="77777777" w:rsidR="0088158D" w:rsidRPr="008820F0" w:rsidRDefault="0088158D" w:rsidP="003C76BB">
      <w:pPr>
        <w:pStyle w:val="Textonotaalfinal"/>
        <w:jc w:val="both"/>
        <w:rPr>
          <w:rFonts w:ascii="Calibri" w:hAnsi="Calibri" w:cs="Calibri"/>
        </w:rPr>
      </w:pPr>
    </w:p>
    <w:p w14:paraId="53611FE3" w14:textId="77777777" w:rsidR="0088158D" w:rsidRPr="008820F0" w:rsidRDefault="0088158D" w:rsidP="003C76BB">
      <w:pPr>
        <w:jc w:val="both"/>
        <w:rPr>
          <w:rFonts w:ascii="Calibri" w:hAnsi="Calibri" w:cs="Calibri"/>
          <w:b/>
          <w:szCs w:val="20"/>
          <w:u w:val="single"/>
          <w:lang w:val="es-ES"/>
        </w:rPr>
      </w:pPr>
      <w:r w:rsidRPr="008820F0">
        <w:rPr>
          <w:rFonts w:ascii="Calibri" w:hAnsi="Calibri" w:cs="Calibri"/>
          <w:b/>
          <w:szCs w:val="20"/>
          <w:u w:val="single"/>
          <w:lang w:val="es-ES"/>
        </w:rPr>
        <w:br w:type="page"/>
      </w:r>
    </w:p>
    <w:p w14:paraId="501123ED" w14:textId="07C64481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ROSS AND PARTNERS, LONDON</w:t>
      </w:r>
    </w:p>
    <w:p w14:paraId="3C9C1A7B" w14:textId="362B565E" w:rsidR="0088158D" w:rsidRPr="008820F0" w:rsidRDefault="003964B5" w:rsidP="003C76BB">
      <w:pPr>
        <w:jc w:val="both"/>
        <w:rPr>
          <w:rFonts w:ascii="Calibri" w:hAnsi="Calibri" w:cs="Calibri"/>
          <w:szCs w:val="20"/>
          <w:lang w:val="es-ES"/>
        </w:rPr>
      </w:pPr>
      <w:r>
        <w:rPr>
          <w:rFonts w:ascii="Calibri" w:hAnsi="Calibri" w:cs="Calibri"/>
          <w:b/>
          <w:szCs w:val="20"/>
          <w:lang w:val="es-ES"/>
        </w:rPr>
        <w:t>Ingeniero Residente</w:t>
      </w:r>
      <w:r w:rsidR="0088158D" w:rsidRPr="008820F0">
        <w:rPr>
          <w:rFonts w:ascii="Calibri" w:hAnsi="Calibri" w:cs="Calibri"/>
          <w:szCs w:val="20"/>
          <w:lang w:val="es-ES"/>
        </w:rPr>
        <w:t xml:space="preserve"> Gibraltar General Hospital (Gibraltar).</w:t>
      </w:r>
      <w:r w:rsidR="009A22AF" w:rsidRPr="008820F0">
        <w:rPr>
          <w:rFonts w:ascii="Calibri" w:hAnsi="Calibri" w:cs="Calibri"/>
          <w:szCs w:val="20"/>
          <w:lang w:val="es-ES"/>
        </w:rPr>
        <w:t xml:space="preserve"> </w:t>
      </w:r>
      <w:r>
        <w:rPr>
          <w:rFonts w:ascii="Calibri" w:hAnsi="Calibri" w:cs="Calibri"/>
          <w:szCs w:val="20"/>
          <w:lang w:val="es-ES"/>
        </w:rPr>
        <w:t>Valor de contrato</w:t>
      </w:r>
      <w:r w:rsidR="0088158D" w:rsidRPr="008820F0">
        <w:rPr>
          <w:rFonts w:ascii="Calibri" w:hAnsi="Calibri" w:cs="Calibri"/>
          <w:szCs w:val="20"/>
          <w:lang w:val="es-ES"/>
        </w:rPr>
        <w:t xml:space="preserve"> £30M.</w:t>
      </w:r>
    </w:p>
    <w:p w14:paraId="4BB0C34A" w14:textId="21B77223" w:rsidR="0088158D" w:rsidRPr="008820F0" w:rsidRDefault="003876F1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noProof/>
          <w:szCs w:val="20"/>
          <w:lang w:val="es-ES"/>
        </w:rPr>
        <w:drawing>
          <wp:inline distT="0" distB="0" distL="0" distR="0" wp14:anchorId="15A28029" wp14:editId="39A97B57">
            <wp:extent cx="4324350" cy="2562029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8016" cy="257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C938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szCs w:val="20"/>
          <w:lang w:val="es-ES"/>
        </w:rPr>
        <w:t>Gibraltar General Hospital</w:t>
      </w:r>
    </w:p>
    <w:p w14:paraId="6B74534A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</w:p>
    <w:p w14:paraId="68AC37F0" w14:textId="1AEE92E1" w:rsidR="0088158D" w:rsidRPr="00713178" w:rsidRDefault="00713178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713178">
        <w:rPr>
          <w:rFonts w:ascii="Calibri" w:hAnsi="Calibri" w:cs="Calibri"/>
          <w:szCs w:val="20"/>
          <w:lang w:val="es-ES"/>
        </w:rPr>
        <w:t xml:space="preserve">Modificación de la estructura de hormigón armado en un edificio existente para convertirlo de oficina a un hospital. Adición de cubierta nueva en acero </w:t>
      </w:r>
      <w:r>
        <w:rPr>
          <w:rFonts w:ascii="Calibri" w:hAnsi="Calibri" w:cs="Calibri"/>
          <w:szCs w:val="20"/>
          <w:lang w:val="es-ES"/>
        </w:rPr>
        <w:t>e</w:t>
      </w:r>
      <w:r w:rsidRPr="00713178">
        <w:rPr>
          <w:rFonts w:ascii="Calibri" w:hAnsi="Calibri" w:cs="Calibri"/>
          <w:szCs w:val="20"/>
          <w:lang w:val="es-ES"/>
        </w:rPr>
        <w:t>structural y puentes peatonales entre las alas del edificio.</w:t>
      </w:r>
      <w:r w:rsidR="0088158D" w:rsidRPr="00713178">
        <w:rPr>
          <w:rFonts w:ascii="Calibri" w:hAnsi="Calibri" w:cs="Calibri"/>
          <w:szCs w:val="20"/>
          <w:lang w:val="es-ES"/>
        </w:rPr>
        <w:t xml:space="preserve"> </w:t>
      </w:r>
    </w:p>
    <w:p w14:paraId="31EAEE58" w14:textId="77777777" w:rsidR="0088158D" w:rsidRPr="00713178" w:rsidRDefault="0088158D" w:rsidP="003C76BB">
      <w:pPr>
        <w:jc w:val="both"/>
        <w:rPr>
          <w:rFonts w:ascii="Calibri" w:hAnsi="Calibri" w:cs="Calibri"/>
          <w:szCs w:val="20"/>
          <w:lang w:val="es-ES"/>
        </w:rPr>
      </w:pPr>
    </w:p>
    <w:p w14:paraId="1CC67EFC" w14:textId="6BBD9118" w:rsidR="0088158D" w:rsidRPr="008820F0" w:rsidRDefault="00713178" w:rsidP="003C76BB">
      <w:pPr>
        <w:jc w:val="both"/>
        <w:rPr>
          <w:rFonts w:ascii="Calibri" w:hAnsi="Calibri" w:cs="Calibri"/>
          <w:szCs w:val="20"/>
          <w:lang w:val="es-ES"/>
        </w:rPr>
      </w:pPr>
      <w:r>
        <w:rPr>
          <w:rFonts w:ascii="Calibri" w:hAnsi="Calibri" w:cs="Calibri"/>
          <w:b/>
          <w:szCs w:val="20"/>
          <w:lang w:val="es-ES"/>
        </w:rPr>
        <w:t>Proyectista.</w:t>
      </w:r>
    </w:p>
    <w:p w14:paraId="613D0069" w14:textId="5811F37D" w:rsidR="0088158D" w:rsidRDefault="00713178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713178">
        <w:rPr>
          <w:rFonts w:ascii="Calibri" w:hAnsi="Calibri" w:cs="Calibri"/>
          <w:szCs w:val="20"/>
          <w:lang w:val="es-ES"/>
        </w:rPr>
        <w:t>Proyectista para diversas obras/proyectos en hormigón armado, hormigón prefabricado, acero estructural, madera, estructuras de fábrica etc. Residencial, comercial, hospitales, laboratorios, and oficinas:</w:t>
      </w:r>
    </w:p>
    <w:p w14:paraId="43B6D641" w14:textId="77777777" w:rsidR="00713178" w:rsidRPr="00713178" w:rsidRDefault="00713178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</w:p>
    <w:tbl>
      <w:tblPr>
        <w:tblW w:w="0" w:type="auto"/>
        <w:tblLook w:val="0000" w:firstRow="0" w:lastRow="0" w:firstColumn="0" w:lastColumn="0" w:noHBand="0" w:noVBand="0"/>
      </w:tblPr>
      <w:tblGrid>
        <w:gridCol w:w="4360"/>
        <w:gridCol w:w="4360"/>
      </w:tblGrid>
      <w:tr w:rsidR="0088158D" w:rsidRPr="00701001" w14:paraId="53B471D6" w14:textId="77777777" w:rsidTr="00FC319B">
        <w:tc>
          <w:tcPr>
            <w:tcW w:w="4360" w:type="dxa"/>
          </w:tcPr>
          <w:p w14:paraId="7C45AEA2" w14:textId="648CF2B8" w:rsidR="0088158D" w:rsidRPr="007C6C5B" w:rsidRDefault="00701001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</w:rPr>
            </w:pPr>
            <w:proofErr w:type="spellStart"/>
            <w:r w:rsidRPr="008337C7">
              <w:rPr>
                <w:rFonts w:ascii="Calibri" w:eastAsia="Calibri" w:hAnsi="Calibri" w:cs="Calibri"/>
                <w:b/>
                <w:szCs w:val="20"/>
              </w:rPr>
              <w:t>Ampliación</w:t>
            </w:r>
            <w:proofErr w:type="spellEnd"/>
            <w:r w:rsidRPr="007C6C5B">
              <w:rPr>
                <w:rFonts w:ascii="Calibri" w:eastAsia="Calibri" w:hAnsi="Calibri" w:cs="Calibri"/>
                <w:b/>
                <w:szCs w:val="20"/>
              </w:rPr>
              <w:t xml:space="preserve"> </w:t>
            </w:r>
            <w:r w:rsidR="0088158D" w:rsidRPr="007C6C5B">
              <w:rPr>
                <w:rFonts w:ascii="Calibri" w:eastAsia="Calibri" w:hAnsi="Calibri" w:cs="Calibri"/>
                <w:b/>
                <w:szCs w:val="20"/>
              </w:rPr>
              <w:t>Hospital, Bury St Edmunds</w:t>
            </w:r>
          </w:p>
        </w:tc>
        <w:tc>
          <w:tcPr>
            <w:tcW w:w="4360" w:type="dxa"/>
          </w:tcPr>
          <w:p w14:paraId="18496BAC" w14:textId="3A87800D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 xml:space="preserve">: </w:t>
            </w:r>
            <w:proofErr w:type="spellStart"/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Nuffield</w:t>
            </w:r>
            <w:proofErr w:type="spellEnd"/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Hospitals</w:t>
            </w:r>
            <w:proofErr w:type="spellEnd"/>
          </w:p>
        </w:tc>
      </w:tr>
      <w:tr w:rsidR="0088158D" w:rsidRPr="00701001" w14:paraId="7FED2BB8" w14:textId="77777777" w:rsidTr="00FC319B">
        <w:tc>
          <w:tcPr>
            <w:tcW w:w="4360" w:type="dxa"/>
          </w:tcPr>
          <w:p w14:paraId="4C7FFC1A" w14:textId="165E1EA2" w:rsidR="0088158D" w:rsidRPr="00701001" w:rsidRDefault="00701001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Realización de diversas modificaciones y añadidos a más de 30 locales comerciales y residenciales en Soho, Londres;</w:t>
            </w:r>
          </w:p>
        </w:tc>
        <w:tc>
          <w:tcPr>
            <w:tcW w:w="4360" w:type="dxa"/>
          </w:tcPr>
          <w:p w14:paraId="64F757B8" w14:textId="1F99E2E4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Shaftesbury PLC</w:t>
            </w:r>
          </w:p>
        </w:tc>
      </w:tr>
      <w:tr w:rsidR="0088158D" w:rsidRPr="00701001" w14:paraId="3F71AB6B" w14:textId="77777777" w:rsidTr="00FC319B">
        <w:tc>
          <w:tcPr>
            <w:tcW w:w="4360" w:type="dxa"/>
          </w:tcPr>
          <w:p w14:paraId="48B3380A" w14:textId="4B7D74C1" w:rsidR="0088158D" w:rsidRPr="00701001" w:rsidRDefault="00701001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701001">
              <w:rPr>
                <w:rFonts w:ascii="Calibri" w:hAnsi="Calibri" w:cs="Calibri"/>
                <w:b/>
                <w:szCs w:val="20"/>
                <w:lang w:val="es-ES"/>
              </w:rPr>
              <w:t>Estudio sobre cambios, arreglos y extensiones edificio 10 plantas y aparcamiento Aeropuerto Heathrow, Londres</w:t>
            </w:r>
          </w:p>
        </w:tc>
        <w:tc>
          <w:tcPr>
            <w:tcW w:w="4360" w:type="dxa"/>
          </w:tcPr>
          <w:p w14:paraId="1E79BDC3" w14:textId="7E03E8DC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British Airways</w:t>
            </w:r>
          </w:p>
        </w:tc>
      </w:tr>
      <w:tr w:rsidR="0088158D" w:rsidRPr="00701001" w14:paraId="7F0FC68A" w14:textId="77777777" w:rsidTr="00FC319B">
        <w:tc>
          <w:tcPr>
            <w:tcW w:w="4360" w:type="dxa"/>
          </w:tcPr>
          <w:p w14:paraId="06CA0FF3" w14:textId="38DD5468" w:rsidR="0088158D" w:rsidRPr="00701001" w:rsidRDefault="00701001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Laboratorio de acero estructural</w:t>
            </w:r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, </w:t>
            </w:r>
            <w:proofErr w:type="spellStart"/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Dartford</w:t>
            </w:r>
            <w:proofErr w:type="spellEnd"/>
          </w:p>
          <w:p w14:paraId="10D29C38" w14:textId="6FF3A3FF" w:rsidR="0088158D" w:rsidRPr="00701001" w:rsidRDefault="00701001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Laboratorio de acero estructural</w:t>
            </w:r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, </w:t>
            </w:r>
            <w:proofErr w:type="spellStart"/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Ware</w:t>
            </w:r>
            <w:proofErr w:type="spellEnd"/>
          </w:p>
        </w:tc>
        <w:tc>
          <w:tcPr>
            <w:tcW w:w="4360" w:type="dxa"/>
          </w:tcPr>
          <w:p w14:paraId="7ABFD9FF" w14:textId="39EAD1FE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 xml:space="preserve">: </w:t>
            </w:r>
            <w:proofErr w:type="spellStart"/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GlaxoWellcome</w:t>
            </w:r>
            <w:proofErr w:type="spellEnd"/>
          </w:p>
          <w:p w14:paraId="2D1AFAAF" w14:textId="4E5957D4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 xml:space="preserve">: </w:t>
            </w:r>
            <w:proofErr w:type="spellStart"/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GlaxoWellcome</w:t>
            </w:r>
            <w:proofErr w:type="spellEnd"/>
          </w:p>
        </w:tc>
      </w:tr>
      <w:tr w:rsidR="0088158D" w:rsidRPr="00701001" w14:paraId="7C4A32DE" w14:textId="77777777" w:rsidTr="00FC319B">
        <w:tc>
          <w:tcPr>
            <w:tcW w:w="4360" w:type="dxa"/>
          </w:tcPr>
          <w:p w14:paraId="1B409A77" w14:textId="2DAE039E" w:rsidR="0088158D" w:rsidRPr="00701001" w:rsidRDefault="0052435F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52435F">
              <w:rPr>
                <w:rFonts w:ascii="Calibri" w:eastAsia="Calibri" w:hAnsi="Calibri" w:cs="Calibri"/>
                <w:b/>
                <w:szCs w:val="20"/>
                <w:lang w:val="es-ES"/>
              </w:rPr>
              <w:t>Modificaciones estructura de acero sede central Barclays Bank, Poole;</w:t>
            </w:r>
          </w:p>
        </w:tc>
        <w:tc>
          <w:tcPr>
            <w:tcW w:w="4360" w:type="dxa"/>
          </w:tcPr>
          <w:p w14:paraId="1872844D" w14:textId="7ED8056E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Barclays Bank</w:t>
            </w:r>
          </w:p>
        </w:tc>
      </w:tr>
      <w:tr w:rsidR="0088158D" w:rsidRPr="00701001" w14:paraId="1EB7DE92" w14:textId="77777777" w:rsidTr="00FC319B">
        <w:tc>
          <w:tcPr>
            <w:tcW w:w="4360" w:type="dxa"/>
          </w:tcPr>
          <w:p w14:paraId="458E77FE" w14:textId="435E53C4" w:rsidR="0088158D" w:rsidRPr="00701001" w:rsidRDefault="0052435F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Sede de </w:t>
            </w:r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BP, </w:t>
            </w:r>
            <w:proofErr w:type="spellStart"/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>Hemel</w:t>
            </w:r>
            <w:proofErr w:type="spellEnd"/>
            <w:r w:rsidR="0088158D" w:rsidRPr="00701001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 </w:t>
            </w:r>
            <w:r w:rsidR="0088158D" w:rsidRPr="00701001">
              <w:rPr>
                <w:rFonts w:ascii="Calibri" w:hAnsi="Calibri" w:cs="Calibri"/>
                <w:b/>
                <w:szCs w:val="20"/>
                <w:lang w:val="es-ES"/>
              </w:rPr>
              <w:t>Hempstead</w:t>
            </w:r>
          </w:p>
        </w:tc>
        <w:tc>
          <w:tcPr>
            <w:tcW w:w="4360" w:type="dxa"/>
          </w:tcPr>
          <w:p w14:paraId="059E232B" w14:textId="21700D99" w:rsidR="0088158D" w:rsidRPr="00701001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01001">
              <w:rPr>
                <w:rFonts w:ascii="Calibri" w:eastAsia="Calibri" w:hAnsi="Calibri" w:cs="Calibri"/>
                <w:szCs w:val="20"/>
                <w:lang w:val="es-ES"/>
              </w:rPr>
              <w:t>: BP</w:t>
            </w:r>
          </w:p>
        </w:tc>
      </w:tr>
      <w:tr w:rsidR="0088158D" w:rsidRPr="00701001" w14:paraId="152966C8" w14:textId="77777777" w:rsidTr="00FC319B">
        <w:tc>
          <w:tcPr>
            <w:tcW w:w="4360" w:type="dxa"/>
          </w:tcPr>
          <w:p w14:paraId="0EE2587D" w14:textId="77777777" w:rsidR="0088158D" w:rsidRPr="00701001" w:rsidRDefault="0088158D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</w:p>
        </w:tc>
        <w:tc>
          <w:tcPr>
            <w:tcW w:w="4360" w:type="dxa"/>
          </w:tcPr>
          <w:p w14:paraId="1C6977E6" w14:textId="77777777" w:rsidR="0088158D" w:rsidRPr="00701001" w:rsidRDefault="0088158D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</w:p>
        </w:tc>
      </w:tr>
    </w:tbl>
    <w:p w14:paraId="7058D148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b/>
          <w:szCs w:val="20"/>
          <w:lang w:val="es-ES"/>
        </w:rPr>
      </w:pPr>
    </w:p>
    <w:p w14:paraId="1A61B410" w14:textId="77777777" w:rsidR="0088158D" w:rsidRPr="008820F0" w:rsidRDefault="0088158D" w:rsidP="003C76BB">
      <w:pPr>
        <w:jc w:val="both"/>
        <w:rPr>
          <w:rFonts w:ascii="Calibri" w:hAnsi="Calibri" w:cs="Calibri"/>
          <w:b/>
          <w:szCs w:val="20"/>
          <w:lang w:val="es-ES"/>
        </w:rPr>
      </w:pPr>
      <w:r w:rsidRPr="008820F0">
        <w:rPr>
          <w:rFonts w:ascii="Calibri" w:hAnsi="Calibri" w:cs="Calibri"/>
          <w:b/>
          <w:szCs w:val="20"/>
          <w:lang w:val="es-ES"/>
        </w:rPr>
        <w:br w:type="page"/>
      </w:r>
    </w:p>
    <w:p w14:paraId="31459BDC" w14:textId="14857F75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PONDIO INGENIEROS, MADRID</w:t>
      </w:r>
    </w:p>
    <w:p w14:paraId="56791CCA" w14:textId="0A4DA34E" w:rsidR="0088158D" w:rsidRPr="008820F0" w:rsidRDefault="00B34FAE" w:rsidP="003C76BB">
      <w:pPr>
        <w:pStyle w:val="Textonotaalfinal"/>
        <w:jc w:val="both"/>
        <w:rPr>
          <w:rFonts w:ascii="Calibri" w:hAnsi="Calibri" w:cs="Calibri"/>
        </w:rPr>
      </w:pPr>
      <w:r>
        <w:rPr>
          <w:rFonts w:ascii="Calibri" w:hAnsi="Calibri" w:cs="Calibri"/>
          <w:b/>
        </w:rPr>
        <w:t>Proyectista</w:t>
      </w:r>
      <w:r w:rsidR="0088158D" w:rsidRPr="008820F0">
        <w:rPr>
          <w:rFonts w:ascii="Calibri" w:hAnsi="Calibri" w:cs="Calibri"/>
        </w:rPr>
        <w:t>.</w:t>
      </w:r>
    </w:p>
    <w:p w14:paraId="7F52515D" w14:textId="7F427925" w:rsidR="0088158D" w:rsidRPr="008820F0" w:rsidRDefault="0005147F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05147F">
        <w:rPr>
          <w:rFonts w:ascii="Calibri" w:hAnsi="Calibri" w:cs="Calibri"/>
          <w:szCs w:val="20"/>
          <w:lang w:val="es-ES"/>
        </w:rPr>
        <w:t>Responsable para la producción de planos y cálculos:</w:t>
      </w:r>
    </w:p>
    <w:p w14:paraId="140850C7" w14:textId="77777777" w:rsidR="0088158D" w:rsidRPr="008820F0" w:rsidRDefault="0088158D" w:rsidP="003C76BB">
      <w:pPr>
        <w:jc w:val="both"/>
        <w:rPr>
          <w:rFonts w:ascii="Calibri" w:hAnsi="Calibri" w:cs="Calibri"/>
          <w:b/>
          <w:szCs w:val="20"/>
          <w:u w:val="single"/>
          <w:lang w:val="es-ES"/>
        </w:rPr>
      </w:pPr>
    </w:p>
    <w:tbl>
      <w:tblPr>
        <w:tblW w:w="0" w:type="auto"/>
        <w:tblLook w:val="0000" w:firstRow="0" w:lastRow="0" w:firstColumn="0" w:lastColumn="0" w:noHBand="0" w:noVBand="0"/>
      </w:tblPr>
      <w:tblGrid>
        <w:gridCol w:w="4428"/>
        <w:gridCol w:w="4292"/>
      </w:tblGrid>
      <w:tr w:rsidR="00FD6D0E" w:rsidRPr="008820F0" w14:paraId="29ECA37E" w14:textId="77777777" w:rsidTr="00FC319B">
        <w:tc>
          <w:tcPr>
            <w:tcW w:w="4428" w:type="dxa"/>
          </w:tcPr>
          <w:p w14:paraId="1E0F9CAA" w14:textId="0B6ED4C9" w:rsidR="00FD6D0E" w:rsidRPr="00DB2C70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410939">
              <w:rPr>
                <w:sz w:val="18"/>
                <w:szCs w:val="18"/>
                <w:lang w:val="es-ES_tradnl"/>
              </w:rPr>
              <w:t>Autopista Santiago-Orense</w:t>
            </w:r>
          </w:p>
        </w:tc>
        <w:tc>
          <w:tcPr>
            <w:tcW w:w="4292" w:type="dxa"/>
          </w:tcPr>
          <w:p w14:paraId="57F9EC57" w14:textId="4D31D2B0" w:rsidR="00FD6D0E" w:rsidRPr="008820F0" w:rsidRDefault="00F53372" w:rsidP="003C76BB">
            <w:pPr>
              <w:pStyle w:val="Textonotaalfinal"/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Cliente:</w:t>
            </w:r>
            <w:r w:rsidR="00FD6D0E" w:rsidRPr="008820F0">
              <w:rPr>
                <w:rFonts w:ascii="Calibri" w:hAnsi="Calibri" w:cs="Calibri"/>
              </w:rPr>
              <w:t xml:space="preserve">  ICEASA</w:t>
            </w:r>
          </w:p>
        </w:tc>
      </w:tr>
      <w:tr w:rsidR="00FD6D0E" w:rsidRPr="008820F0" w14:paraId="796C53D9" w14:textId="77777777" w:rsidTr="00FC319B">
        <w:tc>
          <w:tcPr>
            <w:tcW w:w="4428" w:type="dxa"/>
          </w:tcPr>
          <w:p w14:paraId="7648E319" w14:textId="4E9909D7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Falso túnel Ciudad de la Cultura, Galicia</w:t>
            </w:r>
          </w:p>
        </w:tc>
        <w:tc>
          <w:tcPr>
            <w:tcW w:w="4292" w:type="dxa"/>
          </w:tcPr>
          <w:p w14:paraId="653D3D7A" w14:textId="78A1F937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: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Eisenman</w:t>
            </w:r>
            <w:proofErr w:type="spellEnd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s</w:t>
            </w:r>
          </w:p>
        </w:tc>
      </w:tr>
      <w:tr w:rsidR="00FD6D0E" w:rsidRPr="008820F0" w14:paraId="2D67D2AA" w14:textId="77777777" w:rsidTr="00FC319B">
        <w:tc>
          <w:tcPr>
            <w:tcW w:w="4428" w:type="dxa"/>
          </w:tcPr>
          <w:p w14:paraId="4BD9A690" w14:textId="161C79FB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Sede de Endesa, Madrid</w:t>
            </w:r>
          </w:p>
        </w:tc>
        <w:tc>
          <w:tcPr>
            <w:tcW w:w="4292" w:type="dxa"/>
          </w:tcPr>
          <w:p w14:paraId="77D7D087" w14:textId="5BF44761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Prointec</w:t>
            </w:r>
            <w:proofErr w:type="spellEnd"/>
          </w:p>
        </w:tc>
      </w:tr>
      <w:tr w:rsidR="00FD6D0E" w:rsidRPr="008820F0" w14:paraId="6BFA43B0" w14:textId="77777777" w:rsidTr="00FC319B">
        <w:tc>
          <w:tcPr>
            <w:tcW w:w="4428" w:type="dxa"/>
          </w:tcPr>
          <w:p w14:paraId="030994E9" w14:textId="211F067A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Terminal Norte Aeropuerto, Tenerife</w:t>
            </w:r>
          </w:p>
        </w:tc>
        <w:tc>
          <w:tcPr>
            <w:tcW w:w="4292" w:type="dxa"/>
          </w:tcPr>
          <w:p w14:paraId="21A25742" w14:textId="0AA63306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Ferrodarias</w:t>
            </w:r>
            <w:proofErr w:type="spellEnd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UTE</w:t>
            </w:r>
          </w:p>
        </w:tc>
      </w:tr>
      <w:tr w:rsidR="00FD6D0E" w:rsidRPr="008820F0" w14:paraId="241AC2E2" w14:textId="77777777" w:rsidTr="00FC319B">
        <w:tc>
          <w:tcPr>
            <w:tcW w:w="4428" w:type="dxa"/>
          </w:tcPr>
          <w:p w14:paraId="7B039711" w14:textId="7418EA84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Parador Lerma, Burgos</w:t>
            </w:r>
          </w:p>
        </w:tc>
        <w:tc>
          <w:tcPr>
            <w:tcW w:w="4292" w:type="dxa"/>
          </w:tcPr>
          <w:p w14:paraId="53C7692D" w14:textId="13810138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Constructora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Hispanica</w:t>
            </w:r>
            <w:proofErr w:type="spellEnd"/>
          </w:p>
        </w:tc>
      </w:tr>
      <w:tr w:rsidR="00FD6D0E" w:rsidRPr="00CD6046" w14:paraId="17B83CF3" w14:textId="77777777" w:rsidTr="00FC319B">
        <w:tc>
          <w:tcPr>
            <w:tcW w:w="4428" w:type="dxa"/>
          </w:tcPr>
          <w:p w14:paraId="31B32248" w14:textId="7522BC1B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Complejo Deportivo C.A.R.D, Sierra Nevada</w:t>
            </w:r>
          </w:p>
        </w:tc>
        <w:tc>
          <w:tcPr>
            <w:tcW w:w="4292" w:type="dxa"/>
          </w:tcPr>
          <w:p w14:paraId="4036F741" w14:textId="2D6DF379" w:rsidR="00FD6D0E" w:rsidRPr="00F53372" w:rsidRDefault="00F53372" w:rsidP="003C76BB">
            <w:pPr>
              <w:spacing w:after="0"/>
              <w:ind w:right="-136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Benito Barbadillo de la Fuente</w:t>
            </w:r>
          </w:p>
        </w:tc>
      </w:tr>
      <w:tr w:rsidR="00FD6D0E" w:rsidRPr="008820F0" w14:paraId="003F8DAD" w14:textId="77777777" w:rsidTr="00FC319B">
        <w:tc>
          <w:tcPr>
            <w:tcW w:w="4428" w:type="dxa"/>
          </w:tcPr>
          <w:p w14:paraId="120702EF" w14:textId="5546E8CE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Nave para exposiciones industriales, San Sebastián de los Reyes, Madrid</w:t>
            </w:r>
          </w:p>
        </w:tc>
        <w:tc>
          <w:tcPr>
            <w:tcW w:w="4292" w:type="dxa"/>
          </w:tcPr>
          <w:p w14:paraId="32083755" w14:textId="31BFF0EC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Manuel Izquierdo</w:t>
            </w:r>
          </w:p>
        </w:tc>
      </w:tr>
      <w:tr w:rsidR="00FD6D0E" w:rsidRPr="008820F0" w14:paraId="09D1F7A2" w14:textId="77777777" w:rsidTr="00FC319B">
        <w:tc>
          <w:tcPr>
            <w:tcW w:w="4428" w:type="dxa"/>
          </w:tcPr>
          <w:p w14:paraId="212AD880" w14:textId="6149309B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Estación A.V.E, Zaragoza</w:t>
            </w:r>
          </w:p>
        </w:tc>
        <w:tc>
          <w:tcPr>
            <w:tcW w:w="4292" w:type="dxa"/>
          </w:tcPr>
          <w:p w14:paraId="03C07841" w14:textId="63208D1C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D. Carlos Ferrater</w:t>
            </w:r>
          </w:p>
        </w:tc>
      </w:tr>
      <w:tr w:rsidR="00FD6D0E" w:rsidRPr="008820F0" w14:paraId="2FE161CE" w14:textId="77777777" w:rsidTr="00FC319B">
        <w:tc>
          <w:tcPr>
            <w:tcW w:w="4428" w:type="dxa"/>
          </w:tcPr>
          <w:p w14:paraId="5715C729" w14:textId="11F49EF7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Centro Tecnológico Repsol, Móstoles, Madrid</w:t>
            </w:r>
          </w:p>
        </w:tc>
        <w:tc>
          <w:tcPr>
            <w:tcW w:w="4292" w:type="dxa"/>
          </w:tcPr>
          <w:p w14:paraId="79864A68" w14:textId="0BB92735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Proes y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Typsa</w:t>
            </w:r>
            <w:proofErr w:type="spellEnd"/>
          </w:p>
        </w:tc>
      </w:tr>
      <w:tr w:rsidR="00FD6D0E" w:rsidRPr="008820F0" w14:paraId="3E0F218B" w14:textId="77777777" w:rsidTr="00FC319B">
        <w:tc>
          <w:tcPr>
            <w:tcW w:w="4428" w:type="dxa"/>
          </w:tcPr>
          <w:p w14:paraId="7471F692" w14:textId="714668F3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Bloque de Apartamentos, San Sebastián de los Reyes, Madrid</w:t>
            </w:r>
          </w:p>
        </w:tc>
        <w:tc>
          <w:tcPr>
            <w:tcW w:w="4292" w:type="dxa"/>
          </w:tcPr>
          <w:p w14:paraId="530D3DF7" w14:textId="77134B50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Manuel Izquierdo</w:t>
            </w:r>
          </w:p>
        </w:tc>
      </w:tr>
      <w:tr w:rsidR="00FD6D0E" w:rsidRPr="008820F0" w14:paraId="2F413573" w14:textId="77777777" w:rsidTr="00FC319B">
        <w:tc>
          <w:tcPr>
            <w:tcW w:w="4428" w:type="dxa"/>
          </w:tcPr>
          <w:p w14:paraId="6586B227" w14:textId="521B4A3E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Centro de Salud Benítez, Ceuta</w:t>
            </w:r>
          </w:p>
        </w:tc>
        <w:tc>
          <w:tcPr>
            <w:tcW w:w="4292" w:type="dxa"/>
          </w:tcPr>
          <w:p w14:paraId="7B6D6824" w14:textId="5A438E31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Gonzalo Cabanillas</w:t>
            </w:r>
          </w:p>
        </w:tc>
      </w:tr>
      <w:tr w:rsidR="00FD6D0E" w:rsidRPr="008820F0" w14:paraId="47A98442" w14:textId="77777777" w:rsidTr="00FC319B">
        <w:tc>
          <w:tcPr>
            <w:tcW w:w="4428" w:type="dxa"/>
          </w:tcPr>
          <w:p w14:paraId="73AC46BB" w14:textId="11F9A804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Complejo de Oficinas, Las Rozas</w:t>
            </w:r>
          </w:p>
        </w:tc>
        <w:tc>
          <w:tcPr>
            <w:tcW w:w="4292" w:type="dxa"/>
          </w:tcPr>
          <w:p w14:paraId="3322587D" w14:textId="03027566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Alatec</w:t>
            </w:r>
            <w:proofErr w:type="spellEnd"/>
          </w:p>
        </w:tc>
      </w:tr>
      <w:tr w:rsidR="00FD6D0E" w:rsidRPr="008820F0" w14:paraId="12D16585" w14:textId="77777777" w:rsidTr="00FC319B">
        <w:tc>
          <w:tcPr>
            <w:tcW w:w="4428" w:type="dxa"/>
          </w:tcPr>
          <w:p w14:paraId="4D43B171" w14:textId="2FA77122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Nave Industrial Villaverde, Madrid</w:t>
            </w:r>
          </w:p>
        </w:tc>
        <w:tc>
          <w:tcPr>
            <w:tcW w:w="4292" w:type="dxa"/>
          </w:tcPr>
          <w:p w14:paraId="38FB113F" w14:textId="1624C383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FCC</w:t>
            </w:r>
          </w:p>
        </w:tc>
      </w:tr>
      <w:tr w:rsidR="00FD6D0E" w:rsidRPr="008820F0" w14:paraId="1EABC0F7" w14:textId="77777777" w:rsidTr="00FC319B">
        <w:tc>
          <w:tcPr>
            <w:tcW w:w="4428" w:type="dxa"/>
          </w:tcPr>
          <w:p w14:paraId="06306BAC" w14:textId="6FB22BC4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Oficinas y locales comerciales, San Sebastián de los Reyes, Madrid</w:t>
            </w:r>
          </w:p>
        </w:tc>
        <w:tc>
          <w:tcPr>
            <w:tcW w:w="4292" w:type="dxa"/>
          </w:tcPr>
          <w:p w14:paraId="0A9F5C7C" w14:textId="4745EE14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Inbisa</w:t>
            </w:r>
            <w:proofErr w:type="spellEnd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Madrid SA</w:t>
            </w:r>
          </w:p>
        </w:tc>
      </w:tr>
      <w:tr w:rsidR="00FD6D0E" w:rsidRPr="008820F0" w14:paraId="4A7E73E0" w14:textId="77777777" w:rsidTr="00FC319B">
        <w:tc>
          <w:tcPr>
            <w:tcW w:w="4428" w:type="dxa"/>
          </w:tcPr>
          <w:p w14:paraId="3E1674E2" w14:textId="1526AE91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Bloque de viviendas, Madrid</w:t>
            </w:r>
          </w:p>
        </w:tc>
        <w:tc>
          <w:tcPr>
            <w:tcW w:w="4292" w:type="dxa"/>
          </w:tcPr>
          <w:p w14:paraId="7E8EE1EE" w14:textId="654A3F75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Pablo Aldaz</w:t>
            </w:r>
          </w:p>
        </w:tc>
      </w:tr>
      <w:tr w:rsidR="00FD6D0E" w:rsidRPr="008820F0" w14:paraId="6AE3F6E6" w14:textId="77777777" w:rsidTr="00FC319B">
        <w:tc>
          <w:tcPr>
            <w:tcW w:w="4428" w:type="dxa"/>
          </w:tcPr>
          <w:p w14:paraId="7030417F" w14:textId="0EE85BE7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Complejo Deportivo, Salamanca</w:t>
            </w:r>
          </w:p>
        </w:tc>
        <w:tc>
          <w:tcPr>
            <w:tcW w:w="4292" w:type="dxa"/>
          </w:tcPr>
          <w:p w14:paraId="064D9F46" w14:textId="73DFE262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</w:t>
            </w:r>
            <w:proofErr w:type="spellStart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Alatec</w:t>
            </w:r>
            <w:proofErr w:type="spellEnd"/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-Proes</w:t>
            </w:r>
          </w:p>
        </w:tc>
      </w:tr>
      <w:tr w:rsidR="00FD6D0E" w:rsidRPr="008820F0" w14:paraId="6F5886FB" w14:textId="77777777" w:rsidTr="00FC319B">
        <w:tc>
          <w:tcPr>
            <w:tcW w:w="4428" w:type="dxa"/>
          </w:tcPr>
          <w:p w14:paraId="4683D7C8" w14:textId="281B9B68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Estación de Bomberos, Aranda de </w:t>
            </w:r>
            <w:proofErr w:type="spellStart"/>
            <w:proofErr w:type="gramStart"/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Duero,Burgos</w:t>
            </w:r>
            <w:proofErr w:type="spellEnd"/>
            <w:proofErr w:type="gramEnd"/>
          </w:p>
        </w:tc>
        <w:tc>
          <w:tcPr>
            <w:tcW w:w="4292" w:type="dxa"/>
          </w:tcPr>
          <w:p w14:paraId="4AF9E1CE" w14:textId="55D65515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Gonzalo Cabanillas</w:t>
            </w:r>
          </w:p>
        </w:tc>
      </w:tr>
      <w:tr w:rsidR="00FD6D0E" w:rsidRPr="008820F0" w14:paraId="324CEEB1" w14:textId="77777777" w:rsidTr="00FC319B">
        <w:tc>
          <w:tcPr>
            <w:tcW w:w="4428" w:type="dxa"/>
          </w:tcPr>
          <w:p w14:paraId="323F41A5" w14:textId="2CC793B6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Edificio de apartamentos, Illescas, Toledo</w:t>
            </w:r>
          </w:p>
        </w:tc>
        <w:tc>
          <w:tcPr>
            <w:tcW w:w="4292" w:type="dxa"/>
          </w:tcPr>
          <w:p w14:paraId="3FC63786" w14:textId="5C033693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D. Gonzalo Cabanillas</w:t>
            </w:r>
          </w:p>
        </w:tc>
      </w:tr>
      <w:tr w:rsidR="00FD6D0E" w:rsidRPr="008820F0" w14:paraId="004E5131" w14:textId="77777777" w:rsidTr="00FC319B">
        <w:tc>
          <w:tcPr>
            <w:tcW w:w="4428" w:type="dxa"/>
          </w:tcPr>
          <w:p w14:paraId="4C6DBC10" w14:textId="18C0CBE3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Aparcamiento subterráneo varias alturas, Santiago de Compostela</w:t>
            </w:r>
          </w:p>
        </w:tc>
        <w:tc>
          <w:tcPr>
            <w:tcW w:w="4292" w:type="dxa"/>
          </w:tcPr>
          <w:p w14:paraId="28D4A1C2" w14:textId="6EB20560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Cliente: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 xml:space="preserve"> ACS</w:t>
            </w:r>
          </w:p>
        </w:tc>
      </w:tr>
      <w:tr w:rsidR="00FD6D0E" w:rsidRPr="00CD6046" w14:paraId="0DC2BF48" w14:textId="77777777" w:rsidTr="00FC319B">
        <w:tc>
          <w:tcPr>
            <w:tcW w:w="4428" w:type="dxa"/>
          </w:tcPr>
          <w:p w14:paraId="2812A4E0" w14:textId="77777777" w:rsidR="00FD6D0E" w:rsidRPr="00F53372" w:rsidRDefault="00FD6D0E" w:rsidP="003C76BB">
            <w:pPr>
              <w:jc w:val="both"/>
              <w:rPr>
                <w:rFonts w:ascii="Century Gothic" w:hAnsi="Century Gothic"/>
                <w:b/>
                <w:sz w:val="18"/>
                <w:szCs w:val="18"/>
                <w:lang w:val="es-ES"/>
              </w:rPr>
            </w:pPr>
            <w:r w:rsidRPr="00F53372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Bloque de viviendas, Córdoba</w:t>
            </w:r>
          </w:p>
          <w:p w14:paraId="6E4BEAFB" w14:textId="77777777" w:rsidR="00FD6D0E" w:rsidRPr="00F53372" w:rsidRDefault="00FD6D0E" w:rsidP="003C76BB">
            <w:pPr>
              <w:jc w:val="both"/>
              <w:rPr>
                <w:rFonts w:ascii="Century Gothic" w:hAnsi="Century Gothic"/>
                <w:b/>
                <w:sz w:val="18"/>
                <w:szCs w:val="18"/>
                <w:lang w:val="es-ES"/>
              </w:rPr>
            </w:pPr>
          </w:p>
          <w:p w14:paraId="578D83BD" w14:textId="375A8E52" w:rsidR="00FD6D0E" w:rsidRPr="00F53372" w:rsidRDefault="00FD6D0E" w:rsidP="003C76BB">
            <w:pPr>
              <w:spacing w:after="0"/>
              <w:jc w:val="both"/>
              <w:rPr>
                <w:rFonts w:ascii="Calibri" w:hAnsi="Calibri" w:cs="Calibri"/>
                <w:b/>
                <w:szCs w:val="20"/>
                <w:lang w:val="es-ES"/>
              </w:rPr>
            </w:pPr>
          </w:p>
        </w:tc>
        <w:tc>
          <w:tcPr>
            <w:tcW w:w="4292" w:type="dxa"/>
          </w:tcPr>
          <w:p w14:paraId="6B03D9AD" w14:textId="0FB2CF59" w:rsidR="00FD6D0E" w:rsidRPr="00F53372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F53372">
              <w:rPr>
                <w:rFonts w:ascii="Calibri" w:eastAsia="Calibri" w:hAnsi="Calibri" w:cs="Calibri"/>
                <w:szCs w:val="20"/>
                <w:lang w:val="es-ES"/>
              </w:rPr>
              <w:t>Arquitecto</w:t>
            </w:r>
            <w:r w:rsidR="00FD6D0E" w:rsidRPr="00F53372">
              <w:rPr>
                <w:rFonts w:ascii="Calibri" w:eastAsia="Calibri" w:hAnsi="Calibri" w:cs="Calibri"/>
                <w:szCs w:val="20"/>
                <w:lang w:val="es-ES"/>
              </w:rPr>
              <w:t>: Rafael de la Hoz</w:t>
            </w:r>
          </w:p>
        </w:tc>
      </w:tr>
    </w:tbl>
    <w:p w14:paraId="0330E355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b/>
          <w:szCs w:val="20"/>
          <w:u w:val="single"/>
          <w:lang w:val="es-ES"/>
        </w:rPr>
      </w:pPr>
    </w:p>
    <w:p w14:paraId="058DF3DF" w14:textId="77777777" w:rsidR="0088158D" w:rsidRPr="008820F0" w:rsidRDefault="0088158D" w:rsidP="003C76BB">
      <w:pPr>
        <w:jc w:val="both"/>
        <w:rPr>
          <w:rFonts w:ascii="Calibri" w:hAnsi="Calibri" w:cs="Calibri"/>
          <w:b/>
          <w:szCs w:val="20"/>
          <w:u w:val="single"/>
          <w:lang w:val="es-ES"/>
        </w:rPr>
      </w:pPr>
      <w:r w:rsidRPr="008820F0">
        <w:rPr>
          <w:rFonts w:ascii="Calibri" w:hAnsi="Calibri" w:cs="Calibri"/>
          <w:noProof/>
          <w:szCs w:val="20"/>
          <w:lang w:val="es-ES" w:eastAsia="en-GB"/>
        </w:rPr>
        <w:drawing>
          <wp:inline distT="0" distB="0" distL="0" distR="0" wp14:anchorId="3AD7F295" wp14:editId="098200D2">
            <wp:extent cx="4587456" cy="2392962"/>
            <wp:effectExtent l="19050" t="0" r="3594" b="0"/>
            <wp:docPr id="12" name="irc_mi" descr="http://upload.wikimedia.org/wikipedia/commons/a/a4/Sede_de_Endesa_%28Madrid%29_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upload.wikimedia.org/wikipedia/commons/a/a4/Sede_de_Endesa_%28Madrid%29_04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419" cy="2401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D16A23" w14:textId="7ECBC7B2" w:rsidR="0088158D" w:rsidRPr="008820F0" w:rsidRDefault="00A647D5" w:rsidP="003C76BB">
      <w:pPr>
        <w:jc w:val="both"/>
        <w:rPr>
          <w:rFonts w:ascii="Calibri" w:hAnsi="Calibri" w:cs="Calibri"/>
          <w:szCs w:val="20"/>
          <w:lang w:val="es-ES"/>
        </w:rPr>
      </w:pPr>
      <w:r>
        <w:rPr>
          <w:rFonts w:ascii="Calibri" w:hAnsi="Calibri" w:cs="Calibri"/>
          <w:szCs w:val="20"/>
          <w:lang w:val="es-ES"/>
        </w:rPr>
        <w:t xml:space="preserve">Sede de </w:t>
      </w:r>
      <w:r w:rsidR="0088158D" w:rsidRPr="008820F0">
        <w:rPr>
          <w:rFonts w:ascii="Calibri" w:hAnsi="Calibri" w:cs="Calibri"/>
          <w:szCs w:val="20"/>
          <w:lang w:val="es-ES"/>
        </w:rPr>
        <w:t>Endesa, Madrid</w:t>
      </w:r>
      <w:r w:rsidR="0088158D" w:rsidRPr="008820F0">
        <w:rPr>
          <w:rFonts w:ascii="Calibri" w:hAnsi="Calibri" w:cs="Calibri"/>
          <w:szCs w:val="20"/>
          <w:lang w:val="es-ES"/>
        </w:rPr>
        <w:br w:type="page"/>
      </w:r>
    </w:p>
    <w:p w14:paraId="49E18D0F" w14:textId="7F0B2904" w:rsidR="0088158D" w:rsidRPr="008820F0" w:rsidRDefault="0088158D" w:rsidP="003C76BB">
      <w:pPr>
        <w:pStyle w:val="CVHeading"/>
        <w:pBdr>
          <w:bottom w:val="none" w:sz="0" w:space="0" w:color="auto"/>
        </w:pBdr>
        <w:jc w:val="both"/>
        <w:rPr>
          <w:rFonts w:ascii="Calibri" w:hAnsi="Calibri" w:cs="Calibri"/>
          <w:sz w:val="24"/>
          <w:szCs w:val="24"/>
          <w:lang w:val="es-ES"/>
        </w:rPr>
      </w:pPr>
      <w:r w:rsidRPr="008820F0">
        <w:rPr>
          <w:rFonts w:ascii="Calibri" w:hAnsi="Calibri" w:cs="Calibri"/>
          <w:sz w:val="24"/>
          <w:szCs w:val="24"/>
          <w:lang w:val="es-ES"/>
        </w:rPr>
        <w:lastRenderedPageBreak/>
        <w:t>JOHN E. FOSTER AND PARTNERS, LONDON</w:t>
      </w:r>
    </w:p>
    <w:p w14:paraId="6CED468F" w14:textId="6D2D741D" w:rsidR="0088158D" w:rsidRPr="008820F0" w:rsidRDefault="00B34FAE" w:rsidP="003C76BB">
      <w:pPr>
        <w:jc w:val="both"/>
        <w:rPr>
          <w:rFonts w:ascii="Calibri" w:hAnsi="Calibri" w:cs="Calibri"/>
          <w:b/>
          <w:szCs w:val="20"/>
          <w:lang w:val="es-ES"/>
        </w:rPr>
      </w:pPr>
      <w:r>
        <w:rPr>
          <w:rFonts w:ascii="Calibri" w:hAnsi="Calibri" w:cs="Calibri"/>
          <w:b/>
          <w:szCs w:val="20"/>
          <w:lang w:val="es-ES"/>
        </w:rPr>
        <w:t>Proyectista</w:t>
      </w:r>
    </w:p>
    <w:p w14:paraId="5A456CCC" w14:textId="5B2F32C2" w:rsidR="009B57DC" w:rsidRPr="009B57DC" w:rsidRDefault="009B57DC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9B57DC">
        <w:rPr>
          <w:rFonts w:ascii="Calibri" w:hAnsi="Calibri" w:cs="Calibri"/>
          <w:szCs w:val="20"/>
          <w:lang w:val="es-ES"/>
        </w:rPr>
        <w:t xml:space="preserve">Experiencia similar a Ross and </w:t>
      </w:r>
      <w:proofErr w:type="spellStart"/>
      <w:r w:rsidRPr="009B57DC">
        <w:rPr>
          <w:rFonts w:ascii="Calibri" w:hAnsi="Calibri" w:cs="Calibri"/>
          <w:szCs w:val="20"/>
          <w:lang w:val="es-ES"/>
        </w:rPr>
        <w:t>Partners</w:t>
      </w:r>
      <w:proofErr w:type="spellEnd"/>
      <w:r w:rsidRPr="009B57DC">
        <w:rPr>
          <w:rFonts w:ascii="Calibri" w:hAnsi="Calibri" w:cs="Calibri"/>
          <w:szCs w:val="20"/>
          <w:lang w:val="es-ES"/>
        </w:rPr>
        <w:t xml:space="preserve">: Proyectista para diversas obras/proyectos en </w:t>
      </w:r>
      <w:r w:rsidR="00F53372" w:rsidRPr="009B57DC">
        <w:rPr>
          <w:rFonts w:ascii="Calibri" w:hAnsi="Calibri" w:cs="Calibri"/>
          <w:szCs w:val="20"/>
          <w:lang w:val="es-ES"/>
        </w:rPr>
        <w:t>hormigón</w:t>
      </w:r>
      <w:r w:rsidRPr="009B57DC">
        <w:rPr>
          <w:rFonts w:ascii="Calibri" w:hAnsi="Calibri" w:cs="Calibri"/>
          <w:szCs w:val="20"/>
          <w:lang w:val="es-ES"/>
        </w:rPr>
        <w:t xml:space="preserve"> armado, </w:t>
      </w:r>
      <w:r w:rsidR="00F53372" w:rsidRPr="009B57DC">
        <w:rPr>
          <w:rFonts w:ascii="Calibri" w:hAnsi="Calibri" w:cs="Calibri"/>
          <w:szCs w:val="20"/>
          <w:lang w:val="es-ES"/>
        </w:rPr>
        <w:t>hormigón</w:t>
      </w:r>
      <w:r w:rsidRPr="009B57DC">
        <w:rPr>
          <w:rFonts w:ascii="Calibri" w:hAnsi="Calibri" w:cs="Calibri"/>
          <w:szCs w:val="20"/>
          <w:lang w:val="es-ES"/>
        </w:rPr>
        <w:t xml:space="preserve"> prefabricado, acero estructural, madera, estructuras de fábrica etc. Residencial, comercial, hospitales, laboratorios, and oficinas. Obras nuevas y reformas. </w:t>
      </w:r>
      <w:r w:rsidR="00AB3021" w:rsidRPr="009B57DC">
        <w:rPr>
          <w:rFonts w:ascii="Calibri" w:hAnsi="Calibri" w:cs="Calibri"/>
          <w:szCs w:val="20"/>
          <w:lang w:val="es-ES"/>
        </w:rPr>
        <w:t>Residencial</w:t>
      </w:r>
      <w:r w:rsidRPr="009B57DC">
        <w:rPr>
          <w:rFonts w:ascii="Calibri" w:hAnsi="Calibri" w:cs="Calibri"/>
          <w:szCs w:val="20"/>
          <w:lang w:val="es-ES"/>
        </w:rPr>
        <w:t xml:space="preserve">, </w:t>
      </w:r>
      <w:r w:rsidR="00AB3021" w:rsidRPr="009B57DC">
        <w:rPr>
          <w:rFonts w:ascii="Calibri" w:hAnsi="Calibri" w:cs="Calibri"/>
          <w:szCs w:val="20"/>
          <w:lang w:val="es-ES"/>
        </w:rPr>
        <w:t>comercial</w:t>
      </w:r>
      <w:r w:rsidRPr="009B57DC">
        <w:rPr>
          <w:rFonts w:ascii="Calibri" w:hAnsi="Calibri" w:cs="Calibri"/>
          <w:szCs w:val="20"/>
          <w:lang w:val="es-ES"/>
        </w:rPr>
        <w:t xml:space="preserve"> </w:t>
      </w:r>
      <w:r w:rsidR="00AB3021">
        <w:rPr>
          <w:rFonts w:ascii="Calibri" w:hAnsi="Calibri" w:cs="Calibri"/>
          <w:szCs w:val="20"/>
          <w:lang w:val="es-ES"/>
        </w:rPr>
        <w:t xml:space="preserve">y </w:t>
      </w:r>
      <w:r w:rsidR="007141F4">
        <w:rPr>
          <w:rFonts w:ascii="Calibri" w:hAnsi="Calibri" w:cs="Calibri"/>
          <w:szCs w:val="20"/>
          <w:lang w:val="es-ES"/>
        </w:rPr>
        <w:t>oficinas</w:t>
      </w:r>
      <w:r w:rsidRPr="009B57DC">
        <w:rPr>
          <w:rFonts w:ascii="Calibri" w:hAnsi="Calibri" w:cs="Calibri"/>
          <w:szCs w:val="20"/>
          <w:lang w:val="es-ES"/>
        </w:rPr>
        <w:t>:</w:t>
      </w:r>
    </w:p>
    <w:p w14:paraId="1CC2C21E" w14:textId="77777777" w:rsidR="0088158D" w:rsidRPr="008820F0" w:rsidRDefault="0088158D" w:rsidP="003C76BB">
      <w:pPr>
        <w:spacing w:after="0"/>
        <w:jc w:val="both"/>
        <w:rPr>
          <w:rFonts w:ascii="Calibri" w:eastAsia="Calibri" w:hAnsi="Calibri" w:cs="Calibri"/>
          <w:szCs w:val="20"/>
          <w:lang w:val="es-ES"/>
        </w:rPr>
      </w:pPr>
    </w:p>
    <w:tbl>
      <w:tblPr>
        <w:tblW w:w="9639" w:type="dxa"/>
        <w:tblLook w:val="0000" w:firstRow="0" w:lastRow="0" w:firstColumn="0" w:lastColumn="0" w:noHBand="0" w:noVBand="0"/>
      </w:tblPr>
      <w:tblGrid>
        <w:gridCol w:w="6663"/>
        <w:gridCol w:w="2976"/>
      </w:tblGrid>
      <w:tr w:rsidR="002412FF" w:rsidRPr="008820F0" w14:paraId="4A31C058" w14:textId="77777777" w:rsidTr="002412FF">
        <w:tc>
          <w:tcPr>
            <w:tcW w:w="6663" w:type="dxa"/>
          </w:tcPr>
          <w:p w14:paraId="0CF6C35F" w14:textId="1E9619E8" w:rsidR="002412FF" w:rsidRPr="007C0B1D" w:rsidRDefault="002412FF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Bloque de viviendas, 10 plantas más sótano, Londres</w:t>
            </w:r>
          </w:p>
        </w:tc>
        <w:tc>
          <w:tcPr>
            <w:tcW w:w="2976" w:type="dxa"/>
          </w:tcPr>
          <w:p w14:paraId="71B1B9CC" w14:textId="47A3B9E8" w:rsidR="002412FF" w:rsidRPr="007C0B1D" w:rsidRDefault="00F53372" w:rsidP="003C76BB">
            <w:pPr>
              <w:pStyle w:val="Textonotaalfinal"/>
              <w:jc w:val="both"/>
              <w:rPr>
                <w:rFonts w:ascii="Calibri" w:eastAsia="Calibri" w:hAnsi="Calibri" w:cs="Calibri"/>
                <w:lang w:eastAsia="en-US"/>
              </w:rPr>
            </w:pPr>
            <w:r w:rsidRPr="007C0B1D">
              <w:rPr>
                <w:rFonts w:ascii="Calibri" w:eastAsia="Calibri" w:hAnsi="Calibri" w:cs="Calibri"/>
                <w:lang w:eastAsia="en-US"/>
              </w:rPr>
              <w:t>Cliente</w:t>
            </w:r>
            <w:r w:rsidR="002412FF" w:rsidRPr="007C0B1D">
              <w:rPr>
                <w:rFonts w:ascii="Calibri" w:eastAsia="Calibri" w:hAnsi="Calibri" w:cs="Calibri"/>
                <w:lang w:eastAsia="en-US"/>
              </w:rPr>
              <w:t xml:space="preserve">: Albany </w:t>
            </w:r>
            <w:proofErr w:type="spellStart"/>
            <w:r w:rsidR="002412FF" w:rsidRPr="007C0B1D">
              <w:rPr>
                <w:rFonts w:ascii="Calibri" w:eastAsia="Calibri" w:hAnsi="Calibri" w:cs="Calibri"/>
                <w:lang w:eastAsia="en-US"/>
              </w:rPr>
              <w:t>Homes</w:t>
            </w:r>
            <w:proofErr w:type="spellEnd"/>
          </w:p>
        </w:tc>
      </w:tr>
      <w:tr w:rsidR="0088158D" w:rsidRPr="008820F0" w14:paraId="25DA8D92" w14:textId="77777777" w:rsidTr="002412FF">
        <w:tc>
          <w:tcPr>
            <w:tcW w:w="6663" w:type="dxa"/>
          </w:tcPr>
          <w:p w14:paraId="769DC014" w14:textId="37108A71" w:rsidR="0088158D" w:rsidRPr="00171AD8" w:rsidRDefault="00171AD8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>
              <w:rPr>
                <w:rFonts w:ascii="Calibri" w:eastAsia="Calibri" w:hAnsi="Calibri" w:cs="Calibri"/>
                <w:b/>
                <w:szCs w:val="20"/>
                <w:lang w:val="es-ES"/>
              </w:rPr>
              <w:t>A</w:t>
            </w:r>
            <w:r w:rsidR="0088158D" w:rsidRPr="00171AD8">
              <w:rPr>
                <w:rFonts w:ascii="Calibri" w:eastAsia="Calibri" w:hAnsi="Calibri" w:cs="Calibri"/>
                <w:b/>
                <w:szCs w:val="20"/>
                <w:lang w:val="es-ES"/>
              </w:rPr>
              <w:t>part</w:t>
            </w:r>
            <w:r w:rsidRPr="00171AD8">
              <w:rPr>
                <w:rFonts w:ascii="Calibri" w:eastAsia="Calibri" w:hAnsi="Calibri" w:cs="Calibri"/>
                <w:b/>
                <w:szCs w:val="20"/>
                <w:lang w:val="es-ES"/>
              </w:rPr>
              <w:t>a</w:t>
            </w:r>
            <w:r w:rsidR="0088158D" w:rsidRPr="00171AD8">
              <w:rPr>
                <w:rFonts w:ascii="Calibri" w:eastAsia="Calibri" w:hAnsi="Calibri" w:cs="Calibri"/>
                <w:b/>
                <w:szCs w:val="20"/>
                <w:lang w:val="es-ES"/>
              </w:rPr>
              <w:t>ment</w:t>
            </w:r>
            <w:r w:rsidRPr="00171AD8">
              <w:rPr>
                <w:rFonts w:ascii="Calibri" w:eastAsia="Calibri" w:hAnsi="Calibri" w:cs="Calibri"/>
                <w:b/>
                <w:szCs w:val="20"/>
                <w:lang w:val="es-ES"/>
              </w:rPr>
              <w:t>o</w:t>
            </w:r>
            <w:r w:rsidR="0088158D" w:rsidRPr="00171AD8">
              <w:rPr>
                <w:rFonts w:ascii="Calibri" w:eastAsia="Calibri" w:hAnsi="Calibri" w:cs="Calibri"/>
                <w:b/>
                <w:szCs w:val="20"/>
                <w:lang w:val="es-ES"/>
              </w:rPr>
              <w:t>s</w:t>
            </w:r>
            <w:r w:rsidRPr="00171AD8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 de varias plantas</w:t>
            </w:r>
            <w:r w:rsidR="002412FF" w:rsidRPr="00171AD8">
              <w:rPr>
                <w:rFonts w:ascii="Calibri" w:eastAsia="Calibri" w:hAnsi="Calibri" w:cs="Calibri"/>
                <w:b/>
                <w:szCs w:val="20"/>
                <w:lang w:val="es-ES"/>
              </w:rPr>
              <w:t>, Londres</w:t>
            </w:r>
          </w:p>
        </w:tc>
        <w:tc>
          <w:tcPr>
            <w:tcW w:w="2976" w:type="dxa"/>
          </w:tcPr>
          <w:p w14:paraId="1CDEAE89" w14:textId="34F2C6EA" w:rsidR="0088158D" w:rsidRPr="007C0B1D" w:rsidRDefault="00F53372" w:rsidP="003C76BB">
            <w:pPr>
              <w:pStyle w:val="Textonotaalfinal"/>
              <w:jc w:val="both"/>
              <w:rPr>
                <w:rFonts w:ascii="Calibri" w:eastAsia="Calibri" w:hAnsi="Calibri" w:cs="Calibri"/>
                <w:lang w:eastAsia="en-US"/>
              </w:rPr>
            </w:pPr>
            <w:r w:rsidRPr="007C0B1D">
              <w:rPr>
                <w:rFonts w:ascii="Calibri" w:eastAsia="Calibri" w:hAnsi="Calibri" w:cs="Calibri"/>
                <w:lang w:eastAsia="en-US"/>
              </w:rPr>
              <w:t>Cliente</w:t>
            </w:r>
            <w:r w:rsidR="0088158D" w:rsidRPr="007C0B1D">
              <w:rPr>
                <w:rFonts w:ascii="Calibri" w:eastAsia="Calibri" w:hAnsi="Calibri" w:cs="Calibri"/>
                <w:lang w:eastAsia="en-US"/>
              </w:rPr>
              <w:t xml:space="preserve">: Albany </w:t>
            </w:r>
            <w:proofErr w:type="spellStart"/>
            <w:r w:rsidR="0088158D" w:rsidRPr="007C0B1D">
              <w:rPr>
                <w:rFonts w:ascii="Calibri" w:eastAsia="Calibri" w:hAnsi="Calibri" w:cs="Calibri"/>
                <w:lang w:eastAsia="en-US"/>
              </w:rPr>
              <w:t>Homes</w:t>
            </w:r>
            <w:proofErr w:type="spellEnd"/>
          </w:p>
        </w:tc>
      </w:tr>
      <w:tr w:rsidR="002412FF" w:rsidRPr="002412FF" w14:paraId="2E44AB03" w14:textId="77777777" w:rsidTr="002412FF">
        <w:tc>
          <w:tcPr>
            <w:tcW w:w="6663" w:type="dxa"/>
          </w:tcPr>
          <w:p w14:paraId="0A71771B" w14:textId="15A98B65" w:rsidR="002412FF" w:rsidRPr="007C0B1D" w:rsidRDefault="00F07158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Conversión de edificio existente en apartamentos de varias plantas,</w:t>
            </w:r>
            <w:r w:rsidR="002412FF"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 7 </w:t>
            </w:r>
            <w:r w:rsidR="001571C2"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plantas </w:t>
            </w:r>
            <w:proofErr w:type="spellStart"/>
            <w:r w:rsidR="001571C2" w:rsidRPr="001571C2">
              <w:rPr>
                <w:rFonts w:ascii="Century Gothic" w:hAnsi="Century Gothic"/>
                <w:b/>
                <w:sz w:val="18"/>
                <w:szCs w:val="18"/>
                <w:u w:val="single"/>
                <w:lang w:val="es-ES"/>
              </w:rPr>
              <w:t>mas</w:t>
            </w:r>
            <w:proofErr w:type="spellEnd"/>
            <w:r w:rsidR="002412FF"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 sótano y semisótano, Kensington</w:t>
            </w:r>
            <w:r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, Londres</w:t>
            </w:r>
          </w:p>
        </w:tc>
        <w:tc>
          <w:tcPr>
            <w:tcW w:w="2976" w:type="dxa"/>
          </w:tcPr>
          <w:p w14:paraId="3DF2FF9B" w14:textId="6B333E1B" w:rsidR="002412FF" w:rsidRPr="007C0B1D" w:rsidRDefault="00F53372" w:rsidP="003C76BB">
            <w:pPr>
              <w:pStyle w:val="Textonotaalfinal"/>
              <w:jc w:val="both"/>
              <w:rPr>
                <w:rFonts w:ascii="Calibri" w:eastAsia="Calibri" w:hAnsi="Calibri" w:cs="Calibri"/>
                <w:lang w:eastAsia="en-US"/>
              </w:rPr>
            </w:pPr>
            <w:r w:rsidRPr="007C0B1D">
              <w:rPr>
                <w:rFonts w:ascii="Century Gothic" w:hAnsi="Century Gothic"/>
                <w:sz w:val="18"/>
                <w:szCs w:val="18"/>
              </w:rPr>
              <w:t>Cliente</w:t>
            </w:r>
            <w:r w:rsidR="002412FF" w:rsidRPr="007C0B1D">
              <w:rPr>
                <w:rFonts w:ascii="Century Gothic" w:hAnsi="Century Gothic"/>
                <w:sz w:val="18"/>
                <w:szCs w:val="18"/>
              </w:rPr>
              <w:t xml:space="preserve">: LCR </w:t>
            </w:r>
            <w:proofErr w:type="spellStart"/>
            <w:r w:rsidR="002412FF" w:rsidRPr="007C0B1D">
              <w:rPr>
                <w:rFonts w:ascii="Century Gothic" w:hAnsi="Century Gothic"/>
                <w:sz w:val="18"/>
                <w:szCs w:val="18"/>
              </w:rPr>
              <w:t>Developments</w:t>
            </w:r>
            <w:proofErr w:type="spellEnd"/>
          </w:p>
        </w:tc>
      </w:tr>
      <w:tr w:rsidR="0088158D" w:rsidRPr="008820F0" w14:paraId="208A01C9" w14:textId="77777777" w:rsidTr="002412FF">
        <w:tc>
          <w:tcPr>
            <w:tcW w:w="6663" w:type="dxa"/>
          </w:tcPr>
          <w:p w14:paraId="64191D9C" w14:textId="713AA56B" w:rsidR="0088158D" w:rsidRPr="007C0B1D" w:rsidRDefault="002412FF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alibri" w:hAnsi="Calibri" w:cs="Calibri"/>
                <w:b/>
                <w:szCs w:val="20"/>
                <w:lang w:val="es-ES"/>
              </w:rPr>
              <w:t xml:space="preserve">Residencia de </w:t>
            </w:r>
            <w:r w:rsidR="00F07158" w:rsidRPr="007C0B1D">
              <w:rPr>
                <w:rFonts w:ascii="Calibri" w:hAnsi="Calibri" w:cs="Calibri"/>
                <w:b/>
                <w:szCs w:val="20"/>
                <w:lang w:val="es-ES"/>
              </w:rPr>
              <w:t>3ª</w:t>
            </w:r>
            <w:r w:rsidRPr="007C0B1D">
              <w:rPr>
                <w:rFonts w:ascii="Calibri" w:hAnsi="Calibri" w:cs="Calibri"/>
                <w:b/>
                <w:szCs w:val="20"/>
                <w:lang w:val="es-ES"/>
              </w:rPr>
              <w:t xml:space="preserve"> edad, </w:t>
            </w:r>
            <w:r w:rsidR="0088158D" w:rsidRPr="007C0B1D">
              <w:rPr>
                <w:rFonts w:ascii="Calibri" w:hAnsi="Calibri" w:cs="Calibri"/>
                <w:b/>
                <w:szCs w:val="20"/>
                <w:lang w:val="es-ES"/>
              </w:rPr>
              <w:t>Harrow</w:t>
            </w:r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 </w:t>
            </w:r>
            <w:proofErr w:type="spellStart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Weald</w:t>
            </w:r>
            <w:proofErr w:type="spellEnd"/>
          </w:p>
        </w:tc>
        <w:tc>
          <w:tcPr>
            <w:tcW w:w="2976" w:type="dxa"/>
          </w:tcPr>
          <w:p w14:paraId="3291DAF7" w14:textId="5209B20D" w:rsidR="0088158D" w:rsidRPr="007C0B1D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7C0B1D"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>: Bell &amp; Webster</w:t>
            </w:r>
          </w:p>
        </w:tc>
      </w:tr>
      <w:tr w:rsidR="0088158D" w:rsidRPr="008820F0" w14:paraId="2385F425" w14:textId="77777777" w:rsidTr="002412FF">
        <w:tc>
          <w:tcPr>
            <w:tcW w:w="6663" w:type="dxa"/>
          </w:tcPr>
          <w:p w14:paraId="69733D81" w14:textId="71A8ABF8" w:rsidR="0088158D" w:rsidRPr="007C0B1D" w:rsidRDefault="002412FF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>Restauración de estructura de hormigón edificio de 10 plantas, City Road, Londres</w:t>
            </w:r>
          </w:p>
        </w:tc>
        <w:tc>
          <w:tcPr>
            <w:tcW w:w="2976" w:type="dxa"/>
          </w:tcPr>
          <w:p w14:paraId="050B74A1" w14:textId="01194C44" w:rsidR="0088158D" w:rsidRPr="007C0B1D" w:rsidRDefault="00F53372" w:rsidP="003C76BB">
            <w:pPr>
              <w:spacing w:after="0"/>
              <w:jc w:val="both"/>
              <w:rPr>
                <w:rFonts w:ascii="Calibri" w:eastAsia="Calibri" w:hAnsi="Calibri" w:cs="Calibri"/>
                <w:szCs w:val="20"/>
                <w:lang w:val="es-ES"/>
              </w:rPr>
            </w:pPr>
            <w:r w:rsidRPr="007C0B1D"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 xml:space="preserve">: Crocker </w:t>
            </w:r>
            <w:proofErr w:type="spellStart"/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>Group</w:t>
            </w:r>
            <w:proofErr w:type="spellEnd"/>
          </w:p>
        </w:tc>
      </w:tr>
      <w:tr w:rsidR="0088158D" w:rsidRPr="008820F0" w14:paraId="7DE51114" w14:textId="77777777" w:rsidTr="002412FF">
        <w:tc>
          <w:tcPr>
            <w:tcW w:w="6663" w:type="dxa"/>
          </w:tcPr>
          <w:p w14:paraId="64F3F6FF" w14:textId="367CBD52" w:rsidR="0088158D" w:rsidRPr="007C0B1D" w:rsidRDefault="009B57DC" w:rsidP="003C76BB">
            <w:pPr>
              <w:spacing w:after="0"/>
              <w:jc w:val="both"/>
              <w:rPr>
                <w:rFonts w:ascii="Calibri" w:eastAsia="Calibri" w:hAnsi="Calibri" w:cs="Calibri"/>
                <w:b/>
                <w:szCs w:val="20"/>
                <w:lang w:val="es-ES"/>
              </w:rPr>
            </w:pPr>
            <w:r w:rsidRPr="007C0B1D">
              <w:rPr>
                <w:rFonts w:ascii="Century Gothic" w:hAnsi="Century Gothic"/>
                <w:b/>
                <w:sz w:val="18"/>
                <w:szCs w:val="18"/>
                <w:lang w:val="es-ES"/>
              </w:rPr>
              <w:t xml:space="preserve">Restauración de estructura de fábrica, </w:t>
            </w:r>
            <w:proofErr w:type="spellStart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Canada</w:t>
            </w:r>
            <w:proofErr w:type="spellEnd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 </w:t>
            </w:r>
            <w:proofErr w:type="spellStart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Wharf</w:t>
            </w:r>
            <w:proofErr w:type="spellEnd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 xml:space="preserve">, </w:t>
            </w:r>
            <w:proofErr w:type="spellStart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Rotherhithe</w:t>
            </w:r>
            <w:proofErr w:type="spellEnd"/>
            <w:r w:rsidR="0088158D" w:rsidRPr="007C0B1D">
              <w:rPr>
                <w:rFonts w:ascii="Calibri" w:eastAsia="Calibri" w:hAnsi="Calibri" w:cs="Calibri"/>
                <w:b/>
                <w:szCs w:val="20"/>
                <w:lang w:val="es-ES"/>
              </w:rPr>
              <w:t>, London</w:t>
            </w:r>
          </w:p>
        </w:tc>
        <w:tc>
          <w:tcPr>
            <w:tcW w:w="2976" w:type="dxa"/>
          </w:tcPr>
          <w:p w14:paraId="7E578061" w14:textId="156BFF71" w:rsidR="0088158D" w:rsidRPr="007C0B1D" w:rsidRDefault="00F53372" w:rsidP="003C76BB">
            <w:pPr>
              <w:spacing w:after="0"/>
              <w:jc w:val="both"/>
              <w:rPr>
                <w:rFonts w:ascii="Calibri" w:hAnsi="Calibri" w:cs="Calibri"/>
                <w:szCs w:val="20"/>
                <w:lang w:val="es-ES"/>
              </w:rPr>
            </w:pPr>
            <w:r w:rsidRPr="007C0B1D">
              <w:rPr>
                <w:rFonts w:ascii="Calibri" w:eastAsia="Calibri" w:hAnsi="Calibri" w:cs="Calibri"/>
                <w:szCs w:val="20"/>
                <w:lang w:val="es-ES"/>
              </w:rPr>
              <w:t>Cliente</w:t>
            </w:r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 xml:space="preserve">: Crocker </w:t>
            </w:r>
            <w:proofErr w:type="spellStart"/>
            <w:r w:rsidR="0088158D" w:rsidRPr="007C0B1D">
              <w:rPr>
                <w:rFonts w:ascii="Calibri" w:eastAsia="Calibri" w:hAnsi="Calibri" w:cs="Calibri"/>
                <w:szCs w:val="20"/>
                <w:lang w:val="es-ES"/>
              </w:rPr>
              <w:t>Group</w:t>
            </w:r>
            <w:proofErr w:type="spellEnd"/>
          </w:p>
        </w:tc>
      </w:tr>
    </w:tbl>
    <w:p w14:paraId="57CD389B" w14:textId="77777777" w:rsidR="0088158D" w:rsidRPr="008820F0" w:rsidRDefault="0088158D" w:rsidP="003C76BB">
      <w:pPr>
        <w:jc w:val="both"/>
        <w:rPr>
          <w:rFonts w:ascii="Calibri" w:hAnsi="Calibri" w:cs="Calibri"/>
          <w:b/>
          <w:szCs w:val="20"/>
          <w:lang w:val="es-ES"/>
        </w:rPr>
      </w:pPr>
      <w:r w:rsidRPr="008820F0">
        <w:rPr>
          <w:rFonts w:ascii="Calibri" w:hAnsi="Calibri" w:cs="Calibri"/>
          <w:noProof/>
          <w:szCs w:val="20"/>
          <w:lang w:val="es-ES" w:eastAsia="en-GB"/>
        </w:rPr>
        <w:drawing>
          <wp:inline distT="0" distB="0" distL="0" distR="0" wp14:anchorId="5B661EBA" wp14:editId="77B5A660">
            <wp:extent cx="3858491" cy="2552700"/>
            <wp:effectExtent l="19050" t="0" r="8659" b="0"/>
            <wp:docPr id="13" name="mainphoto" descr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photo" descr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673" cy="2555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017463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proofErr w:type="spellStart"/>
      <w:r w:rsidRPr="008820F0">
        <w:rPr>
          <w:rFonts w:ascii="Calibri" w:hAnsi="Calibri" w:cs="Calibri"/>
          <w:szCs w:val="20"/>
          <w:lang w:val="es-ES"/>
        </w:rPr>
        <w:t>Canada</w:t>
      </w:r>
      <w:proofErr w:type="spellEnd"/>
      <w:r w:rsidRPr="008820F0">
        <w:rPr>
          <w:rFonts w:ascii="Calibri" w:hAnsi="Calibri" w:cs="Calibri"/>
          <w:szCs w:val="20"/>
          <w:lang w:val="es-ES"/>
        </w:rPr>
        <w:t xml:space="preserve"> </w:t>
      </w:r>
      <w:proofErr w:type="spellStart"/>
      <w:r w:rsidRPr="008820F0">
        <w:rPr>
          <w:rFonts w:ascii="Calibri" w:hAnsi="Calibri" w:cs="Calibri"/>
          <w:szCs w:val="20"/>
          <w:lang w:val="es-ES"/>
        </w:rPr>
        <w:t>Wharf</w:t>
      </w:r>
      <w:proofErr w:type="spellEnd"/>
    </w:p>
    <w:p w14:paraId="0DDAF141" w14:textId="77777777" w:rsidR="0088158D" w:rsidRPr="008820F0" w:rsidRDefault="0088158D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</w:p>
    <w:p w14:paraId="236604AF" w14:textId="6D6E2631" w:rsidR="0088158D" w:rsidRPr="008820F0" w:rsidRDefault="00D108B4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>
        <w:rPr>
          <w:rFonts w:ascii="Calibri" w:hAnsi="Calibri" w:cs="Calibri"/>
          <w:b/>
          <w:szCs w:val="20"/>
          <w:lang w:val="es-ES"/>
        </w:rPr>
        <w:t>Ingeniero Residente</w:t>
      </w:r>
      <w:r w:rsidR="0088158D" w:rsidRPr="008820F0">
        <w:rPr>
          <w:rFonts w:ascii="Calibri" w:hAnsi="Calibri" w:cs="Calibri"/>
          <w:szCs w:val="20"/>
          <w:lang w:val="es-ES"/>
        </w:rPr>
        <w:t xml:space="preserve"> </w:t>
      </w:r>
      <w:proofErr w:type="spellStart"/>
      <w:r w:rsidR="0088158D" w:rsidRPr="008820F0">
        <w:rPr>
          <w:rFonts w:ascii="Calibri" w:hAnsi="Calibri" w:cs="Calibri"/>
          <w:szCs w:val="20"/>
          <w:lang w:val="es-ES"/>
        </w:rPr>
        <w:t>Roebuck</w:t>
      </w:r>
      <w:proofErr w:type="spellEnd"/>
      <w:r w:rsidR="0088158D" w:rsidRPr="008820F0">
        <w:rPr>
          <w:rFonts w:ascii="Calibri" w:hAnsi="Calibri" w:cs="Calibri"/>
          <w:szCs w:val="20"/>
          <w:lang w:val="es-ES"/>
        </w:rPr>
        <w:t xml:space="preserve"> House, Victoria</w:t>
      </w:r>
    </w:p>
    <w:p w14:paraId="3233258C" w14:textId="2D6B68E7" w:rsidR="00D108B4" w:rsidRPr="00D108B4" w:rsidRDefault="00D108B4" w:rsidP="003C76BB">
      <w:pPr>
        <w:spacing w:after="0"/>
        <w:jc w:val="both"/>
        <w:rPr>
          <w:rFonts w:ascii="Calibri" w:hAnsi="Calibri" w:cs="Calibri"/>
          <w:szCs w:val="20"/>
          <w:lang w:val="es-ES"/>
        </w:rPr>
      </w:pPr>
      <w:r w:rsidRPr="00D108B4">
        <w:rPr>
          <w:rFonts w:ascii="Calibri" w:hAnsi="Calibri" w:cs="Calibri"/>
          <w:szCs w:val="20"/>
          <w:lang w:val="es-ES"/>
        </w:rPr>
        <w:t xml:space="preserve">Reparaciones extensivas de la fachada de </w:t>
      </w:r>
      <w:r w:rsidR="00F86958" w:rsidRPr="00D108B4">
        <w:rPr>
          <w:rFonts w:ascii="Calibri" w:hAnsi="Calibri" w:cs="Calibri"/>
          <w:szCs w:val="20"/>
          <w:lang w:val="es-ES"/>
        </w:rPr>
        <w:t>hormigón</w:t>
      </w:r>
      <w:r w:rsidRPr="00D108B4">
        <w:rPr>
          <w:rFonts w:ascii="Calibri" w:hAnsi="Calibri" w:cs="Calibri"/>
          <w:szCs w:val="20"/>
          <w:lang w:val="es-ES"/>
        </w:rPr>
        <w:t xml:space="preserve"> de un </w:t>
      </w:r>
      <w:r w:rsidR="00F86958" w:rsidRPr="00D108B4">
        <w:rPr>
          <w:rFonts w:ascii="Calibri" w:hAnsi="Calibri" w:cs="Calibri"/>
          <w:szCs w:val="20"/>
          <w:lang w:val="es-ES"/>
        </w:rPr>
        <w:t>edificio</w:t>
      </w:r>
      <w:r w:rsidRPr="00D108B4">
        <w:rPr>
          <w:rFonts w:ascii="Calibri" w:hAnsi="Calibri" w:cs="Calibri"/>
          <w:szCs w:val="20"/>
          <w:lang w:val="es-ES"/>
        </w:rPr>
        <w:t xml:space="preserve"> residencial de 16 plantas en el centro de Londres.</w:t>
      </w:r>
    </w:p>
    <w:p w14:paraId="5BDD6E4F" w14:textId="45B9F978" w:rsidR="0088158D" w:rsidRPr="008820F0" w:rsidRDefault="0052292F" w:rsidP="003C76BB">
      <w:pPr>
        <w:jc w:val="both"/>
        <w:rPr>
          <w:rFonts w:ascii="Calibri" w:hAnsi="Calibri" w:cs="Calibri"/>
          <w:szCs w:val="20"/>
          <w:lang w:val="es-ES"/>
        </w:rPr>
      </w:pPr>
      <w:r w:rsidRPr="008820F0">
        <w:rPr>
          <w:rFonts w:ascii="Calibri" w:hAnsi="Calibri" w:cs="Calibri"/>
          <w:noProof/>
          <w:szCs w:val="20"/>
          <w:lang w:val="es-ES"/>
        </w:rPr>
        <w:drawing>
          <wp:inline distT="0" distB="0" distL="0" distR="0" wp14:anchorId="0AA4536E" wp14:editId="2F9940C6">
            <wp:extent cx="3914978" cy="26098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7498" cy="261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DBBE4" w14:textId="77777777" w:rsidR="0088158D" w:rsidRPr="008820F0" w:rsidRDefault="0088158D" w:rsidP="003C76BB">
      <w:pPr>
        <w:jc w:val="both"/>
        <w:rPr>
          <w:rFonts w:ascii="Calibri" w:hAnsi="Calibri" w:cs="Calibri"/>
          <w:szCs w:val="20"/>
          <w:lang w:val="es-ES"/>
        </w:rPr>
      </w:pPr>
      <w:proofErr w:type="spellStart"/>
      <w:r w:rsidRPr="008820F0">
        <w:rPr>
          <w:rFonts w:ascii="Calibri" w:hAnsi="Calibri" w:cs="Calibri"/>
          <w:szCs w:val="20"/>
          <w:lang w:val="es-ES"/>
        </w:rPr>
        <w:t>Roebuck</w:t>
      </w:r>
      <w:proofErr w:type="spellEnd"/>
      <w:r w:rsidRPr="008820F0">
        <w:rPr>
          <w:rFonts w:ascii="Calibri" w:hAnsi="Calibri" w:cs="Calibri"/>
          <w:szCs w:val="20"/>
          <w:lang w:val="es-ES"/>
        </w:rPr>
        <w:t xml:space="preserve"> House</w:t>
      </w:r>
    </w:p>
    <w:p w14:paraId="4D7E08F2" w14:textId="77777777" w:rsidR="00AA5BB5" w:rsidRPr="008820F0" w:rsidRDefault="00AA5BB5" w:rsidP="003C76BB">
      <w:pPr>
        <w:pStyle w:val="CVText"/>
        <w:jc w:val="both"/>
        <w:rPr>
          <w:rFonts w:ascii="Calibri" w:hAnsi="Calibri" w:cs="Calibri"/>
          <w:lang w:val="es-ES"/>
        </w:rPr>
      </w:pPr>
    </w:p>
    <w:sectPr w:rsidR="00AA5BB5" w:rsidRPr="008820F0" w:rsidSect="00AA5E4A">
      <w:headerReference w:type="default" r:id="rId26"/>
      <w:footerReference w:type="default" r:id="rId27"/>
      <w:pgSz w:w="11906" w:h="16838" w:code="9"/>
      <w:pgMar w:top="993" w:right="849" w:bottom="709" w:left="1134" w:header="561" w:footer="567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8D1629" w14:textId="77777777" w:rsidR="00252F5F" w:rsidRDefault="00252F5F">
      <w:r>
        <w:separator/>
      </w:r>
    </w:p>
  </w:endnote>
  <w:endnote w:type="continuationSeparator" w:id="0">
    <w:p w14:paraId="40387E7A" w14:textId="77777777" w:rsidR="00252F5F" w:rsidRDefault="00252F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44D7BF" w14:textId="68C95AA6" w:rsidR="00DF783E" w:rsidRPr="001362B3" w:rsidRDefault="00000000" w:rsidP="001362B3">
    <w:pPr>
      <w:spacing w:after="0"/>
      <w:rPr>
        <w:color w:val="808080" w:themeColor="background1" w:themeShade="80"/>
        <w:sz w:val="16"/>
        <w:szCs w:val="16"/>
      </w:rPr>
    </w:pPr>
    <w:sdt>
      <w:sdtPr>
        <w:rPr>
          <w:color w:val="808080" w:themeColor="background1" w:themeShade="80"/>
          <w:sz w:val="16"/>
          <w:szCs w:val="16"/>
        </w:rPr>
        <w:id w:val="3872389"/>
        <w:docPartObj>
          <w:docPartGallery w:val="Page Numbers (Top of Page)"/>
          <w:docPartUnique/>
        </w:docPartObj>
      </w:sdtPr>
      <w:sdtContent>
        <w:r w:rsidR="00DF783E" w:rsidRPr="007419CC">
          <w:rPr>
            <w:color w:val="808080" w:themeColor="background1" w:themeShade="80"/>
            <w:sz w:val="16"/>
            <w:szCs w:val="16"/>
          </w:rPr>
          <w:t xml:space="preserve">Page </w: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begin"/>
        </w:r>
        <w:r w:rsidR="00DF783E" w:rsidRPr="007419CC">
          <w:rPr>
            <w:color w:val="808080" w:themeColor="background1" w:themeShade="80"/>
            <w:sz w:val="16"/>
            <w:szCs w:val="16"/>
          </w:rPr>
          <w:instrText xml:space="preserve"> PAGE </w:instrTex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separate"/>
        </w:r>
        <w:r w:rsidR="00347992">
          <w:rPr>
            <w:noProof/>
            <w:color w:val="808080" w:themeColor="background1" w:themeShade="80"/>
            <w:sz w:val="16"/>
            <w:szCs w:val="16"/>
          </w:rPr>
          <w:t>1</w: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end"/>
        </w:r>
        <w:r w:rsidR="00DF783E" w:rsidRPr="007419CC">
          <w:rPr>
            <w:color w:val="808080" w:themeColor="background1" w:themeShade="80"/>
            <w:sz w:val="16"/>
            <w:szCs w:val="16"/>
          </w:rPr>
          <w:t xml:space="preserve"> of </w: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begin"/>
        </w:r>
        <w:r w:rsidR="00DF783E" w:rsidRPr="007419CC">
          <w:rPr>
            <w:color w:val="808080" w:themeColor="background1" w:themeShade="80"/>
            <w:sz w:val="16"/>
            <w:szCs w:val="16"/>
          </w:rPr>
          <w:instrText xml:space="preserve"> NUMPAGES  </w:instrTex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separate"/>
        </w:r>
        <w:r w:rsidR="00347992">
          <w:rPr>
            <w:noProof/>
            <w:color w:val="808080" w:themeColor="background1" w:themeShade="80"/>
            <w:sz w:val="16"/>
            <w:szCs w:val="16"/>
          </w:rPr>
          <w:t>9</w:t>
        </w:r>
        <w:r w:rsidR="006A28E7" w:rsidRPr="007419CC">
          <w:rPr>
            <w:color w:val="808080" w:themeColor="background1" w:themeShade="80"/>
            <w:sz w:val="16"/>
            <w:szCs w:val="16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6C950B" w14:textId="77777777" w:rsidR="00252F5F" w:rsidRDefault="00252F5F">
      <w:r>
        <w:separator/>
      </w:r>
    </w:p>
  </w:footnote>
  <w:footnote w:type="continuationSeparator" w:id="0">
    <w:p w14:paraId="16967C94" w14:textId="77777777" w:rsidR="00252F5F" w:rsidRDefault="00252F5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A35C57" w14:textId="3FAD7926" w:rsidR="007604F7" w:rsidRPr="007604F7" w:rsidRDefault="00000000">
    <w:pPr>
      <w:pStyle w:val="Encabezado"/>
      <w:jc w:val="right"/>
      <w:rPr>
        <w:rFonts w:asciiTheme="minorHAnsi" w:hAnsiTheme="minorHAnsi" w:cstheme="minorHAnsi"/>
        <w:color w:val="4472C4" w:themeColor="accent1"/>
        <w:sz w:val="28"/>
        <w:szCs w:val="28"/>
      </w:rPr>
    </w:pPr>
    <w:sdt>
      <w:sdtPr>
        <w:rPr>
          <w:rFonts w:asciiTheme="minorHAnsi" w:hAnsiTheme="minorHAnsi" w:cstheme="minorHAnsi"/>
          <w:color w:val="4472C4" w:themeColor="accent1"/>
          <w:sz w:val="28"/>
          <w:szCs w:val="28"/>
        </w:rPr>
        <w:alias w:val="Título"/>
        <w:tag w:val=""/>
        <w:id w:val="664756013"/>
        <w:placeholder>
          <w:docPart w:val="92DED4EEFFF5403D8292C7E492A0DEC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7604F7" w:rsidRPr="007604F7">
          <w:rPr>
            <w:rFonts w:asciiTheme="minorHAnsi" w:hAnsiTheme="minorHAnsi" w:cstheme="minorHAnsi"/>
            <w:color w:val="4472C4" w:themeColor="accent1"/>
            <w:sz w:val="28"/>
            <w:szCs w:val="28"/>
          </w:rPr>
          <w:t>CV Richard Hart</w:t>
        </w:r>
      </w:sdtContent>
    </w:sdt>
  </w:p>
  <w:p w14:paraId="55696FE2" w14:textId="77777777" w:rsidR="00DF783E" w:rsidRPr="007F1796" w:rsidRDefault="00DF783E" w:rsidP="007F1796">
    <w:pPr>
      <w:pStyle w:val="Encabezado"/>
      <w:spacing w:before="0" w:after="0" w:line="14" w:lineRule="exac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35E290B2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3ABA6FB6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593E394A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8120335A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9342C558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E06A3C0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4427B8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110A2612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6D969C0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22DCD27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3F90640"/>
    <w:multiLevelType w:val="multilevel"/>
    <w:tmpl w:val="FADE9C60"/>
    <w:lvl w:ilvl="0">
      <w:start w:val="1"/>
      <w:numFmt w:val="bullet"/>
      <w:lvlText w:val=""/>
      <w:lvlJc w:val="left"/>
      <w:pPr>
        <w:tabs>
          <w:tab w:val="num" w:pos="1021"/>
        </w:tabs>
        <w:ind w:left="1021" w:firstLine="0"/>
      </w:pPr>
      <w:rPr>
        <w:rFonts w:ascii="Symbol" w:hAnsi="Symbol" w:hint="default"/>
        <w:b w:val="0"/>
        <w:i w:val="0"/>
        <w:color w:val="0083BE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0E42FAC"/>
    <w:multiLevelType w:val="hybridMultilevel"/>
    <w:tmpl w:val="269C9CE0"/>
    <w:lvl w:ilvl="0" w:tplc="0C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1A636E39"/>
    <w:multiLevelType w:val="multilevel"/>
    <w:tmpl w:val="3AB6E166"/>
    <w:lvl w:ilvl="0">
      <w:start w:val="1"/>
      <w:numFmt w:val="bullet"/>
      <w:lvlText w:val=""/>
      <w:lvlJc w:val="left"/>
      <w:pPr>
        <w:tabs>
          <w:tab w:val="num" w:pos="792"/>
        </w:tabs>
        <w:ind w:left="792" w:hanging="432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6E642F"/>
    <w:multiLevelType w:val="hybridMultilevel"/>
    <w:tmpl w:val="46D84CD0"/>
    <w:lvl w:ilvl="0" w:tplc="0C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35194DCE"/>
    <w:multiLevelType w:val="hybridMultilevel"/>
    <w:tmpl w:val="3640BD2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AAC0F1F"/>
    <w:multiLevelType w:val="hybridMultilevel"/>
    <w:tmpl w:val="859C260E"/>
    <w:lvl w:ilvl="0" w:tplc="1F123E48">
      <w:start w:val="1"/>
      <w:numFmt w:val="bullet"/>
      <w:lvlText w:val=""/>
      <w:lvlJc w:val="left"/>
      <w:pPr>
        <w:tabs>
          <w:tab w:val="num" w:pos="1021"/>
        </w:tabs>
        <w:ind w:left="1021" w:firstLine="0"/>
      </w:pPr>
      <w:rPr>
        <w:rFonts w:ascii="Symbol" w:hAnsi="Symbol" w:hint="default"/>
        <w:b w:val="0"/>
        <w:i w:val="0"/>
        <w:color w:val="394A58"/>
        <w:sz w:val="20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9080BB7"/>
    <w:multiLevelType w:val="hybridMultilevel"/>
    <w:tmpl w:val="3FDEA17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6CC0AD8"/>
    <w:multiLevelType w:val="hybridMultilevel"/>
    <w:tmpl w:val="79B6C2EA"/>
    <w:lvl w:ilvl="0" w:tplc="1AE65626">
      <w:start w:val="1"/>
      <w:numFmt w:val="bullet"/>
      <w:lvlText w:val=""/>
      <w:lvlJc w:val="left"/>
      <w:pPr>
        <w:tabs>
          <w:tab w:val="num" w:pos="1080"/>
        </w:tabs>
        <w:ind w:left="1080" w:hanging="720"/>
      </w:pPr>
      <w:rPr>
        <w:rFonts w:ascii="Symbol" w:hAnsi="Symbol" w:hint="default"/>
        <w:color w:val="000080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A495ABF"/>
    <w:multiLevelType w:val="hybridMultilevel"/>
    <w:tmpl w:val="21762BCA"/>
    <w:lvl w:ilvl="0" w:tplc="2BE8CBD0">
      <w:start w:val="1"/>
      <w:numFmt w:val="bullet"/>
      <w:lvlText w:val=""/>
      <w:lvlJc w:val="left"/>
      <w:pPr>
        <w:tabs>
          <w:tab w:val="num" w:pos="792"/>
        </w:tabs>
        <w:ind w:left="792" w:hanging="432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38C44DA"/>
    <w:multiLevelType w:val="hybridMultilevel"/>
    <w:tmpl w:val="648017AC"/>
    <w:lvl w:ilvl="0" w:tplc="0C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6521725B"/>
    <w:multiLevelType w:val="multilevel"/>
    <w:tmpl w:val="859C260E"/>
    <w:lvl w:ilvl="0">
      <w:start w:val="1"/>
      <w:numFmt w:val="bullet"/>
      <w:lvlText w:val=""/>
      <w:lvlJc w:val="left"/>
      <w:pPr>
        <w:tabs>
          <w:tab w:val="num" w:pos="1021"/>
        </w:tabs>
        <w:ind w:left="1021" w:firstLine="0"/>
      </w:pPr>
      <w:rPr>
        <w:rFonts w:ascii="Symbol" w:hAnsi="Symbol" w:hint="default"/>
        <w:b w:val="0"/>
        <w:i w:val="0"/>
        <w:color w:val="394A58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86B1183"/>
    <w:multiLevelType w:val="hybridMultilevel"/>
    <w:tmpl w:val="DD3A8DA2"/>
    <w:lvl w:ilvl="0" w:tplc="608657B2">
      <w:numFmt w:val="bullet"/>
      <w:lvlText w:val=""/>
      <w:lvlJc w:val="left"/>
      <w:pPr>
        <w:ind w:left="390" w:hanging="360"/>
      </w:pPr>
      <w:rPr>
        <w:rFonts w:ascii="Wingdings" w:eastAsia="SimSun" w:hAnsi="Wingdings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11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3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5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7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9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71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3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50" w:hanging="360"/>
      </w:pPr>
      <w:rPr>
        <w:rFonts w:ascii="Wingdings" w:hAnsi="Wingdings" w:hint="default"/>
      </w:rPr>
    </w:lvl>
  </w:abstractNum>
  <w:abstractNum w:abstractNumId="22" w15:restartNumberingAfterBreak="0">
    <w:nsid w:val="6AA80CC4"/>
    <w:multiLevelType w:val="hybridMultilevel"/>
    <w:tmpl w:val="9E6E5200"/>
    <w:lvl w:ilvl="0" w:tplc="20ACBB2E">
      <w:start w:val="1"/>
      <w:numFmt w:val="bullet"/>
      <w:pStyle w:val="CV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  <w:b w:val="0"/>
        <w:i w:val="0"/>
        <w:color w:val="auto"/>
        <w:sz w:val="16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243483B"/>
    <w:multiLevelType w:val="hybridMultilevel"/>
    <w:tmpl w:val="7C728182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53448430">
    <w:abstractNumId w:val="18"/>
  </w:num>
  <w:num w:numId="2" w16cid:durableId="1494880450">
    <w:abstractNumId w:val="12"/>
  </w:num>
  <w:num w:numId="3" w16cid:durableId="894898676">
    <w:abstractNumId w:val="17"/>
  </w:num>
  <w:num w:numId="4" w16cid:durableId="1552692810">
    <w:abstractNumId w:val="15"/>
  </w:num>
  <w:num w:numId="5" w16cid:durableId="1714966545">
    <w:abstractNumId w:val="20"/>
  </w:num>
  <w:num w:numId="6" w16cid:durableId="1011686723">
    <w:abstractNumId w:val="22"/>
  </w:num>
  <w:num w:numId="7" w16cid:durableId="1744524834">
    <w:abstractNumId w:val="9"/>
  </w:num>
  <w:num w:numId="8" w16cid:durableId="1091315662">
    <w:abstractNumId w:val="7"/>
  </w:num>
  <w:num w:numId="9" w16cid:durableId="2074623791">
    <w:abstractNumId w:val="6"/>
  </w:num>
  <w:num w:numId="10" w16cid:durableId="143283825">
    <w:abstractNumId w:val="5"/>
  </w:num>
  <w:num w:numId="11" w16cid:durableId="2030719937">
    <w:abstractNumId w:val="4"/>
  </w:num>
  <w:num w:numId="12" w16cid:durableId="1461874489">
    <w:abstractNumId w:val="8"/>
  </w:num>
  <w:num w:numId="13" w16cid:durableId="1185749298">
    <w:abstractNumId w:val="3"/>
  </w:num>
  <w:num w:numId="14" w16cid:durableId="1304583903">
    <w:abstractNumId w:val="2"/>
  </w:num>
  <w:num w:numId="15" w16cid:durableId="1706101763">
    <w:abstractNumId w:val="1"/>
  </w:num>
  <w:num w:numId="16" w16cid:durableId="708338407">
    <w:abstractNumId w:val="0"/>
  </w:num>
  <w:num w:numId="17" w16cid:durableId="1774940041">
    <w:abstractNumId w:val="22"/>
  </w:num>
  <w:num w:numId="18" w16cid:durableId="132215290">
    <w:abstractNumId w:val="10"/>
  </w:num>
  <w:num w:numId="19" w16cid:durableId="165941936">
    <w:abstractNumId w:val="16"/>
  </w:num>
  <w:num w:numId="20" w16cid:durableId="115175122">
    <w:abstractNumId w:val="22"/>
  </w:num>
  <w:num w:numId="21" w16cid:durableId="1930305348">
    <w:abstractNumId w:val="22"/>
  </w:num>
  <w:num w:numId="22" w16cid:durableId="1007751103">
    <w:abstractNumId w:val="22"/>
  </w:num>
  <w:num w:numId="23" w16cid:durableId="606699501">
    <w:abstractNumId w:val="22"/>
  </w:num>
  <w:num w:numId="24" w16cid:durableId="1721708060">
    <w:abstractNumId w:val="21"/>
  </w:num>
  <w:num w:numId="25" w16cid:durableId="2057583493">
    <w:abstractNumId w:val="22"/>
  </w:num>
  <w:num w:numId="26" w16cid:durableId="687104554">
    <w:abstractNumId w:val="11"/>
  </w:num>
  <w:num w:numId="27" w16cid:durableId="223105560">
    <w:abstractNumId w:val="22"/>
  </w:num>
  <w:num w:numId="28" w16cid:durableId="511258100">
    <w:abstractNumId w:val="14"/>
  </w:num>
  <w:num w:numId="29" w16cid:durableId="609774256">
    <w:abstractNumId w:val="13"/>
  </w:num>
  <w:num w:numId="30" w16cid:durableId="1142894200">
    <w:abstractNumId w:val="22"/>
  </w:num>
  <w:num w:numId="31" w16cid:durableId="725376652">
    <w:abstractNumId w:val="23"/>
  </w:num>
  <w:num w:numId="32" w16cid:durableId="1723210515">
    <w:abstractNumId w:val="22"/>
  </w:num>
  <w:num w:numId="33" w16cid:durableId="1372801157">
    <w:abstractNumId w:val="19"/>
  </w:num>
  <w:num w:numId="34" w16cid:durableId="353314341">
    <w:abstractNumId w:val="22"/>
  </w:num>
  <w:num w:numId="35" w16cid:durableId="697318479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3393"/>
    <w:rsid w:val="00006E98"/>
    <w:rsid w:val="00014846"/>
    <w:rsid w:val="00016D12"/>
    <w:rsid w:val="000308DB"/>
    <w:rsid w:val="000375D1"/>
    <w:rsid w:val="000429BC"/>
    <w:rsid w:val="00042C3C"/>
    <w:rsid w:val="00047652"/>
    <w:rsid w:val="0005147F"/>
    <w:rsid w:val="000516CE"/>
    <w:rsid w:val="00051E4C"/>
    <w:rsid w:val="000712D8"/>
    <w:rsid w:val="000740E2"/>
    <w:rsid w:val="00076997"/>
    <w:rsid w:val="00077ECE"/>
    <w:rsid w:val="000833BC"/>
    <w:rsid w:val="000840DD"/>
    <w:rsid w:val="00097645"/>
    <w:rsid w:val="00097884"/>
    <w:rsid w:val="000A30A8"/>
    <w:rsid w:val="000A3227"/>
    <w:rsid w:val="000A3541"/>
    <w:rsid w:val="000A5F56"/>
    <w:rsid w:val="000A72D6"/>
    <w:rsid w:val="000B0784"/>
    <w:rsid w:val="000B2C0C"/>
    <w:rsid w:val="000B3490"/>
    <w:rsid w:val="000C08E3"/>
    <w:rsid w:val="000C2F5F"/>
    <w:rsid w:val="000D00CA"/>
    <w:rsid w:val="000D7D59"/>
    <w:rsid w:val="000E2A99"/>
    <w:rsid w:val="000E39E1"/>
    <w:rsid w:val="000E6B53"/>
    <w:rsid w:val="000F02EB"/>
    <w:rsid w:val="000F72F5"/>
    <w:rsid w:val="000F759B"/>
    <w:rsid w:val="00102FAA"/>
    <w:rsid w:val="00103CBD"/>
    <w:rsid w:val="001049C5"/>
    <w:rsid w:val="00105255"/>
    <w:rsid w:val="00107C96"/>
    <w:rsid w:val="001122AC"/>
    <w:rsid w:val="001212B1"/>
    <w:rsid w:val="00122D0A"/>
    <w:rsid w:val="00123012"/>
    <w:rsid w:val="00133D7E"/>
    <w:rsid w:val="001362B3"/>
    <w:rsid w:val="00142A21"/>
    <w:rsid w:val="00142AC7"/>
    <w:rsid w:val="001471EA"/>
    <w:rsid w:val="001474A0"/>
    <w:rsid w:val="0015452E"/>
    <w:rsid w:val="001571C2"/>
    <w:rsid w:val="00157F42"/>
    <w:rsid w:val="0016212F"/>
    <w:rsid w:val="001636BC"/>
    <w:rsid w:val="0016513A"/>
    <w:rsid w:val="001653A3"/>
    <w:rsid w:val="00166B07"/>
    <w:rsid w:val="0017083C"/>
    <w:rsid w:val="00171AD8"/>
    <w:rsid w:val="001737EF"/>
    <w:rsid w:val="00181028"/>
    <w:rsid w:val="00183CE5"/>
    <w:rsid w:val="00190167"/>
    <w:rsid w:val="00190B3E"/>
    <w:rsid w:val="00192C81"/>
    <w:rsid w:val="0019386A"/>
    <w:rsid w:val="0019491E"/>
    <w:rsid w:val="00194A98"/>
    <w:rsid w:val="001A2A18"/>
    <w:rsid w:val="001A433D"/>
    <w:rsid w:val="001B04CA"/>
    <w:rsid w:val="001B0E37"/>
    <w:rsid w:val="001C5BF5"/>
    <w:rsid w:val="001C70C0"/>
    <w:rsid w:val="001D0DBE"/>
    <w:rsid w:val="001D2191"/>
    <w:rsid w:val="001D250C"/>
    <w:rsid w:val="001D2B0D"/>
    <w:rsid w:val="001D700A"/>
    <w:rsid w:val="001E197D"/>
    <w:rsid w:val="001E2319"/>
    <w:rsid w:val="001E651F"/>
    <w:rsid w:val="001F4070"/>
    <w:rsid w:val="001F4A16"/>
    <w:rsid w:val="001F4B87"/>
    <w:rsid w:val="0020126E"/>
    <w:rsid w:val="00203EB6"/>
    <w:rsid w:val="00204126"/>
    <w:rsid w:val="00206173"/>
    <w:rsid w:val="002100A6"/>
    <w:rsid w:val="002116E7"/>
    <w:rsid w:val="002235B9"/>
    <w:rsid w:val="00235D56"/>
    <w:rsid w:val="00235DE8"/>
    <w:rsid w:val="0023738E"/>
    <w:rsid w:val="002378BA"/>
    <w:rsid w:val="002412FF"/>
    <w:rsid w:val="002416B2"/>
    <w:rsid w:val="00246E05"/>
    <w:rsid w:val="00251AE1"/>
    <w:rsid w:val="00252F5F"/>
    <w:rsid w:val="00254988"/>
    <w:rsid w:val="00263AB4"/>
    <w:rsid w:val="002653A6"/>
    <w:rsid w:val="0026554F"/>
    <w:rsid w:val="002730E7"/>
    <w:rsid w:val="00280ED9"/>
    <w:rsid w:val="00283A36"/>
    <w:rsid w:val="00286ADA"/>
    <w:rsid w:val="00287073"/>
    <w:rsid w:val="00290FC4"/>
    <w:rsid w:val="00293C44"/>
    <w:rsid w:val="00294A05"/>
    <w:rsid w:val="002A1060"/>
    <w:rsid w:val="002A27ED"/>
    <w:rsid w:val="002A332A"/>
    <w:rsid w:val="002B3BB7"/>
    <w:rsid w:val="002C25BC"/>
    <w:rsid w:val="002C7FE7"/>
    <w:rsid w:val="002D13D0"/>
    <w:rsid w:val="002D1502"/>
    <w:rsid w:val="002D29DC"/>
    <w:rsid w:val="002D61B8"/>
    <w:rsid w:val="002E0F63"/>
    <w:rsid w:val="002E322F"/>
    <w:rsid w:val="002E3CFA"/>
    <w:rsid w:val="002F20E9"/>
    <w:rsid w:val="002F24E2"/>
    <w:rsid w:val="002F412A"/>
    <w:rsid w:val="0030509A"/>
    <w:rsid w:val="00305614"/>
    <w:rsid w:val="00307E6C"/>
    <w:rsid w:val="003119C3"/>
    <w:rsid w:val="00323CBF"/>
    <w:rsid w:val="00333C03"/>
    <w:rsid w:val="00333D47"/>
    <w:rsid w:val="00337895"/>
    <w:rsid w:val="00343531"/>
    <w:rsid w:val="00347992"/>
    <w:rsid w:val="00353C8A"/>
    <w:rsid w:val="00357167"/>
    <w:rsid w:val="00362B15"/>
    <w:rsid w:val="003637D6"/>
    <w:rsid w:val="00364E48"/>
    <w:rsid w:val="00373087"/>
    <w:rsid w:val="00374C01"/>
    <w:rsid w:val="00380E55"/>
    <w:rsid w:val="003859A2"/>
    <w:rsid w:val="003876F1"/>
    <w:rsid w:val="00387FC8"/>
    <w:rsid w:val="0039025E"/>
    <w:rsid w:val="003964B5"/>
    <w:rsid w:val="003A62BE"/>
    <w:rsid w:val="003A6653"/>
    <w:rsid w:val="003B3A1F"/>
    <w:rsid w:val="003B4054"/>
    <w:rsid w:val="003C1171"/>
    <w:rsid w:val="003C18F6"/>
    <w:rsid w:val="003C1EC4"/>
    <w:rsid w:val="003C76BB"/>
    <w:rsid w:val="003D70B0"/>
    <w:rsid w:val="003E0FD1"/>
    <w:rsid w:val="003E1242"/>
    <w:rsid w:val="003E52E1"/>
    <w:rsid w:val="003E6247"/>
    <w:rsid w:val="003F21BD"/>
    <w:rsid w:val="003F371D"/>
    <w:rsid w:val="00401886"/>
    <w:rsid w:val="00403581"/>
    <w:rsid w:val="004047C6"/>
    <w:rsid w:val="00405D29"/>
    <w:rsid w:val="004072AE"/>
    <w:rsid w:val="004100D8"/>
    <w:rsid w:val="004117A2"/>
    <w:rsid w:val="00417844"/>
    <w:rsid w:val="00422FAA"/>
    <w:rsid w:val="00423550"/>
    <w:rsid w:val="00425ED7"/>
    <w:rsid w:val="00427112"/>
    <w:rsid w:val="00427E38"/>
    <w:rsid w:val="00430BD3"/>
    <w:rsid w:val="00432241"/>
    <w:rsid w:val="00437281"/>
    <w:rsid w:val="00450229"/>
    <w:rsid w:val="00454B6E"/>
    <w:rsid w:val="00461852"/>
    <w:rsid w:val="00463680"/>
    <w:rsid w:val="004821D4"/>
    <w:rsid w:val="00484298"/>
    <w:rsid w:val="00485168"/>
    <w:rsid w:val="00492694"/>
    <w:rsid w:val="00492F80"/>
    <w:rsid w:val="004A0C76"/>
    <w:rsid w:val="004A1CB4"/>
    <w:rsid w:val="004A5404"/>
    <w:rsid w:val="004A590B"/>
    <w:rsid w:val="004B112A"/>
    <w:rsid w:val="004B6E09"/>
    <w:rsid w:val="004C1CA7"/>
    <w:rsid w:val="004C3ECC"/>
    <w:rsid w:val="004D52AF"/>
    <w:rsid w:val="004E1F09"/>
    <w:rsid w:val="004E4101"/>
    <w:rsid w:val="004F0706"/>
    <w:rsid w:val="004F0E44"/>
    <w:rsid w:val="004F6533"/>
    <w:rsid w:val="00500380"/>
    <w:rsid w:val="00501512"/>
    <w:rsid w:val="005039C7"/>
    <w:rsid w:val="0050450C"/>
    <w:rsid w:val="00520295"/>
    <w:rsid w:val="0052292F"/>
    <w:rsid w:val="005229A7"/>
    <w:rsid w:val="0052435F"/>
    <w:rsid w:val="00525BF4"/>
    <w:rsid w:val="00530AD4"/>
    <w:rsid w:val="00533E37"/>
    <w:rsid w:val="0053638E"/>
    <w:rsid w:val="00536F43"/>
    <w:rsid w:val="00541CCB"/>
    <w:rsid w:val="00545A66"/>
    <w:rsid w:val="00552361"/>
    <w:rsid w:val="00554F98"/>
    <w:rsid w:val="00555DC7"/>
    <w:rsid w:val="00556B5F"/>
    <w:rsid w:val="0055780C"/>
    <w:rsid w:val="0056080A"/>
    <w:rsid w:val="00561D60"/>
    <w:rsid w:val="00566028"/>
    <w:rsid w:val="00567287"/>
    <w:rsid w:val="00567632"/>
    <w:rsid w:val="00570AEE"/>
    <w:rsid w:val="00581298"/>
    <w:rsid w:val="00584EF3"/>
    <w:rsid w:val="005910C7"/>
    <w:rsid w:val="005911D8"/>
    <w:rsid w:val="00596739"/>
    <w:rsid w:val="00597881"/>
    <w:rsid w:val="005A0D49"/>
    <w:rsid w:val="005A3127"/>
    <w:rsid w:val="005A4CBC"/>
    <w:rsid w:val="005A6CAB"/>
    <w:rsid w:val="005B2715"/>
    <w:rsid w:val="005B4F1B"/>
    <w:rsid w:val="005B7FAF"/>
    <w:rsid w:val="005C4732"/>
    <w:rsid w:val="005D149F"/>
    <w:rsid w:val="005D2FBC"/>
    <w:rsid w:val="005D54CB"/>
    <w:rsid w:val="005D6213"/>
    <w:rsid w:val="005D6E68"/>
    <w:rsid w:val="005D750B"/>
    <w:rsid w:val="005E0576"/>
    <w:rsid w:val="005E2C90"/>
    <w:rsid w:val="005F2446"/>
    <w:rsid w:val="005F2A08"/>
    <w:rsid w:val="005F3138"/>
    <w:rsid w:val="005F3285"/>
    <w:rsid w:val="00607E8D"/>
    <w:rsid w:val="00611E4E"/>
    <w:rsid w:val="006137ED"/>
    <w:rsid w:val="00613F10"/>
    <w:rsid w:val="00615509"/>
    <w:rsid w:val="00623711"/>
    <w:rsid w:val="00625A42"/>
    <w:rsid w:val="00627F22"/>
    <w:rsid w:val="0063550D"/>
    <w:rsid w:val="0063604B"/>
    <w:rsid w:val="006360F4"/>
    <w:rsid w:val="00637301"/>
    <w:rsid w:val="00643AAF"/>
    <w:rsid w:val="00651617"/>
    <w:rsid w:val="006539A0"/>
    <w:rsid w:val="00656352"/>
    <w:rsid w:val="00661AF1"/>
    <w:rsid w:val="00664826"/>
    <w:rsid w:val="0066598C"/>
    <w:rsid w:val="00665AD2"/>
    <w:rsid w:val="00670080"/>
    <w:rsid w:val="00674D16"/>
    <w:rsid w:val="00675804"/>
    <w:rsid w:val="00680595"/>
    <w:rsid w:val="00684B21"/>
    <w:rsid w:val="006935FE"/>
    <w:rsid w:val="006964F3"/>
    <w:rsid w:val="006A1DD8"/>
    <w:rsid w:val="006A28E7"/>
    <w:rsid w:val="006A4366"/>
    <w:rsid w:val="006A5DD2"/>
    <w:rsid w:val="006A7791"/>
    <w:rsid w:val="006B39F0"/>
    <w:rsid w:val="006B41B3"/>
    <w:rsid w:val="006C0FCC"/>
    <w:rsid w:val="006C2C58"/>
    <w:rsid w:val="006C3709"/>
    <w:rsid w:val="006C3E50"/>
    <w:rsid w:val="006C6812"/>
    <w:rsid w:val="006D034A"/>
    <w:rsid w:val="006D4651"/>
    <w:rsid w:val="006D58CE"/>
    <w:rsid w:val="006F285A"/>
    <w:rsid w:val="006F2F99"/>
    <w:rsid w:val="006F62FF"/>
    <w:rsid w:val="00701001"/>
    <w:rsid w:val="007015FF"/>
    <w:rsid w:val="00702290"/>
    <w:rsid w:val="00702915"/>
    <w:rsid w:val="0070599F"/>
    <w:rsid w:val="00710F65"/>
    <w:rsid w:val="00711283"/>
    <w:rsid w:val="00713178"/>
    <w:rsid w:val="00714136"/>
    <w:rsid w:val="007141F4"/>
    <w:rsid w:val="00716652"/>
    <w:rsid w:val="0071785D"/>
    <w:rsid w:val="00722B57"/>
    <w:rsid w:val="00722BA0"/>
    <w:rsid w:val="00722DB8"/>
    <w:rsid w:val="00736D4E"/>
    <w:rsid w:val="00737471"/>
    <w:rsid w:val="0073780C"/>
    <w:rsid w:val="00744003"/>
    <w:rsid w:val="007466EB"/>
    <w:rsid w:val="00746A87"/>
    <w:rsid w:val="007526BA"/>
    <w:rsid w:val="00757044"/>
    <w:rsid w:val="007604F7"/>
    <w:rsid w:val="00762219"/>
    <w:rsid w:val="007668EE"/>
    <w:rsid w:val="00766CC8"/>
    <w:rsid w:val="00771322"/>
    <w:rsid w:val="0077169B"/>
    <w:rsid w:val="007801D8"/>
    <w:rsid w:val="00783212"/>
    <w:rsid w:val="007849B9"/>
    <w:rsid w:val="00795042"/>
    <w:rsid w:val="007A41AC"/>
    <w:rsid w:val="007A5BED"/>
    <w:rsid w:val="007B0085"/>
    <w:rsid w:val="007B2B60"/>
    <w:rsid w:val="007C0B1D"/>
    <w:rsid w:val="007C2307"/>
    <w:rsid w:val="007C2CB8"/>
    <w:rsid w:val="007C6C5B"/>
    <w:rsid w:val="007C7B4C"/>
    <w:rsid w:val="007D0A3D"/>
    <w:rsid w:val="007D5344"/>
    <w:rsid w:val="007E000A"/>
    <w:rsid w:val="007F1796"/>
    <w:rsid w:val="007F2CC2"/>
    <w:rsid w:val="007F39B3"/>
    <w:rsid w:val="008076C1"/>
    <w:rsid w:val="008108C6"/>
    <w:rsid w:val="00813493"/>
    <w:rsid w:val="008238BB"/>
    <w:rsid w:val="008242BA"/>
    <w:rsid w:val="008337C7"/>
    <w:rsid w:val="00846742"/>
    <w:rsid w:val="00846E25"/>
    <w:rsid w:val="00860209"/>
    <w:rsid w:val="00860670"/>
    <w:rsid w:val="00877002"/>
    <w:rsid w:val="0088158D"/>
    <w:rsid w:val="008820F0"/>
    <w:rsid w:val="008825A4"/>
    <w:rsid w:val="00882DD5"/>
    <w:rsid w:val="008863B2"/>
    <w:rsid w:val="008876D5"/>
    <w:rsid w:val="008967DA"/>
    <w:rsid w:val="008B21AE"/>
    <w:rsid w:val="008B2255"/>
    <w:rsid w:val="008B259A"/>
    <w:rsid w:val="008B3678"/>
    <w:rsid w:val="008B4027"/>
    <w:rsid w:val="008B6DB7"/>
    <w:rsid w:val="008C13B7"/>
    <w:rsid w:val="008C47C3"/>
    <w:rsid w:val="008C4F13"/>
    <w:rsid w:val="008D55E8"/>
    <w:rsid w:val="008D613A"/>
    <w:rsid w:val="008D735B"/>
    <w:rsid w:val="008D7F55"/>
    <w:rsid w:val="008E482C"/>
    <w:rsid w:val="008F3EE8"/>
    <w:rsid w:val="008F5397"/>
    <w:rsid w:val="008F7B0B"/>
    <w:rsid w:val="00900D33"/>
    <w:rsid w:val="0090260D"/>
    <w:rsid w:val="009065DA"/>
    <w:rsid w:val="00916FF4"/>
    <w:rsid w:val="00917A9A"/>
    <w:rsid w:val="00922B3A"/>
    <w:rsid w:val="00925175"/>
    <w:rsid w:val="009301B4"/>
    <w:rsid w:val="00931495"/>
    <w:rsid w:val="00934FB6"/>
    <w:rsid w:val="00940312"/>
    <w:rsid w:val="00941AEA"/>
    <w:rsid w:val="00945BAC"/>
    <w:rsid w:val="00945CD7"/>
    <w:rsid w:val="009463FD"/>
    <w:rsid w:val="00957E08"/>
    <w:rsid w:val="00962470"/>
    <w:rsid w:val="009637F1"/>
    <w:rsid w:val="00963BA9"/>
    <w:rsid w:val="00970A26"/>
    <w:rsid w:val="00973263"/>
    <w:rsid w:val="00974D20"/>
    <w:rsid w:val="0098054A"/>
    <w:rsid w:val="009928AB"/>
    <w:rsid w:val="00995158"/>
    <w:rsid w:val="009A0022"/>
    <w:rsid w:val="009A22AF"/>
    <w:rsid w:val="009A422B"/>
    <w:rsid w:val="009B2D32"/>
    <w:rsid w:val="009B4978"/>
    <w:rsid w:val="009B5622"/>
    <w:rsid w:val="009B57DC"/>
    <w:rsid w:val="009C2700"/>
    <w:rsid w:val="009C3479"/>
    <w:rsid w:val="009C4BB3"/>
    <w:rsid w:val="009D677F"/>
    <w:rsid w:val="009D7013"/>
    <w:rsid w:val="009D704D"/>
    <w:rsid w:val="009E734E"/>
    <w:rsid w:val="009E7FCF"/>
    <w:rsid w:val="009F2544"/>
    <w:rsid w:val="009F3681"/>
    <w:rsid w:val="009F4A16"/>
    <w:rsid w:val="009F6E7E"/>
    <w:rsid w:val="009F7076"/>
    <w:rsid w:val="00A0682B"/>
    <w:rsid w:val="00A12BE8"/>
    <w:rsid w:val="00A12FBE"/>
    <w:rsid w:val="00A14F70"/>
    <w:rsid w:val="00A21707"/>
    <w:rsid w:val="00A225F2"/>
    <w:rsid w:val="00A2492C"/>
    <w:rsid w:val="00A300CD"/>
    <w:rsid w:val="00A314BF"/>
    <w:rsid w:val="00A32686"/>
    <w:rsid w:val="00A328D9"/>
    <w:rsid w:val="00A34A80"/>
    <w:rsid w:val="00A35CFC"/>
    <w:rsid w:val="00A35FD8"/>
    <w:rsid w:val="00A362D7"/>
    <w:rsid w:val="00A40CD1"/>
    <w:rsid w:val="00A52C39"/>
    <w:rsid w:val="00A54AA3"/>
    <w:rsid w:val="00A55D8B"/>
    <w:rsid w:val="00A56936"/>
    <w:rsid w:val="00A5712F"/>
    <w:rsid w:val="00A5748A"/>
    <w:rsid w:val="00A57B74"/>
    <w:rsid w:val="00A60CA7"/>
    <w:rsid w:val="00A647D5"/>
    <w:rsid w:val="00A65D23"/>
    <w:rsid w:val="00A7733C"/>
    <w:rsid w:val="00A8009A"/>
    <w:rsid w:val="00A80BB8"/>
    <w:rsid w:val="00A83440"/>
    <w:rsid w:val="00A873F9"/>
    <w:rsid w:val="00A94522"/>
    <w:rsid w:val="00AA20A3"/>
    <w:rsid w:val="00AA29CD"/>
    <w:rsid w:val="00AA4B88"/>
    <w:rsid w:val="00AA5BB5"/>
    <w:rsid w:val="00AA5E4A"/>
    <w:rsid w:val="00AA5F64"/>
    <w:rsid w:val="00AA75AA"/>
    <w:rsid w:val="00AB0A10"/>
    <w:rsid w:val="00AB3021"/>
    <w:rsid w:val="00AB59FB"/>
    <w:rsid w:val="00AC1D63"/>
    <w:rsid w:val="00AC5497"/>
    <w:rsid w:val="00AC5D38"/>
    <w:rsid w:val="00AC706B"/>
    <w:rsid w:val="00AC7ED0"/>
    <w:rsid w:val="00AD45D3"/>
    <w:rsid w:val="00AD5E44"/>
    <w:rsid w:val="00AE158A"/>
    <w:rsid w:val="00AE3393"/>
    <w:rsid w:val="00AF52E9"/>
    <w:rsid w:val="00AF7B79"/>
    <w:rsid w:val="00B03941"/>
    <w:rsid w:val="00B046A9"/>
    <w:rsid w:val="00B052C8"/>
    <w:rsid w:val="00B06D1F"/>
    <w:rsid w:val="00B07A96"/>
    <w:rsid w:val="00B17816"/>
    <w:rsid w:val="00B17CC0"/>
    <w:rsid w:val="00B21B92"/>
    <w:rsid w:val="00B26E3F"/>
    <w:rsid w:val="00B2739F"/>
    <w:rsid w:val="00B27694"/>
    <w:rsid w:val="00B319AC"/>
    <w:rsid w:val="00B32B40"/>
    <w:rsid w:val="00B34FAE"/>
    <w:rsid w:val="00B36A9E"/>
    <w:rsid w:val="00B56560"/>
    <w:rsid w:val="00B57892"/>
    <w:rsid w:val="00B57EA0"/>
    <w:rsid w:val="00B61223"/>
    <w:rsid w:val="00B62289"/>
    <w:rsid w:val="00B623B2"/>
    <w:rsid w:val="00B66735"/>
    <w:rsid w:val="00B73382"/>
    <w:rsid w:val="00B7349E"/>
    <w:rsid w:val="00B85BCF"/>
    <w:rsid w:val="00B86865"/>
    <w:rsid w:val="00B86EEC"/>
    <w:rsid w:val="00B948E0"/>
    <w:rsid w:val="00B95521"/>
    <w:rsid w:val="00BA1468"/>
    <w:rsid w:val="00BA3DB0"/>
    <w:rsid w:val="00BA4F19"/>
    <w:rsid w:val="00BB4DAF"/>
    <w:rsid w:val="00BB697A"/>
    <w:rsid w:val="00BC127B"/>
    <w:rsid w:val="00BD1EE2"/>
    <w:rsid w:val="00BD21FB"/>
    <w:rsid w:val="00BD4023"/>
    <w:rsid w:val="00BD56F9"/>
    <w:rsid w:val="00BE038D"/>
    <w:rsid w:val="00BF3D22"/>
    <w:rsid w:val="00BF4DD4"/>
    <w:rsid w:val="00BF62AF"/>
    <w:rsid w:val="00BF6597"/>
    <w:rsid w:val="00BF6DA1"/>
    <w:rsid w:val="00C0255B"/>
    <w:rsid w:val="00C0363C"/>
    <w:rsid w:val="00C03717"/>
    <w:rsid w:val="00C03BF0"/>
    <w:rsid w:val="00C0470D"/>
    <w:rsid w:val="00C07E56"/>
    <w:rsid w:val="00C20758"/>
    <w:rsid w:val="00C23D60"/>
    <w:rsid w:val="00C2656C"/>
    <w:rsid w:val="00C35EEC"/>
    <w:rsid w:val="00C40089"/>
    <w:rsid w:val="00C427E6"/>
    <w:rsid w:val="00C44376"/>
    <w:rsid w:val="00C45D2B"/>
    <w:rsid w:val="00C50ABE"/>
    <w:rsid w:val="00C53772"/>
    <w:rsid w:val="00C61F7B"/>
    <w:rsid w:val="00C633EC"/>
    <w:rsid w:val="00C64329"/>
    <w:rsid w:val="00C65628"/>
    <w:rsid w:val="00C7139E"/>
    <w:rsid w:val="00C72F28"/>
    <w:rsid w:val="00C75712"/>
    <w:rsid w:val="00C76886"/>
    <w:rsid w:val="00C771FA"/>
    <w:rsid w:val="00C8000F"/>
    <w:rsid w:val="00C808E8"/>
    <w:rsid w:val="00C82CCB"/>
    <w:rsid w:val="00C83909"/>
    <w:rsid w:val="00C87419"/>
    <w:rsid w:val="00C87AE6"/>
    <w:rsid w:val="00C92E92"/>
    <w:rsid w:val="00C95A7F"/>
    <w:rsid w:val="00C97105"/>
    <w:rsid w:val="00CA17DB"/>
    <w:rsid w:val="00CA1DFB"/>
    <w:rsid w:val="00CA4E62"/>
    <w:rsid w:val="00CA6307"/>
    <w:rsid w:val="00CA6435"/>
    <w:rsid w:val="00CA70AE"/>
    <w:rsid w:val="00CB1CC9"/>
    <w:rsid w:val="00CB1E15"/>
    <w:rsid w:val="00CB44D8"/>
    <w:rsid w:val="00CB4DAC"/>
    <w:rsid w:val="00CB694C"/>
    <w:rsid w:val="00CC079A"/>
    <w:rsid w:val="00CC6C81"/>
    <w:rsid w:val="00CD1794"/>
    <w:rsid w:val="00CD6046"/>
    <w:rsid w:val="00CE2E9E"/>
    <w:rsid w:val="00CE370B"/>
    <w:rsid w:val="00CE7797"/>
    <w:rsid w:val="00D0126D"/>
    <w:rsid w:val="00D01511"/>
    <w:rsid w:val="00D046FA"/>
    <w:rsid w:val="00D0695C"/>
    <w:rsid w:val="00D06EE7"/>
    <w:rsid w:val="00D108B4"/>
    <w:rsid w:val="00D10A1F"/>
    <w:rsid w:val="00D17B85"/>
    <w:rsid w:val="00D22408"/>
    <w:rsid w:val="00D26F8A"/>
    <w:rsid w:val="00D44768"/>
    <w:rsid w:val="00D501EC"/>
    <w:rsid w:val="00D70B76"/>
    <w:rsid w:val="00D775AF"/>
    <w:rsid w:val="00D8325E"/>
    <w:rsid w:val="00D859A7"/>
    <w:rsid w:val="00D859C8"/>
    <w:rsid w:val="00D97DF5"/>
    <w:rsid w:val="00DA1676"/>
    <w:rsid w:val="00DA2781"/>
    <w:rsid w:val="00DA6EA7"/>
    <w:rsid w:val="00DB21FE"/>
    <w:rsid w:val="00DB2C70"/>
    <w:rsid w:val="00DB3783"/>
    <w:rsid w:val="00DB49B4"/>
    <w:rsid w:val="00DB6818"/>
    <w:rsid w:val="00DC224F"/>
    <w:rsid w:val="00DC6216"/>
    <w:rsid w:val="00DD6EEF"/>
    <w:rsid w:val="00DE1224"/>
    <w:rsid w:val="00DE15C5"/>
    <w:rsid w:val="00DE489B"/>
    <w:rsid w:val="00DE7997"/>
    <w:rsid w:val="00DF08C6"/>
    <w:rsid w:val="00DF481F"/>
    <w:rsid w:val="00DF783E"/>
    <w:rsid w:val="00E04442"/>
    <w:rsid w:val="00E045E2"/>
    <w:rsid w:val="00E161EE"/>
    <w:rsid w:val="00E26BAE"/>
    <w:rsid w:val="00E27499"/>
    <w:rsid w:val="00E27DDA"/>
    <w:rsid w:val="00E32DBD"/>
    <w:rsid w:val="00E36196"/>
    <w:rsid w:val="00E373CF"/>
    <w:rsid w:val="00E47AE3"/>
    <w:rsid w:val="00E54041"/>
    <w:rsid w:val="00E55BA1"/>
    <w:rsid w:val="00E56C7A"/>
    <w:rsid w:val="00E5769C"/>
    <w:rsid w:val="00E626A0"/>
    <w:rsid w:val="00E662FC"/>
    <w:rsid w:val="00E66744"/>
    <w:rsid w:val="00E668D6"/>
    <w:rsid w:val="00E81520"/>
    <w:rsid w:val="00E852B8"/>
    <w:rsid w:val="00E86106"/>
    <w:rsid w:val="00E87790"/>
    <w:rsid w:val="00E94057"/>
    <w:rsid w:val="00EA4362"/>
    <w:rsid w:val="00EA7C4E"/>
    <w:rsid w:val="00EA7F79"/>
    <w:rsid w:val="00EB3C30"/>
    <w:rsid w:val="00EB6A7F"/>
    <w:rsid w:val="00ED3E7F"/>
    <w:rsid w:val="00EE290D"/>
    <w:rsid w:val="00EE2A84"/>
    <w:rsid w:val="00EE3CDB"/>
    <w:rsid w:val="00EE774E"/>
    <w:rsid w:val="00EF39BA"/>
    <w:rsid w:val="00EF4CBC"/>
    <w:rsid w:val="00EF6103"/>
    <w:rsid w:val="00EF6AEC"/>
    <w:rsid w:val="00F010BB"/>
    <w:rsid w:val="00F01FE1"/>
    <w:rsid w:val="00F036C2"/>
    <w:rsid w:val="00F04467"/>
    <w:rsid w:val="00F07158"/>
    <w:rsid w:val="00F10623"/>
    <w:rsid w:val="00F10D42"/>
    <w:rsid w:val="00F13BD3"/>
    <w:rsid w:val="00F20CA5"/>
    <w:rsid w:val="00F23832"/>
    <w:rsid w:val="00F33FD8"/>
    <w:rsid w:val="00F36EFB"/>
    <w:rsid w:val="00F4098D"/>
    <w:rsid w:val="00F44BB7"/>
    <w:rsid w:val="00F4744E"/>
    <w:rsid w:val="00F528EE"/>
    <w:rsid w:val="00F53372"/>
    <w:rsid w:val="00F538C3"/>
    <w:rsid w:val="00F5673A"/>
    <w:rsid w:val="00F56C8A"/>
    <w:rsid w:val="00F6016B"/>
    <w:rsid w:val="00F63011"/>
    <w:rsid w:val="00F64450"/>
    <w:rsid w:val="00F775DC"/>
    <w:rsid w:val="00F81F5C"/>
    <w:rsid w:val="00F863C0"/>
    <w:rsid w:val="00F86958"/>
    <w:rsid w:val="00F95EB1"/>
    <w:rsid w:val="00FA2F1F"/>
    <w:rsid w:val="00FA4A95"/>
    <w:rsid w:val="00FA623A"/>
    <w:rsid w:val="00FB0C8F"/>
    <w:rsid w:val="00FB5C23"/>
    <w:rsid w:val="00FC07FC"/>
    <w:rsid w:val="00FC3085"/>
    <w:rsid w:val="00FC337A"/>
    <w:rsid w:val="00FC56A2"/>
    <w:rsid w:val="00FD03A4"/>
    <w:rsid w:val="00FD091C"/>
    <w:rsid w:val="00FD35E6"/>
    <w:rsid w:val="00FD3662"/>
    <w:rsid w:val="00FD3EC7"/>
    <w:rsid w:val="00FD3EE0"/>
    <w:rsid w:val="00FD4C1F"/>
    <w:rsid w:val="00FD4DF5"/>
    <w:rsid w:val="00FD6D0E"/>
    <w:rsid w:val="00FE3141"/>
    <w:rsid w:val="00FF18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70AC9C52"/>
  <w15:docId w15:val="{37A505B5-212C-4504-BBEC-E4FAC3B467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iPriority="99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73780C"/>
    <w:pPr>
      <w:spacing w:before="40" w:after="40"/>
    </w:pPr>
    <w:rPr>
      <w:rFonts w:ascii="Arial" w:hAnsi="Arial"/>
      <w:szCs w:val="24"/>
      <w:lang w:eastAsia="zh-CN"/>
    </w:rPr>
  </w:style>
  <w:style w:type="paragraph" w:styleId="Ttulo1">
    <w:name w:val="heading 1"/>
    <w:basedOn w:val="Normal"/>
    <w:next w:val="Normal"/>
    <w:qFormat/>
    <w:rsid w:val="004A0C76"/>
    <w:pPr>
      <w:keepNext/>
      <w:outlineLvl w:val="0"/>
    </w:pPr>
    <w:rPr>
      <w:rFonts w:cs="Arial"/>
      <w:b/>
      <w:bCs/>
      <w:kern w:val="32"/>
      <w:szCs w:val="32"/>
    </w:rPr>
  </w:style>
  <w:style w:type="paragraph" w:styleId="Ttulo2">
    <w:name w:val="heading 2"/>
    <w:basedOn w:val="Normal"/>
    <w:next w:val="Normal"/>
    <w:link w:val="Ttulo2Car"/>
    <w:semiHidden/>
    <w:unhideWhenUsed/>
    <w:qFormat/>
    <w:rsid w:val="002412FF"/>
    <w:pPr>
      <w:keepNext/>
      <w:keepLines/>
      <w:spacing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semiHidden/>
    <w:unhideWhenUsed/>
    <w:qFormat/>
    <w:rsid w:val="002412FF"/>
    <w:pPr>
      <w:keepNext/>
      <w:keepLines/>
      <w:spacing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Ttulo5">
    <w:name w:val="heading 5"/>
    <w:basedOn w:val="Normal"/>
    <w:next w:val="Normal"/>
    <w:link w:val="Ttulo5Car"/>
    <w:semiHidden/>
    <w:unhideWhenUsed/>
    <w:qFormat/>
    <w:rsid w:val="002412FF"/>
    <w:pPr>
      <w:keepNext/>
      <w:keepLines/>
      <w:spacing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AnnexText">
    <w:name w:val="AnnexText"/>
    <w:basedOn w:val="Normal"/>
    <w:rsid w:val="00E47AE3"/>
    <w:pPr>
      <w:spacing w:before="120" w:after="120"/>
      <w:jc w:val="both"/>
    </w:pPr>
    <w:rPr>
      <w:rFonts w:eastAsia="Times New Roman" w:cs="Arial"/>
      <w:sz w:val="22"/>
      <w:szCs w:val="22"/>
    </w:rPr>
  </w:style>
  <w:style w:type="table" w:styleId="Tablaconcuadrcula">
    <w:name w:val="Table Grid"/>
    <w:basedOn w:val="Tablanormal"/>
    <w:rsid w:val="00E47AE3"/>
    <w:pPr>
      <w:spacing w:before="60" w:after="60"/>
    </w:pPr>
    <w:rPr>
      <w:rFonts w:ascii="Arial" w:hAnsi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rsid w:val="004A0C76"/>
    <w:pPr>
      <w:tabs>
        <w:tab w:val="center" w:pos="4153"/>
        <w:tab w:val="right" w:pos="8306"/>
      </w:tabs>
    </w:pPr>
  </w:style>
  <w:style w:type="paragraph" w:styleId="Piedepgina">
    <w:name w:val="footer"/>
    <w:basedOn w:val="Normal"/>
    <w:rsid w:val="004A0C76"/>
    <w:pPr>
      <w:tabs>
        <w:tab w:val="center" w:pos="4153"/>
        <w:tab w:val="right" w:pos="8306"/>
      </w:tabs>
    </w:pPr>
  </w:style>
  <w:style w:type="character" w:styleId="Nmerodepgina">
    <w:name w:val="page number"/>
    <w:basedOn w:val="Fuentedeprrafopredeter"/>
    <w:rsid w:val="004A0C76"/>
  </w:style>
  <w:style w:type="paragraph" w:customStyle="1" w:styleId="CVName">
    <w:name w:val="CV_Name"/>
    <w:basedOn w:val="Normal"/>
    <w:uiPriority w:val="2"/>
    <w:qFormat/>
    <w:rsid w:val="001D250C"/>
    <w:rPr>
      <w:color w:val="394A58"/>
      <w:sz w:val="48"/>
      <w:szCs w:val="48"/>
    </w:rPr>
  </w:style>
  <w:style w:type="paragraph" w:customStyle="1" w:styleId="CVTitle">
    <w:name w:val="CV_Title"/>
    <w:basedOn w:val="Normal"/>
    <w:link w:val="CVTitleChar"/>
    <w:rsid w:val="001D250C"/>
    <w:rPr>
      <w:b/>
      <w:sz w:val="30"/>
      <w:szCs w:val="30"/>
    </w:rPr>
  </w:style>
  <w:style w:type="character" w:customStyle="1" w:styleId="CVTitleChar">
    <w:name w:val="CV_Title Char"/>
    <w:link w:val="CVTitle"/>
    <w:rsid w:val="00B66735"/>
    <w:rPr>
      <w:rFonts w:ascii="Arial" w:eastAsia="SimSun" w:hAnsi="Arial"/>
      <w:b/>
      <w:sz w:val="30"/>
      <w:szCs w:val="30"/>
      <w:lang w:val="en-GB" w:eastAsia="zh-CN" w:bidi="ar-SA"/>
    </w:rPr>
  </w:style>
  <w:style w:type="paragraph" w:customStyle="1" w:styleId="CVPen">
    <w:name w:val="CV_Pen"/>
    <w:basedOn w:val="Normal"/>
    <w:rsid w:val="00204126"/>
    <w:pPr>
      <w:spacing w:line="269" w:lineRule="auto"/>
    </w:pPr>
    <w:rPr>
      <w:sz w:val="18"/>
      <w:szCs w:val="18"/>
    </w:rPr>
  </w:style>
  <w:style w:type="paragraph" w:customStyle="1" w:styleId="CVBullet">
    <w:name w:val="CV_Bullet"/>
    <w:basedOn w:val="Normal"/>
    <w:rsid w:val="003E1242"/>
    <w:pPr>
      <w:numPr>
        <w:numId w:val="6"/>
      </w:numPr>
      <w:spacing w:line="269" w:lineRule="auto"/>
    </w:pPr>
    <w:rPr>
      <w:sz w:val="18"/>
      <w:szCs w:val="18"/>
    </w:rPr>
  </w:style>
  <w:style w:type="paragraph" w:customStyle="1" w:styleId="CVText">
    <w:name w:val="CV_Text"/>
    <w:basedOn w:val="Normal"/>
    <w:link w:val="CVTextChar"/>
    <w:rsid w:val="00567632"/>
    <w:pPr>
      <w:spacing w:line="269" w:lineRule="auto"/>
    </w:pPr>
    <w:rPr>
      <w:sz w:val="18"/>
      <w:szCs w:val="18"/>
    </w:rPr>
  </w:style>
  <w:style w:type="character" w:customStyle="1" w:styleId="CVTextChar">
    <w:name w:val="CV_Text Char"/>
    <w:link w:val="CVText"/>
    <w:rsid w:val="006C6812"/>
    <w:rPr>
      <w:rFonts w:ascii="Arial" w:eastAsia="SimSun" w:hAnsi="Arial"/>
      <w:sz w:val="18"/>
      <w:szCs w:val="18"/>
      <w:lang w:val="en-GB" w:eastAsia="zh-CN" w:bidi="ar-SA"/>
    </w:rPr>
  </w:style>
  <w:style w:type="paragraph" w:customStyle="1" w:styleId="CVTitle1">
    <w:name w:val="CV_Title1"/>
    <w:basedOn w:val="Normal"/>
    <w:link w:val="CVTitle1Char"/>
    <w:rsid w:val="00F23832"/>
    <w:rPr>
      <w:b/>
      <w:sz w:val="18"/>
    </w:rPr>
  </w:style>
  <w:style w:type="character" w:customStyle="1" w:styleId="CVTitle1Char">
    <w:name w:val="CV_Title1 Char"/>
    <w:link w:val="CVTitle1"/>
    <w:rsid w:val="00F23832"/>
    <w:rPr>
      <w:rFonts w:ascii="Arial" w:eastAsia="SimSun" w:hAnsi="Arial"/>
      <w:b/>
      <w:sz w:val="18"/>
      <w:szCs w:val="24"/>
      <w:lang w:val="en-GB" w:eastAsia="zh-CN" w:bidi="ar-SA"/>
    </w:rPr>
  </w:style>
  <w:style w:type="paragraph" w:customStyle="1" w:styleId="CVDepartment">
    <w:name w:val="CV_Department"/>
    <w:basedOn w:val="CVTitle"/>
    <w:link w:val="CVDepartmentChar"/>
    <w:rsid w:val="00AE158A"/>
    <w:rPr>
      <w:b w:val="0"/>
    </w:rPr>
  </w:style>
  <w:style w:type="character" w:customStyle="1" w:styleId="CVDepartmentChar">
    <w:name w:val="CV_Department Char"/>
    <w:basedOn w:val="CVTitleChar"/>
    <w:link w:val="CVDepartment"/>
    <w:rsid w:val="00AE158A"/>
    <w:rPr>
      <w:rFonts w:ascii="Arial" w:eastAsia="SimSun" w:hAnsi="Arial"/>
      <w:b/>
      <w:sz w:val="30"/>
      <w:szCs w:val="30"/>
      <w:lang w:val="en-GB" w:eastAsia="zh-CN" w:bidi="ar-SA"/>
    </w:rPr>
  </w:style>
  <w:style w:type="paragraph" w:customStyle="1" w:styleId="CVDept">
    <w:name w:val="CV_Dept"/>
    <w:basedOn w:val="Normal"/>
    <w:rsid w:val="00A35CFC"/>
    <w:rPr>
      <w:sz w:val="30"/>
    </w:rPr>
  </w:style>
  <w:style w:type="paragraph" w:customStyle="1" w:styleId="CVTitlenb">
    <w:name w:val="CV_Titlenb"/>
    <w:basedOn w:val="CVTitle"/>
    <w:rsid w:val="00485168"/>
    <w:pPr>
      <w:tabs>
        <w:tab w:val="center" w:pos="4153"/>
        <w:tab w:val="right" w:pos="8306"/>
      </w:tabs>
    </w:pPr>
    <w:rPr>
      <w:b w:val="0"/>
    </w:rPr>
  </w:style>
  <w:style w:type="paragraph" w:customStyle="1" w:styleId="CVJobtitle">
    <w:name w:val="CV_Job title"/>
    <w:uiPriority w:val="2"/>
    <w:qFormat/>
    <w:rsid w:val="00CE2E9E"/>
    <w:pPr>
      <w:spacing w:after="60"/>
    </w:pPr>
    <w:rPr>
      <w:rFonts w:ascii="Arial" w:eastAsia="Batang" w:hAnsi="Arial" w:cs="Arial"/>
      <w:b/>
      <w:color w:val="156570"/>
      <w:sz w:val="30"/>
      <w:lang w:eastAsia="ko-KR"/>
    </w:rPr>
  </w:style>
  <w:style w:type="paragraph" w:customStyle="1" w:styleId="CScasestudy">
    <w:name w:val="CS_case study"/>
    <w:uiPriority w:val="2"/>
    <w:qFormat/>
    <w:rsid w:val="00CE2E9E"/>
    <w:pPr>
      <w:spacing w:after="60"/>
    </w:pPr>
    <w:rPr>
      <w:rFonts w:ascii="Arial" w:eastAsia="Batang" w:hAnsi="Arial" w:cs="Arial"/>
      <w:color w:val="394A58"/>
      <w:sz w:val="48"/>
      <w:lang w:eastAsia="ko-KR"/>
    </w:rPr>
  </w:style>
  <w:style w:type="paragraph" w:customStyle="1" w:styleId="CVHeadingtables">
    <w:name w:val="CV_Heading tables"/>
    <w:uiPriority w:val="2"/>
    <w:qFormat/>
    <w:rsid w:val="00CE2E9E"/>
    <w:rPr>
      <w:rFonts w:ascii="Arial" w:eastAsia="Batang" w:hAnsi="Arial" w:cs="Arial"/>
      <w:b/>
      <w:color w:val="156570"/>
      <w:sz w:val="18"/>
      <w:lang w:eastAsia="ko-KR"/>
    </w:rPr>
  </w:style>
  <w:style w:type="paragraph" w:customStyle="1" w:styleId="CVBodyText">
    <w:name w:val="CV_Body Text"/>
    <w:basedOn w:val="Textoindependiente"/>
    <w:uiPriority w:val="2"/>
    <w:qFormat/>
    <w:rsid w:val="00CE2E9E"/>
    <w:rPr>
      <w:rFonts w:eastAsia="Batang" w:cs="Arial"/>
      <w:color w:val="394A58"/>
      <w:sz w:val="18"/>
      <w:szCs w:val="20"/>
      <w:lang w:eastAsia="ko-KR"/>
    </w:rPr>
  </w:style>
  <w:style w:type="paragraph" w:styleId="Textoindependiente">
    <w:name w:val="Body Text"/>
    <w:basedOn w:val="Normal"/>
    <w:link w:val="TextoindependienteCar"/>
    <w:rsid w:val="00CE2E9E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rsid w:val="00CE2E9E"/>
    <w:rPr>
      <w:rFonts w:ascii="Arial" w:hAnsi="Arial"/>
      <w:szCs w:val="24"/>
      <w:lang w:eastAsia="zh-CN"/>
    </w:rPr>
  </w:style>
  <w:style w:type="paragraph" w:customStyle="1" w:styleId="CVHeading">
    <w:name w:val="CV_Heading"/>
    <w:next w:val="CVBodyText"/>
    <w:uiPriority w:val="2"/>
    <w:qFormat/>
    <w:rsid w:val="0019491E"/>
    <w:pPr>
      <w:keepNext/>
      <w:pBdr>
        <w:bottom w:val="single" w:sz="4" w:space="1" w:color="156570"/>
      </w:pBdr>
      <w:spacing w:before="360" w:after="120"/>
    </w:pPr>
    <w:rPr>
      <w:rFonts w:ascii="Arial" w:eastAsia="Batang" w:hAnsi="Arial" w:cs="Arial"/>
      <w:b/>
      <w:color w:val="156570"/>
      <w:sz w:val="18"/>
      <w:lang w:eastAsia="ko-KR"/>
    </w:rPr>
  </w:style>
  <w:style w:type="paragraph" w:styleId="Textodeglobo">
    <w:name w:val="Balloon Text"/>
    <w:basedOn w:val="Normal"/>
    <w:link w:val="TextodegloboCar"/>
    <w:rsid w:val="00CA17DB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CA17DB"/>
    <w:rPr>
      <w:rFonts w:ascii="Tahoma" w:hAnsi="Tahoma" w:cs="Tahoma"/>
      <w:sz w:val="16"/>
      <w:szCs w:val="16"/>
      <w:lang w:eastAsia="zh-CN"/>
    </w:rPr>
  </w:style>
  <w:style w:type="paragraph" w:styleId="Textonotaalfinal">
    <w:name w:val="endnote text"/>
    <w:basedOn w:val="Normal"/>
    <w:link w:val="TextonotaalfinalCar"/>
    <w:rsid w:val="00714136"/>
    <w:pPr>
      <w:spacing w:before="0" w:after="0"/>
    </w:pPr>
    <w:rPr>
      <w:rFonts w:ascii="Times New Roman" w:eastAsia="Times New Roman" w:hAnsi="Times New Roman"/>
      <w:szCs w:val="20"/>
      <w:lang w:val="es-ES" w:eastAsia="es-ES"/>
    </w:rPr>
  </w:style>
  <w:style w:type="character" w:customStyle="1" w:styleId="TextonotaalfinalCar">
    <w:name w:val="Texto nota al final Car"/>
    <w:basedOn w:val="Fuentedeprrafopredeter"/>
    <w:link w:val="Textonotaalfinal"/>
    <w:rsid w:val="00714136"/>
    <w:rPr>
      <w:rFonts w:eastAsia="Times New Roman"/>
      <w:lang w:val="es-ES" w:eastAsia="es-ES"/>
    </w:rPr>
  </w:style>
  <w:style w:type="character" w:styleId="Hipervnculo">
    <w:name w:val="Hyperlink"/>
    <w:basedOn w:val="Fuentedeprrafopredeter"/>
    <w:uiPriority w:val="99"/>
    <w:unhideWhenUsed/>
    <w:rsid w:val="00006E98"/>
    <w:rPr>
      <w:color w:val="0563C1" w:themeColor="hyperlink"/>
      <w:u w:val="single"/>
    </w:rPr>
  </w:style>
  <w:style w:type="character" w:customStyle="1" w:styleId="st">
    <w:name w:val="st"/>
    <w:basedOn w:val="Fuentedeprrafopredeter"/>
    <w:rsid w:val="0088158D"/>
  </w:style>
  <w:style w:type="character" w:styleId="nfasis">
    <w:name w:val="Emphasis"/>
    <w:basedOn w:val="Fuentedeprrafopredeter"/>
    <w:uiPriority w:val="20"/>
    <w:qFormat/>
    <w:rsid w:val="0088158D"/>
    <w:rPr>
      <w:i/>
      <w:iCs/>
    </w:rPr>
  </w:style>
  <w:style w:type="character" w:styleId="CitaHTML">
    <w:name w:val="HTML Cite"/>
    <w:basedOn w:val="Fuentedeprrafopredeter"/>
    <w:uiPriority w:val="99"/>
    <w:unhideWhenUsed/>
    <w:rsid w:val="0088158D"/>
    <w:rPr>
      <w:i/>
      <w:iCs/>
    </w:rPr>
  </w:style>
  <w:style w:type="character" w:customStyle="1" w:styleId="EncabezadoCar">
    <w:name w:val="Encabezado Car"/>
    <w:basedOn w:val="Fuentedeprrafopredeter"/>
    <w:link w:val="Encabezado"/>
    <w:uiPriority w:val="99"/>
    <w:rsid w:val="0088158D"/>
    <w:rPr>
      <w:rFonts w:ascii="Arial" w:hAnsi="Arial"/>
      <w:szCs w:val="24"/>
      <w:lang w:eastAsia="zh-CN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BA14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/>
    </w:pPr>
    <w:rPr>
      <w:rFonts w:ascii="Courier New" w:eastAsia="Times New Roman" w:hAnsi="Courier New" w:cs="Courier New"/>
      <w:szCs w:val="20"/>
      <w:lang w:val="es-ES"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BA1468"/>
    <w:rPr>
      <w:rFonts w:ascii="Courier New" w:eastAsia="Times New Roman" w:hAnsi="Courier New" w:cs="Courier New"/>
      <w:lang w:val="es-ES" w:eastAsia="es-ES"/>
    </w:rPr>
  </w:style>
  <w:style w:type="character" w:customStyle="1" w:styleId="Ttulo2Car">
    <w:name w:val="Título 2 Car"/>
    <w:basedOn w:val="Fuentedeprrafopredeter"/>
    <w:link w:val="Ttulo2"/>
    <w:semiHidden/>
    <w:rsid w:val="002412FF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zh-CN"/>
    </w:rPr>
  </w:style>
  <w:style w:type="character" w:customStyle="1" w:styleId="Ttulo3Car">
    <w:name w:val="Título 3 Car"/>
    <w:basedOn w:val="Fuentedeprrafopredeter"/>
    <w:link w:val="Ttulo3"/>
    <w:semiHidden/>
    <w:rsid w:val="002412FF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zh-CN"/>
    </w:rPr>
  </w:style>
  <w:style w:type="character" w:customStyle="1" w:styleId="Ttulo5Car">
    <w:name w:val="Título 5 Car"/>
    <w:basedOn w:val="Fuentedeprrafopredeter"/>
    <w:link w:val="Ttulo5"/>
    <w:semiHidden/>
    <w:rsid w:val="002412FF"/>
    <w:rPr>
      <w:rFonts w:asciiTheme="majorHAnsi" w:eastAsiaTheme="majorEastAsia" w:hAnsiTheme="majorHAnsi" w:cstheme="majorBidi"/>
      <w:color w:val="2F5496" w:themeColor="accent1" w:themeShade="BF"/>
      <w:szCs w:val="24"/>
      <w:lang w:eastAsia="zh-CN"/>
    </w:rPr>
  </w:style>
  <w:style w:type="paragraph" w:styleId="Prrafodelista">
    <w:name w:val="List Paragraph"/>
    <w:basedOn w:val="Normal"/>
    <w:uiPriority w:val="34"/>
    <w:qFormat/>
    <w:rsid w:val="001F4B8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06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4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7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8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90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6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3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7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07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5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9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62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75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3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01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82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90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34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43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5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9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45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42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99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41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4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27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5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34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50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0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9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07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1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42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72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52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29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8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09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43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15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0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6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17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35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4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40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3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20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0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3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19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26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75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69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52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1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01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0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8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47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27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6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8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60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7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image" Target="media/image11.jpe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jp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29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MART9092\Local%20Settings\Temporary%20Internet%20Files\OLK88\OnePageCV%20-%20July%202008%20(3).dot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92DED4EEFFF5403D8292C7E492A0DEC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60361C-6A3F-4D74-9DB9-32D2C626B32E}"/>
      </w:docPartPr>
      <w:docPartBody>
        <w:p w:rsidR="00821C94" w:rsidRDefault="00453F2F" w:rsidP="00453F2F">
          <w:pPr>
            <w:pStyle w:val="92DED4EEFFF5403D8292C7E492A0DEC9"/>
          </w:pPr>
          <w:r>
            <w:rPr>
              <w:color w:val="4472C4" w:themeColor="accent1"/>
            </w:rPr>
            <w:t>[Título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sDel="0" w:formatting="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3F2F"/>
    <w:rsid w:val="001F076F"/>
    <w:rsid w:val="002B7785"/>
    <w:rsid w:val="003E0088"/>
    <w:rsid w:val="00441BF0"/>
    <w:rsid w:val="00453F2F"/>
    <w:rsid w:val="0058373C"/>
    <w:rsid w:val="00821C94"/>
    <w:rsid w:val="00B66882"/>
    <w:rsid w:val="00C029C3"/>
    <w:rsid w:val="00CB76D1"/>
    <w:rsid w:val="00D76A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92DED4EEFFF5403D8292C7E492A0DEC9">
    <w:name w:val="92DED4EEFFF5403D8292C7E492A0DEC9"/>
    <w:rsid w:val="00453F2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A3C4B353FF81E40A4C24BD418AC47D4" ma:contentTypeVersion="0" ma:contentTypeDescription="Create a new document." ma:contentTypeScope="" ma:versionID="370d39f783d53942b9c6af4c85869151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526E966-C9DE-476A-A89D-2A0A5A846B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2B8B5080-A528-468C-AEB0-1EF51D0AA65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E0ADC62-782E-4267-9DAD-8DAC6B232E7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53073797-EF4B-41AB-9414-2F5BD4CA8F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OnePageCV - July 2008 (3).dot</Template>
  <TotalTime>555</TotalTime>
  <Pages>1</Pages>
  <Words>1438</Words>
  <Characters>7911</Characters>
  <Application>Microsoft Office Word</Application>
  <DocSecurity>0</DocSecurity>
  <Lines>65</Lines>
  <Paragraphs>18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CV Richard Hart</vt:lpstr>
      <vt:lpstr> </vt:lpstr>
    </vt:vector>
  </TitlesOfParts>
  <Company>WS Atkins</Company>
  <LinksUpToDate>false</LinksUpToDate>
  <CharactersWithSpaces>9331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CV Richard Hart</dc:title>
  <dc:creator>MART9092</dc:creator>
  <cp:lastModifiedBy>Richard Hart</cp:lastModifiedBy>
  <cp:revision>139</cp:revision>
  <cp:lastPrinted>2022-07-29T14:11:00Z</cp:lastPrinted>
  <dcterms:created xsi:type="dcterms:W3CDTF">2022-07-18T06:23:00Z</dcterms:created>
  <dcterms:modified xsi:type="dcterms:W3CDTF">2022-07-29T14:12:00Z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0x010100BA3C4B353FF81E40A4C24BD418AC47D4</vt:lpwstr>
  </property>
</Properties>
</file>